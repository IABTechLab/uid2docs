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11CC" w14:textId="5ADBB827" w:rsidR="00D36AAB" w:rsidRDefault="740F7373" w:rsidP="00E73CC4">
      <w:pPr>
        <w:pStyle w:val="Heading1"/>
        <w:numPr>
          <w:ilvl w:val="0"/>
          <w:numId w:val="0"/>
        </w:numPr>
      </w:pPr>
      <w:bookmarkStart w:id="0" w:name="_Toc105221445"/>
      <w:bookmarkStart w:id="1" w:name="_Toc105221451"/>
      <w:bookmarkStart w:id="2" w:name="_Toc105221457"/>
      <w:bookmarkStart w:id="3" w:name="_Toc105221463"/>
      <w:bookmarkStart w:id="4" w:name="_Toc105221469"/>
      <w:bookmarkStart w:id="5" w:name="_Toc105221475"/>
      <w:bookmarkStart w:id="6" w:name="_Toc105221481"/>
      <w:bookmarkStart w:id="7" w:name="_Toc105221487"/>
      <w:bookmarkStart w:id="8" w:name="_Toc105351368"/>
      <w:bookmarkStart w:id="9" w:name="_Toc105351385"/>
      <w:bookmarkStart w:id="10" w:name="_Toc105351402"/>
      <w:bookmarkStart w:id="11" w:name="_Toc105351419"/>
      <w:bookmarkStart w:id="12" w:name="_Toc105351436"/>
      <w:bookmarkStart w:id="13" w:name="_Toc105351453"/>
      <w:bookmarkStart w:id="14" w:name="_Toc105351470"/>
      <w:bookmarkStart w:id="15" w:name="_Toc105351487"/>
      <w:bookmarkStart w:id="16" w:name="_Toc105351504"/>
      <w:bookmarkStart w:id="17" w:name="_Toc105351521"/>
      <w:bookmarkStart w:id="18" w:name="_Toc105351538"/>
      <w:bookmarkStart w:id="19" w:name="_Toc105351555"/>
      <w:bookmarkStart w:id="20" w:name="_Toc105351572"/>
      <w:bookmarkStart w:id="21" w:name="_Toc105351589"/>
      <w:bookmarkStart w:id="22" w:name="_Toc105492505"/>
      <w:bookmarkStart w:id="23" w:name="_Toc105492519"/>
      <w:bookmarkStart w:id="24" w:name="_Toc105492533"/>
      <w:bookmarkStart w:id="25" w:name="_Toc105492547"/>
      <w:bookmarkStart w:id="26" w:name="_Toc105492561"/>
      <w:bookmarkStart w:id="27" w:name="_Toc105492575"/>
      <w:bookmarkStart w:id="28" w:name="_Toc105492589"/>
      <w:bookmarkStart w:id="29" w:name="_Toc105492603"/>
      <w:bookmarkStart w:id="30" w:name="_Toc105492617"/>
      <w:bookmarkStart w:id="31" w:name="_Toc105492631"/>
      <w:bookmarkStart w:id="32" w:name="_Toc105493565"/>
      <w:bookmarkStart w:id="33" w:name="_Toc105493583"/>
      <w:bookmarkStart w:id="34" w:name="_Toc105493601"/>
      <w:bookmarkStart w:id="35" w:name="_Toc105493619"/>
      <w:bookmarkStart w:id="36" w:name="_Toc105493637"/>
      <w:bookmarkStart w:id="37" w:name="_Toc105493655"/>
      <w:bookmarkStart w:id="38" w:name="_Toc105493673"/>
      <w:bookmarkStart w:id="39" w:name="_Toc105493691"/>
      <w:bookmarkStart w:id="40" w:name="_Toc105493709"/>
      <w:bookmarkStart w:id="41" w:name="_Toc105493727"/>
      <w:bookmarkStart w:id="42" w:name="_Toc105493745"/>
      <w:r>
        <w:t>Developer Guide for UID2 Mobile SDKs</w:t>
      </w:r>
    </w:p>
    <w:p w14:paraId="74E5DD55" w14:textId="77777777" w:rsidR="002C321E" w:rsidRDefault="00C5756C" w:rsidP="3CFD6CCE">
      <w:pPr>
        <w:pStyle w:val="Body"/>
        <w:rPr>
          <w:i/>
          <w:iCs/>
        </w:rPr>
      </w:pPr>
      <w:r>
        <w:rPr>
          <w:i/>
          <w:iCs/>
        </w:rPr>
        <w:t>SDK v</w:t>
      </w:r>
      <w:r w:rsidR="40D52946" w:rsidRPr="3CFD6CCE">
        <w:rPr>
          <w:i/>
          <w:iCs/>
        </w:rPr>
        <w:t xml:space="preserve">ersion: </w:t>
      </w:r>
    </w:p>
    <w:p w14:paraId="6DD643F7" w14:textId="2D225980" w:rsidR="00555AF5" w:rsidRDefault="002C321E" w:rsidP="002C321E">
      <w:pPr>
        <w:pStyle w:val="Body"/>
        <w:ind w:firstLine="720"/>
        <w:rPr>
          <w:i/>
          <w:iCs/>
        </w:rPr>
      </w:pPr>
      <w:r>
        <w:rPr>
          <w:i/>
          <w:iCs/>
        </w:rPr>
        <w:t xml:space="preserve">iOS </w:t>
      </w:r>
      <w:r w:rsidR="50E8F90A" w:rsidRPr="3CFD6CCE">
        <w:rPr>
          <w:i/>
          <w:iCs/>
        </w:rPr>
        <w:t>V 0.</w:t>
      </w:r>
      <w:r>
        <w:rPr>
          <w:i/>
          <w:iCs/>
        </w:rPr>
        <w:t>2</w:t>
      </w:r>
      <w:r w:rsidR="50E8F90A" w:rsidRPr="3CFD6CCE">
        <w:rPr>
          <w:i/>
          <w:iCs/>
        </w:rPr>
        <w:t xml:space="preserve">.0 </w:t>
      </w:r>
    </w:p>
    <w:p w14:paraId="19D0401F" w14:textId="7B4D62E9" w:rsidR="002C321E" w:rsidRPr="00E73CC4" w:rsidRDefault="002C321E" w:rsidP="002C321E">
      <w:pPr>
        <w:pStyle w:val="Body"/>
        <w:ind w:firstLine="720"/>
        <w:rPr>
          <w:i/>
          <w:iCs/>
        </w:rPr>
      </w:pPr>
      <w:r>
        <w:rPr>
          <w:i/>
          <w:iCs/>
        </w:rPr>
        <w:t xml:space="preserve">Android </w:t>
      </w:r>
      <w:r w:rsidRPr="3CFD6CCE">
        <w:rPr>
          <w:i/>
          <w:iCs/>
        </w:rPr>
        <w:t>V 0.</w:t>
      </w:r>
      <w:r>
        <w:rPr>
          <w:i/>
          <w:iCs/>
        </w:rPr>
        <w:t>4</w:t>
      </w:r>
      <w:r w:rsidRPr="3CFD6CCE">
        <w:rPr>
          <w:i/>
          <w:iCs/>
        </w:rPr>
        <w:t xml:space="preserve">.0 </w:t>
      </w:r>
    </w:p>
    <w:p w14:paraId="508B2B13" w14:textId="10794B83" w:rsidR="00555AF5" w:rsidRDefault="00555AF5" w:rsidP="00E73CC4">
      <w:pPr>
        <w:pStyle w:val="Heading2"/>
      </w:pPr>
      <w:r>
        <w:t>Features</w:t>
      </w:r>
    </w:p>
    <w:p w14:paraId="2E8AFE33" w14:textId="0014975D" w:rsidR="00201F34" w:rsidRDefault="00555AF5" w:rsidP="00555AF5">
      <w:pPr>
        <w:pStyle w:val="Body"/>
      </w:pPr>
      <w:r>
        <w:t xml:space="preserve">The UID2 Mobile SDKs are designed to manage UID2 </w:t>
      </w:r>
      <w:r w:rsidR="00976AF4">
        <w:t xml:space="preserve">Identity </w:t>
      </w:r>
      <w:r>
        <w:t xml:space="preserve">on behalf of iOS and Android apps. It enables UID2 </w:t>
      </w:r>
      <w:r w:rsidR="007A3C9B">
        <w:t xml:space="preserve">Identity </w:t>
      </w:r>
      <w:r>
        <w:t xml:space="preserve">to be persisted across app lifecycles by securely storing it on </w:t>
      </w:r>
      <w:r w:rsidR="00201F34">
        <w:t xml:space="preserve">a </w:t>
      </w:r>
      <w:r>
        <w:t>device via platform</w:t>
      </w:r>
      <w:r w:rsidR="00201F34">
        <w:t>-</w:t>
      </w:r>
      <w:r>
        <w:t>native encryption tools.</w:t>
      </w:r>
    </w:p>
    <w:p w14:paraId="65A8A2D1" w14:textId="0A4474A7" w:rsidR="00555AF5" w:rsidRDefault="00201F34" w:rsidP="00555AF5">
      <w:pPr>
        <w:pStyle w:val="Body"/>
      </w:pPr>
      <w:r>
        <w:t>By default, t</w:t>
      </w:r>
      <w:r w:rsidR="00555AF5">
        <w:t xml:space="preserve">he SDK automatically refreshes UID2 </w:t>
      </w:r>
      <w:r w:rsidR="007A3C9B">
        <w:t>Identity</w:t>
      </w:r>
      <w:r>
        <w:t xml:space="preserve"> </w:t>
      </w:r>
      <w:r w:rsidR="00555AF5">
        <w:t>based on expiration dates</w:t>
      </w:r>
      <w:r>
        <w:t>. However, you can disable this to allow</w:t>
      </w:r>
      <w:r w:rsidR="00555AF5">
        <w:t xml:space="preserve"> implementing apps </w:t>
      </w:r>
      <w:r>
        <w:t xml:space="preserve">to </w:t>
      </w:r>
      <w:r w:rsidR="00555AF5">
        <w:t xml:space="preserve">manage the UID2 </w:t>
      </w:r>
      <w:r w:rsidR="007A3C9B">
        <w:t>Identity</w:t>
      </w:r>
      <w:r>
        <w:t xml:space="preserve"> </w:t>
      </w:r>
      <w:r w:rsidR="00555AF5">
        <w:t>lifecycle manually.</w:t>
      </w:r>
    </w:p>
    <w:p w14:paraId="31B3F11C" w14:textId="77777777" w:rsidR="00E73CC4" w:rsidRDefault="00555AF5" w:rsidP="00E73CC4">
      <w:pPr>
        <w:pStyle w:val="Heading2"/>
      </w:pPr>
      <w:r>
        <w:t>Open Source</w:t>
      </w:r>
    </w:p>
    <w:p w14:paraId="117B05EB" w14:textId="154A4750" w:rsidR="00555AF5" w:rsidRDefault="00201F34" w:rsidP="00201F34">
      <w:pPr>
        <w:pStyle w:val="BodyKWN"/>
      </w:pPr>
      <w:r>
        <w:t>The following open source GitHub repositories are available for these SDKs:</w:t>
      </w:r>
    </w:p>
    <w:p w14:paraId="60769B8B" w14:textId="15E771A5" w:rsidR="00555AF5" w:rsidRDefault="00000000" w:rsidP="00201F34">
      <w:pPr>
        <w:pStyle w:val="Bullet1"/>
      </w:pPr>
      <w:hyperlink r:id="rId8" w:history="1">
        <w:r w:rsidR="00201F34" w:rsidRPr="00C11A29">
          <w:rPr>
            <w:rStyle w:val="Hyperlink"/>
          </w:rPr>
          <w:t>https://github.com/IABTechLab/uid2-ios-sdk</w:t>
        </w:r>
      </w:hyperlink>
      <w:r w:rsidR="00201F34">
        <w:t xml:space="preserve"> </w:t>
      </w:r>
    </w:p>
    <w:p w14:paraId="6CD78E73" w14:textId="2C074B2C" w:rsidR="00555AF5" w:rsidRDefault="00000000" w:rsidP="00201F34">
      <w:pPr>
        <w:pStyle w:val="Bullet1"/>
      </w:pPr>
      <w:hyperlink r:id="rId9" w:history="1">
        <w:r w:rsidR="00201F34" w:rsidRPr="00C11A29">
          <w:rPr>
            <w:rStyle w:val="Hyperlink"/>
          </w:rPr>
          <w:t>https://github.com/IABTechLab/uid2-android-sdk</w:t>
        </w:r>
      </w:hyperlink>
      <w:r w:rsidR="00201F34">
        <w:t xml:space="preserve"> </w:t>
      </w:r>
    </w:p>
    <w:p w14:paraId="244D7002" w14:textId="77777777" w:rsidR="00E73CC4" w:rsidRDefault="00555AF5" w:rsidP="00E73CC4">
      <w:pPr>
        <w:pStyle w:val="Heading2"/>
      </w:pPr>
      <w:r>
        <w:t>Installation</w:t>
      </w:r>
    </w:p>
    <w:p w14:paraId="7A8358B1" w14:textId="320FE1CD" w:rsidR="00555AF5" w:rsidRDefault="00201F34" w:rsidP="00201F34">
      <w:pPr>
        <w:pStyle w:val="BodyKWN"/>
      </w:pPr>
      <w:r>
        <w:t>Follow the applicable installation instructions:</w:t>
      </w:r>
    </w:p>
    <w:p w14:paraId="26565276" w14:textId="4F1794A8" w:rsidR="00201F34" w:rsidRDefault="00201F34" w:rsidP="00201F34">
      <w:pPr>
        <w:pStyle w:val="Bullet1"/>
      </w:pPr>
      <w:r>
        <w:t>iOS</w:t>
      </w:r>
    </w:p>
    <w:p w14:paraId="56AEDBE1" w14:textId="1F944873" w:rsidR="00201F34" w:rsidRDefault="00201F34" w:rsidP="00201F34">
      <w:pPr>
        <w:pStyle w:val="Bullet1"/>
      </w:pPr>
      <w:r>
        <w:t>Android</w:t>
      </w:r>
    </w:p>
    <w:p w14:paraId="27249070" w14:textId="753F190D" w:rsidR="00555AF5" w:rsidRDefault="00555AF5" w:rsidP="00201F34">
      <w:pPr>
        <w:pStyle w:val="Heading3"/>
      </w:pPr>
      <w:r>
        <w:t>IOS</w:t>
      </w:r>
    </w:p>
    <w:p w14:paraId="40C5DE12" w14:textId="643024E9" w:rsidR="00555AF5" w:rsidRDefault="0032619D" w:rsidP="00555AF5">
      <w:pPr>
        <w:pStyle w:val="Body"/>
      </w:pPr>
      <w:r>
        <w:t xml:space="preserve">Install the iOS SDK via Swift Package Manager (SPM). There </w:t>
      </w:r>
      <w:r w:rsidR="00201F34">
        <w:t>are two installation options:</w:t>
      </w:r>
    </w:p>
    <w:p w14:paraId="2A4910AB" w14:textId="51133E59" w:rsidR="00201F34" w:rsidRDefault="002F7A2A" w:rsidP="00201F34">
      <w:pPr>
        <w:pStyle w:val="Bullet1"/>
      </w:pPr>
      <w:r>
        <w:t>Package.swift</w:t>
      </w:r>
    </w:p>
    <w:p w14:paraId="2D312C68" w14:textId="7EEB838F" w:rsidR="00201F34" w:rsidRDefault="00201F34" w:rsidP="00201F34">
      <w:pPr>
        <w:pStyle w:val="Bullet1"/>
      </w:pPr>
      <w:r>
        <w:t>Xcode</w:t>
      </w:r>
    </w:p>
    <w:p w14:paraId="01E53A06" w14:textId="64126455" w:rsidR="00555AF5" w:rsidRDefault="002F7A2A" w:rsidP="00201F34">
      <w:pPr>
        <w:pStyle w:val="Heading4"/>
      </w:pPr>
      <w:r>
        <w:lastRenderedPageBreak/>
        <w:t>Package.swift</w:t>
      </w:r>
    </w:p>
    <w:p w14:paraId="309FECE4" w14:textId="401D1F75" w:rsidR="00A1771F" w:rsidRPr="00A1771F" w:rsidRDefault="00A1771F" w:rsidP="00A1771F">
      <w:pPr>
        <w:pStyle w:val="BodyKWN"/>
      </w:pPr>
      <w:r>
        <w:t>Add the following dependency to Package.swift:</w:t>
      </w:r>
    </w:p>
    <w:p w14:paraId="541907F2" w14:textId="77777777" w:rsidR="002C321E" w:rsidRDefault="002C321E" w:rsidP="002C321E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>dependencies: [</w:t>
      </w:r>
      <w:r>
        <w:rPr>
          <w:rStyle w:val="scxw106342097"/>
          <w:rFonts w:eastAsia="Calibri" w:cs="Calibri"/>
          <w:color w:val="A9B7C6"/>
          <w:sz w:val="19"/>
          <w:szCs w:val="19"/>
          <w:lang w:val="en-US"/>
        </w:rPr>
        <w:t> </w:t>
      </w:r>
      <w:r>
        <w:rPr>
          <w:rFonts w:ascii="Calibri" w:hAnsi="Calibri" w:cs="Calibri"/>
          <w:color w:val="A9B7C6"/>
          <w:sz w:val="19"/>
          <w:szCs w:val="19"/>
          <w:lang w:val="en-US"/>
        </w:rPr>
        <w:br/>
      </w: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 xml:space="preserve">.package(url: </w:t>
      </w:r>
      <w:r>
        <w:rPr>
          <w:rStyle w:val="normaltextrun"/>
          <w:rFonts w:ascii="Calibri" w:eastAsiaTheme="majorEastAsia" w:hAnsi="Calibri" w:cs="Calibri"/>
          <w:color w:val="6A8759"/>
          <w:sz w:val="19"/>
          <w:szCs w:val="19"/>
          <w:lang w:val="en-US"/>
        </w:rPr>
        <w:t>"https://github.com/IABTechLab/uid2-ios-sdk.git"</w:t>
      </w: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 xml:space="preserve">, from: </w:t>
      </w:r>
      <w:r>
        <w:rPr>
          <w:rStyle w:val="normaltextrun"/>
          <w:rFonts w:ascii="Calibri" w:eastAsiaTheme="majorEastAsia" w:hAnsi="Calibri" w:cs="Calibri"/>
          <w:color w:val="6A8759"/>
          <w:sz w:val="19"/>
          <w:szCs w:val="19"/>
          <w:lang w:val="en-US"/>
        </w:rPr>
        <w:t>"0.2.0"</w:t>
      </w: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>),</w:t>
      </w:r>
      <w:r>
        <w:rPr>
          <w:rStyle w:val="scxw106342097"/>
          <w:rFonts w:eastAsia="Calibri" w:cs="Calibri"/>
          <w:color w:val="A9B7C6"/>
          <w:sz w:val="19"/>
          <w:szCs w:val="19"/>
          <w:lang w:val="en-US"/>
        </w:rPr>
        <w:t> </w:t>
      </w:r>
      <w:r>
        <w:rPr>
          <w:rFonts w:ascii="Calibri" w:hAnsi="Calibri" w:cs="Calibri"/>
          <w:color w:val="A9B7C6"/>
          <w:sz w:val="19"/>
          <w:szCs w:val="19"/>
          <w:lang w:val="en-US"/>
        </w:rPr>
        <w:br/>
      </w: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>],</w:t>
      </w:r>
      <w:r>
        <w:rPr>
          <w:rStyle w:val="eop"/>
          <w:rFonts w:ascii="Calibri" w:hAnsi="Calibri" w:cs="Calibri"/>
          <w:color w:val="A9B7C6"/>
          <w:sz w:val="19"/>
          <w:szCs w:val="19"/>
          <w:lang w:val="en-US"/>
        </w:rPr>
        <w:t> </w:t>
      </w:r>
    </w:p>
    <w:p w14:paraId="44A5DFAC" w14:textId="62D86C7E" w:rsidR="00C5756C" w:rsidRDefault="00C5756C" w:rsidP="00C5756C">
      <w:pPr>
        <w:pStyle w:val="Body"/>
      </w:pPr>
    </w:p>
    <w:p w14:paraId="23BE3CBE" w14:textId="2A82B190" w:rsidR="00201F34" w:rsidRDefault="00555AF5" w:rsidP="00201F34">
      <w:pPr>
        <w:pStyle w:val="Heading4"/>
      </w:pPr>
      <w:r>
        <w:t>Xcode</w:t>
      </w:r>
    </w:p>
    <w:p w14:paraId="6939B186" w14:textId="0F1FEB1D" w:rsidR="00A1771F" w:rsidRDefault="00A1771F" w:rsidP="00A1771F">
      <w:pPr>
        <w:pStyle w:val="BodyKWN"/>
      </w:pPr>
      <w:r>
        <w:t>Add the following dependency via Xcode:</w:t>
      </w:r>
    </w:p>
    <w:p w14:paraId="0DCCEE83" w14:textId="5C6361C5" w:rsidR="00201F34" w:rsidRDefault="00C206A0" w:rsidP="00201F34">
      <w:pPr>
        <w:pStyle w:val="Body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44EAEB84" wp14:editId="6BAA9B34">
            <wp:extent cx="5924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2BF6" w14:textId="09E6C0E1" w:rsidR="00555AF5" w:rsidRDefault="00555AF5" w:rsidP="00201F34">
      <w:pPr>
        <w:pStyle w:val="Heading3"/>
      </w:pPr>
      <w:r>
        <w:t>Android</w:t>
      </w:r>
    </w:p>
    <w:p w14:paraId="465AD356" w14:textId="57CAAC91" w:rsidR="00201F34" w:rsidRDefault="00201F34" w:rsidP="00201F34">
      <w:pPr>
        <w:pStyle w:val="Body"/>
      </w:pPr>
      <w:r>
        <w:t xml:space="preserve">There are two </w:t>
      </w:r>
      <w:r w:rsidR="0032619D">
        <w:t>options for installing the Android UID2 SDK</w:t>
      </w:r>
      <w:r>
        <w:t>:</w:t>
      </w:r>
    </w:p>
    <w:p w14:paraId="256A65A8" w14:textId="4A90596A" w:rsidR="00201F34" w:rsidRDefault="00201F34" w:rsidP="00201F34">
      <w:pPr>
        <w:pStyle w:val="Bullet1"/>
      </w:pPr>
      <w:r>
        <w:t>Gradle</w:t>
      </w:r>
    </w:p>
    <w:p w14:paraId="7DCAA895" w14:textId="1C979FF6" w:rsidR="00201F34" w:rsidRDefault="00201F34" w:rsidP="00201F34">
      <w:pPr>
        <w:pStyle w:val="Bullet1"/>
      </w:pPr>
      <w:r>
        <w:t>Maven</w:t>
      </w:r>
    </w:p>
    <w:p w14:paraId="58E1B97B" w14:textId="62B25210" w:rsidR="00555AF5" w:rsidRDefault="00555AF5" w:rsidP="00201F34">
      <w:pPr>
        <w:pStyle w:val="Heading4"/>
      </w:pPr>
      <w:r>
        <w:t>Gradle</w:t>
      </w:r>
    </w:p>
    <w:p w14:paraId="66958636" w14:textId="07CDE936" w:rsidR="00555AF5" w:rsidRDefault="00201F34" w:rsidP="00555AF5">
      <w:pPr>
        <w:pStyle w:val="Body"/>
      </w:pPr>
      <w:r>
        <w:t xml:space="preserve">To install with Gradle, </w:t>
      </w:r>
      <w:r w:rsidR="0047553D" w:rsidRPr="0047553D">
        <w:t xml:space="preserve">add the SDK as a dependency in </w:t>
      </w:r>
      <w:r w:rsidR="0047553D">
        <w:t xml:space="preserve">the </w:t>
      </w:r>
      <w:r w:rsidR="0047553D" w:rsidRPr="0047553D">
        <w:rPr>
          <w:rStyle w:val="codeinlineChar"/>
        </w:rPr>
        <w:t>build.gradle</w:t>
      </w:r>
      <w:r w:rsidR="0047553D">
        <w:t xml:space="preserve"> file</w:t>
      </w:r>
      <w:r w:rsidR="0047553D" w:rsidRPr="0047553D">
        <w:t>:</w:t>
      </w:r>
    </w:p>
    <w:p w14:paraId="114AC05A" w14:textId="615BE46D" w:rsidR="00555AF5" w:rsidRDefault="00555AF5" w:rsidP="00201F34">
      <w:pPr>
        <w:pStyle w:val="code"/>
      </w:pPr>
      <w:r>
        <w:t xml:space="preserve">implementation </w:t>
      </w:r>
      <w:r w:rsidR="00782A88" w:rsidRPr="00782A88">
        <w:t>'</w:t>
      </w:r>
      <w:r>
        <w:t>com.uid2.uid2-android-sdk:0.</w:t>
      </w:r>
      <w:r w:rsidR="002C321E">
        <w:t>4</w:t>
      </w:r>
      <w:r>
        <w:t>.0</w:t>
      </w:r>
      <w:r w:rsidR="00782A88" w:rsidRPr="00782A88">
        <w:t>'</w:t>
      </w:r>
    </w:p>
    <w:p w14:paraId="0A8249E7" w14:textId="5BB6CFCA" w:rsidR="00555AF5" w:rsidRDefault="00555AF5" w:rsidP="0035004F">
      <w:pPr>
        <w:pStyle w:val="Heading4"/>
      </w:pPr>
      <w:r>
        <w:t xml:space="preserve">Maven </w:t>
      </w:r>
    </w:p>
    <w:p w14:paraId="7AB7B81C" w14:textId="0724F0BE" w:rsidR="00201F34" w:rsidRDefault="00201F34" w:rsidP="00201F34">
      <w:pPr>
        <w:pStyle w:val="Body"/>
      </w:pPr>
      <w:r>
        <w:t xml:space="preserve">To install with Maven, </w:t>
      </w:r>
      <w:r w:rsidR="001C6B28">
        <w:t xml:space="preserve">, </w:t>
      </w:r>
      <w:r w:rsidR="001C6B28" w:rsidRPr="0047553D">
        <w:t xml:space="preserve">add the SDK as a dependency in </w:t>
      </w:r>
      <w:r w:rsidR="001C6B28">
        <w:t xml:space="preserve">the </w:t>
      </w:r>
      <w:r w:rsidR="001C6B28">
        <w:rPr>
          <w:rStyle w:val="codeinlineChar"/>
        </w:rPr>
        <w:t>pom.xml</w:t>
      </w:r>
      <w:r w:rsidR="001C6B28">
        <w:t xml:space="preserve"> file</w:t>
      </w:r>
      <w:r w:rsidR="001C6B28" w:rsidRPr="0047553D">
        <w:t>:</w:t>
      </w:r>
    </w:p>
    <w:p w14:paraId="4359E335" w14:textId="77777777" w:rsidR="00555AF5" w:rsidRDefault="00555AF5" w:rsidP="00E73CC4">
      <w:pPr>
        <w:pStyle w:val="code"/>
      </w:pPr>
      <w:r>
        <w:t xml:space="preserve">&lt;dependency&gt; </w:t>
      </w:r>
    </w:p>
    <w:p w14:paraId="6A6E3C3F" w14:textId="77777777" w:rsidR="00555AF5" w:rsidRDefault="00555AF5" w:rsidP="00E73CC4">
      <w:pPr>
        <w:pStyle w:val="code"/>
      </w:pPr>
      <w:r>
        <w:t xml:space="preserve">    &lt;groupId&gt;com.uid2&lt;/groupId&gt; </w:t>
      </w:r>
    </w:p>
    <w:p w14:paraId="220A2E7B" w14:textId="77777777" w:rsidR="00555AF5" w:rsidRDefault="00555AF5" w:rsidP="00E73CC4">
      <w:pPr>
        <w:pStyle w:val="code"/>
      </w:pPr>
      <w:r>
        <w:t xml:space="preserve">    &lt;artifactId&gt;uid2-android-sdk&lt;/artifactId&gt; </w:t>
      </w:r>
    </w:p>
    <w:p w14:paraId="7BA5E63E" w14:textId="337B5430" w:rsidR="00555AF5" w:rsidRDefault="00555AF5" w:rsidP="00E73CC4">
      <w:pPr>
        <w:pStyle w:val="code"/>
      </w:pPr>
      <w:r>
        <w:t xml:space="preserve">    &lt;version&gt;0.</w:t>
      </w:r>
      <w:r w:rsidR="002C321E">
        <w:t>4</w:t>
      </w:r>
      <w:r>
        <w:t xml:space="preserve">.0&lt;/version&gt; </w:t>
      </w:r>
    </w:p>
    <w:p w14:paraId="267ED641" w14:textId="77777777" w:rsidR="00555AF5" w:rsidRDefault="00555AF5" w:rsidP="00E73CC4">
      <w:pPr>
        <w:pStyle w:val="code"/>
      </w:pPr>
      <w:r>
        <w:t xml:space="preserve">&lt;/dependency&gt; </w:t>
      </w:r>
    </w:p>
    <w:p w14:paraId="1BF6ADC9" w14:textId="0DE3B2BE" w:rsidR="00E73CC4" w:rsidRDefault="00555AF5" w:rsidP="00E73CC4">
      <w:pPr>
        <w:pStyle w:val="Heading2"/>
      </w:pPr>
      <w:r>
        <w:lastRenderedPageBreak/>
        <w:t>How to Use</w:t>
      </w:r>
      <w:r w:rsidR="007A3C9B">
        <w:t xml:space="preserve"> the SDK</w:t>
      </w:r>
    </w:p>
    <w:p w14:paraId="65DD008F" w14:textId="01D36BAA" w:rsidR="00201F34" w:rsidRDefault="00555AF5" w:rsidP="00555AF5">
      <w:pPr>
        <w:pStyle w:val="Body"/>
      </w:pPr>
      <w:r>
        <w:t xml:space="preserve">The initial UID2 </w:t>
      </w:r>
      <w:r w:rsidR="007A3C9B">
        <w:t>Identity</w:t>
      </w:r>
      <w:r w:rsidR="00201F34">
        <w:t xml:space="preserve"> </w:t>
      </w:r>
      <w:r w:rsidR="00201F34" w:rsidRPr="00201F34">
        <w:rPr>
          <w:i/>
          <w:iCs/>
        </w:rPr>
        <w:t>must</w:t>
      </w:r>
      <w:r w:rsidR="00201F34">
        <w:t xml:space="preserve"> </w:t>
      </w:r>
      <w:r>
        <w:t xml:space="preserve">be generated by the implementing application and then passed into the UID2 SDK. </w:t>
      </w:r>
      <w:r w:rsidR="00201F34">
        <w:t>Because of security requirements, t</w:t>
      </w:r>
      <w:r>
        <w:t xml:space="preserve">he UID2 Mobile SDKs </w:t>
      </w:r>
      <w:r w:rsidR="00201F34">
        <w:t>cannot</w:t>
      </w:r>
      <w:r>
        <w:t xml:space="preserve"> create new UID2 </w:t>
      </w:r>
      <w:r w:rsidR="00201F34">
        <w:t>identities</w:t>
      </w:r>
      <w:r>
        <w:t>.</w:t>
      </w:r>
    </w:p>
    <w:p w14:paraId="08AD7347" w14:textId="0F07EE04" w:rsidR="00555AF5" w:rsidRDefault="00555AF5" w:rsidP="00555AF5">
      <w:pPr>
        <w:pStyle w:val="Body"/>
      </w:pPr>
      <w:r>
        <w:t xml:space="preserve">The UID2 Mobile SDKs can perform refreshes of UID2 </w:t>
      </w:r>
      <w:r w:rsidR="00201F34">
        <w:t>identities</w:t>
      </w:r>
      <w:r>
        <w:t xml:space="preserve">, after </w:t>
      </w:r>
      <w:r w:rsidR="00201F34">
        <w:t xml:space="preserve">an </w:t>
      </w:r>
      <w:r w:rsidR="007A3C9B">
        <w:t>Identity</w:t>
      </w:r>
      <w:r w:rsidR="00201F34">
        <w:t xml:space="preserve"> is established. This is because the</w:t>
      </w:r>
      <w:r>
        <w:t xml:space="preserve"> refresh functionality relies on the </w:t>
      </w:r>
      <w:r w:rsidR="00991748">
        <w:t>refresh</w:t>
      </w:r>
      <w:r>
        <w:t xml:space="preserve"> tokens that are part of the UID2 </w:t>
      </w:r>
      <w:r w:rsidR="00AC5CC5">
        <w:t>Identity</w:t>
      </w:r>
      <w:r>
        <w:t>.</w:t>
      </w:r>
    </w:p>
    <w:p w14:paraId="2958CBC1" w14:textId="2322EBCA" w:rsidR="00201F34" w:rsidRDefault="00555AF5" w:rsidP="00555AF5">
      <w:pPr>
        <w:pStyle w:val="Body"/>
      </w:pPr>
      <w:r>
        <w:t xml:space="preserve">The </w:t>
      </w:r>
      <w:r w:rsidRPr="00201F34">
        <w:rPr>
          <w:b/>
          <w:bCs/>
        </w:rPr>
        <w:t>UID2Manager</w:t>
      </w:r>
      <w:r>
        <w:t xml:space="preserve"> singleton is the primary developer API for the UID2 SDK. It is responsible for storing, refreshing, and retrieving UID2 </w:t>
      </w:r>
      <w:r w:rsidR="00AC5CC5">
        <w:t>Identity</w:t>
      </w:r>
      <w:r w:rsidR="00201F34">
        <w:t>.</w:t>
      </w:r>
    </w:p>
    <w:p w14:paraId="429E4069" w14:textId="3C7065F7" w:rsidR="00201F34" w:rsidRDefault="00201F34" w:rsidP="00201F34">
      <w:pPr>
        <w:pStyle w:val="BodyKWN"/>
      </w:pPr>
      <w:r>
        <w:t>The behavior is a little different depending on the SDK that’s in use:</w:t>
      </w:r>
    </w:p>
    <w:p w14:paraId="4A1DE108" w14:textId="1D599619" w:rsidR="00201F34" w:rsidRDefault="00201F34" w:rsidP="00201F34">
      <w:pPr>
        <w:pStyle w:val="Bullet1"/>
      </w:pPr>
      <w:r>
        <w:t>iOS: The UID2Manager</w:t>
      </w:r>
      <w:r w:rsidR="00555AF5">
        <w:t xml:space="preserve"> is initialized automatically the first time it is accessed and can </w:t>
      </w:r>
      <w:r w:rsidR="00991748">
        <w:t xml:space="preserve">be </w:t>
      </w:r>
      <w:r w:rsidR="00555AF5">
        <w:t>configured to support automatic or manual refresh capabilities.</w:t>
      </w:r>
    </w:p>
    <w:p w14:paraId="12E2E224" w14:textId="065A9D28" w:rsidR="00555AF5" w:rsidRDefault="00201F34" w:rsidP="00201F34">
      <w:pPr>
        <w:pStyle w:val="Bullet1"/>
      </w:pPr>
      <w:r>
        <w:t>Android: The</w:t>
      </w:r>
      <w:r w:rsidR="00555AF5">
        <w:t xml:space="preserve"> UID2Manager </w:t>
      </w:r>
      <w:r>
        <w:t>must</w:t>
      </w:r>
      <w:r w:rsidR="00555AF5">
        <w:t xml:space="preserve"> be initialized manually before it can be used (see Android Initialization content below)</w:t>
      </w:r>
      <w:r>
        <w:t>.</w:t>
      </w:r>
    </w:p>
    <w:p w14:paraId="24A1F123" w14:textId="7690B5E9" w:rsidR="00555AF5" w:rsidRDefault="00555AF5" w:rsidP="00E73CC4">
      <w:pPr>
        <w:pStyle w:val="Heading3"/>
      </w:pPr>
      <w:r>
        <w:t>UID2Manager API</w:t>
      </w:r>
    </w:p>
    <w:p w14:paraId="289FAE19" w14:textId="1C58E20A" w:rsidR="00254088" w:rsidRPr="00254088" w:rsidRDefault="00254088" w:rsidP="00254088">
      <w:pPr>
        <w:pStyle w:val="Body"/>
      </w:pPr>
      <w:r>
        <w:t>This section includes the functions and variables that are part of the UID2Manager API.</w:t>
      </w:r>
    </w:p>
    <w:p w14:paraId="3FF4F9F9" w14:textId="44FC8BE6" w:rsidR="00E87261" w:rsidRDefault="00E87261" w:rsidP="00254088">
      <w:pPr>
        <w:pStyle w:val="Heading4"/>
      </w:pPr>
      <w:r>
        <w:t>Functions</w:t>
      </w:r>
    </w:p>
    <w:p w14:paraId="6DE8F722" w14:textId="2D2BA29B" w:rsidR="00E07E05" w:rsidRDefault="00E07E05" w:rsidP="00E07E05">
      <w:pPr>
        <w:pStyle w:val="Body"/>
      </w:pPr>
      <w:r>
        <w:t xml:space="preserve">The following functions are available as part of the </w:t>
      </w:r>
      <w:r w:rsidRPr="00E07E05">
        <w:t>UID2Manager API</w:t>
      </w:r>
      <w:r w:rsidR="002E6839">
        <w:t>.</w:t>
      </w:r>
    </w:p>
    <w:p w14:paraId="3DA654CE" w14:textId="3A0822A4" w:rsidR="00555AF5" w:rsidRDefault="00555AF5" w:rsidP="00254088">
      <w:pPr>
        <w:pStyle w:val="Heading5"/>
      </w:pPr>
      <w:r>
        <w:t>setIdentity()</w:t>
      </w:r>
    </w:p>
    <w:p w14:paraId="58DD3488" w14:textId="0FC80A79" w:rsidR="00555AF5" w:rsidRDefault="00555AF5" w:rsidP="00555AF5">
      <w:pPr>
        <w:pStyle w:val="Body"/>
      </w:pPr>
      <w:r>
        <w:t xml:space="preserve">Sets the UID2 </w:t>
      </w:r>
      <w:r w:rsidR="00AC5CC5">
        <w:t>Identity</w:t>
      </w:r>
      <w:r w:rsidR="00E07E05">
        <w:t xml:space="preserve"> </w:t>
      </w:r>
      <w:r>
        <w:t>to be managed by the SDK</w:t>
      </w:r>
      <w:r w:rsidR="00E07E05">
        <w:t>.</w:t>
      </w:r>
    </w:p>
    <w:p w14:paraId="4A29D573" w14:textId="3EA52931" w:rsidR="00555AF5" w:rsidRDefault="00555AF5" w:rsidP="00254088">
      <w:pPr>
        <w:pStyle w:val="Heading5"/>
      </w:pPr>
      <w:r>
        <w:t>resetIdentity()</w:t>
      </w:r>
    </w:p>
    <w:p w14:paraId="74719B42" w14:textId="140A1BDC" w:rsidR="00555AF5" w:rsidRDefault="00555AF5" w:rsidP="00555AF5">
      <w:pPr>
        <w:pStyle w:val="Body"/>
      </w:pPr>
      <w:r>
        <w:t xml:space="preserve">Resets </w:t>
      </w:r>
      <w:r w:rsidR="00E07E05">
        <w:t xml:space="preserve">or </w:t>
      </w:r>
      <w:r>
        <w:t xml:space="preserve">removes the UID2 </w:t>
      </w:r>
      <w:r w:rsidR="00AC5CC5">
        <w:t>Identity</w:t>
      </w:r>
      <w:r w:rsidR="00E07E05">
        <w:t xml:space="preserve"> </w:t>
      </w:r>
      <w:r>
        <w:t>currently being managed by the SDK</w:t>
      </w:r>
      <w:r w:rsidR="00E07E05">
        <w:t>.</w:t>
      </w:r>
    </w:p>
    <w:p w14:paraId="46E75F9A" w14:textId="04384648" w:rsidR="00555AF5" w:rsidRDefault="00555AF5" w:rsidP="00254088">
      <w:pPr>
        <w:pStyle w:val="Heading5"/>
      </w:pPr>
      <w:r>
        <w:t>refreshIdentity()</w:t>
      </w:r>
    </w:p>
    <w:p w14:paraId="277DDFDC" w14:textId="1977A6C8" w:rsidR="00555AF5" w:rsidRDefault="00555AF5" w:rsidP="00555AF5">
      <w:pPr>
        <w:pStyle w:val="Body"/>
      </w:pPr>
      <w:r>
        <w:t>Manually refresh</w:t>
      </w:r>
      <w:r w:rsidR="00E07E05">
        <w:t>es</w:t>
      </w:r>
      <w:r>
        <w:t xml:space="preserve"> the UID2 </w:t>
      </w:r>
      <w:r w:rsidR="00AC5CC5">
        <w:t>Identity</w:t>
      </w:r>
      <w:r w:rsidR="00E07E05">
        <w:t xml:space="preserve"> </w:t>
      </w:r>
      <w:r>
        <w:t>being managed by the SDK</w:t>
      </w:r>
      <w:r w:rsidR="00E07E05">
        <w:t>.</w:t>
      </w:r>
    </w:p>
    <w:p w14:paraId="1796F6A9" w14:textId="59560A6E" w:rsidR="00555AF5" w:rsidRDefault="00555AF5" w:rsidP="00254088">
      <w:pPr>
        <w:pStyle w:val="Heading5"/>
      </w:pPr>
      <w:r>
        <w:t>getAdvertisingToken()</w:t>
      </w:r>
    </w:p>
    <w:p w14:paraId="2B5BCDEB" w14:textId="7DDEB8EB" w:rsidR="00E07E05" w:rsidRDefault="00E07E05" w:rsidP="00555AF5">
      <w:pPr>
        <w:pStyle w:val="Body"/>
      </w:pPr>
      <w:r>
        <w:t xml:space="preserve">If the current UID2 </w:t>
      </w:r>
      <w:r w:rsidR="00AC5CC5">
        <w:t>Identity</w:t>
      </w:r>
      <w:r>
        <w:t xml:space="preserve"> is valid, this function returns the advertising token.</w:t>
      </w:r>
    </w:p>
    <w:p w14:paraId="6CACAA6C" w14:textId="2676157C" w:rsidR="00555AF5" w:rsidRDefault="00555AF5" w:rsidP="00254088">
      <w:pPr>
        <w:pStyle w:val="Heading5"/>
      </w:pPr>
      <w:r>
        <w:t>setAutomaticRefreshEnabled()</w:t>
      </w:r>
    </w:p>
    <w:p w14:paraId="6D634065" w14:textId="1420772C" w:rsidR="00555AF5" w:rsidRDefault="00555AF5" w:rsidP="00555AF5">
      <w:pPr>
        <w:pStyle w:val="Body"/>
      </w:pPr>
      <w:r>
        <w:t>Toggle for</w:t>
      </w:r>
      <w:r w:rsidR="00E07E05">
        <w:t xml:space="preserve"> automatic refresh </w:t>
      </w:r>
      <w:r>
        <w:t>functionality</w:t>
      </w:r>
      <w:r w:rsidR="00E07E05">
        <w:t>.</w:t>
      </w:r>
    </w:p>
    <w:p w14:paraId="13D19077" w14:textId="0BE2303A" w:rsidR="00E87261" w:rsidRDefault="00E87261" w:rsidP="00254088">
      <w:pPr>
        <w:pStyle w:val="Heading4"/>
      </w:pPr>
      <w:r>
        <w:lastRenderedPageBreak/>
        <w:t>Variables</w:t>
      </w:r>
    </w:p>
    <w:p w14:paraId="64D8E940" w14:textId="69F4EDA4" w:rsidR="00573300" w:rsidRDefault="00573300" w:rsidP="00573300">
      <w:pPr>
        <w:pStyle w:val="Body"/>
      </w:pPr>
      <w:r>
        <w:t xml:space="preserve">The following variables are available as part of the </w:t>
      </w:r>
      <w:r w:rsidRPr="00E07E05">
        <w:t>UID2Manager API</w:t>
      </w:r>
      <w:r w:rsidR="002E6839">
        <w:t>.</w:t>
      </w:r>
    </w:p>
    <w:p w14:paraId="34886B0E" w14:textId="293CFA80" w:rsidR="00E07E05" w:rsidRDefault="008F71E2" w:rsidP="00254088">
      <w:pPr>
        <w:pStyle w:val="Heading5"/>
      </w:pPr>
      <w:r>
        <w:t>identity</w:t>
      </w:r>
    </w:p>
    <w:p w14:paraId="02C8E16A" w14:textId="3FE87B87" w:rsidR="00555AF5" w:rsidRDefault="00BA53F6" w:rsidP="00555AF5">
      <w:pPr>
        <w:pStyle w:val="Body"/>
      </w:pPr>
      <w:r>
        <w:t xml:space="preserve">The </w:t>
      </w:r>
      <w:r w:rsidRPr="00BA53F6">
        <w:rPr>
          <w:rStyle w:val="codeinlineChar"/>
        </w:rPr>
        <w:t>Identity</w:t>
      </w:r>
      <w:r>
        <w:t xml:space="preserve"> variable stores and r</w:t>
      </w:r>
      <w:r w:rsidR="00E07E05">
        <w:t>eturns the c</w:t>
      </w:r>
      <w:r w:rsidR="00555AF5">
        <w:t xml:space="preserve">urrent </w:t>
      </w:r>
      <w:r w:rsidRPr="00BA53F6">
        <w:rPr>
          <w:rStyle w:val="codeinlineChar"/>
        </w:rPr>
        <w:t>UID2Identity</w:t>
      </w:r>
      <w:r>
        <w:t xml:space="preserve"> data object</w:t>
      </w:r>
      <w:r w:rsidR="00555AF5">
        <w:t xml:space="preserve"> being managed by the SDK.</w:t>
      </w:r>
    </w:p>
    <w:p w14:paraId="10A4F26C" w14:textId="2732B0B5" w:rsidR="00555AF5" w:rsidRDefault="00555AF5" w:rsidP="00254088">
      <w:pPr>
        <w:pStyle w:val="Heading5"/>
      </w:pPr>
      <w:bookmarkStart w:id="43" w:name="_Hlk132119159"/>
      <w:r>
        <w:t>identityStatus</w:t>
      </w:r>
      <w:bookmarkEnd w:id="43"/>
    </w:p>
    <w:p w14:paraId="241936E5" w14:textId="60F5E53D" w:rsidR="00555AF5" w:rsidRDefault="00423660" w:rsidP="00555AF5">
      <w:pPr>
        <w:pStyle w:val="Body"/>
      </w:pPr>
      <w:r>
        <w:t xml:space="preserve">The </w:t>
      </w:r>
      <w:r w:rsidRPr="00423660">
        <w:rPr>
          <w:rStyle w:val="codeinlineChar"/>
        </w:rPr>
        <w:t>identityStatus</w:t>
      </w:r>
      <w:r>
        <w:t xml:space="preserve"> variable stores and ret</w:t>
      </w:r>
      <w:r w:rsidRPr="00423660">
        <w:t>urns</w:t>
      </w:r>
      <w:r w:rsidR="00E07E05" w:rsidRPr="00423660">
        <w:t xml:space="preserve"> the s</w:t>
      </w:r>
      <w:r w:rsidR="00555AF5" w:rsidRPr="00423660">
        <w:t>tatu</w:t>
      </w:r>
      <w:r w:rsidR="00555AF5">
        <w:t xml:space="preserve">s of the current UID2 </w:t>
      </w:r>
      <w:r w:rsidR="00AC5CC5">
        <w:t>Identity</w:t>
      </w:r>
      <w:r w:rsidR="00555AF5">
        <w:t xml:space="preserve"> being managed by the SDK </w:t>
      </w:r>
    </w:p>
    <w:p w14:paraId="1070DBBF" w14:textId="52D10327" w:rsidR="00555AF5" w:rsidRDefault="00555AF5" w:rsidP="00E73CC4">
      <w:pPr>
        <w:pStyle w:val="Heading3"/>
      </w:pPr>
      <w:r>
        <w:t>Android Initialization</w:t>
      </w:r>
    </w:p>
    <w:p w14:paraId="19879297" w14:textId="03432422" w:rsidR="00E07E05" w:rsidRDefault="00555AF5" w:rsidP="00E07E05">
      <w:pPr>
        <w:pStyle w:val="BodyKWN"/>
      </w:pPr>
      <w:r>
        <w:t>The Android implementation expects the singleton to be initialized before use.</w:t>
      </w:r>
      <w:r w:rsidR="00AC5CC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t xml:space="preserve">This </w:t>
      </w:r>
      <w:r w:rsidR="00E07E05">
        <w:t>does two things:</w:t>
      </w:r>
    </w:p>
    <w:p w14:paraId="74997E62" w14:textId="35A453CA" w:rsidR="00E07E05" w:rsidRDefault="00E07E05" w:rsidP="00E07E05">
      <w:pPr>
        <w:pStyle w:val="Bullet1"/>
      </w:pPr>
      <w:r>
        <w:t>It a</w:t>
      </w:r>
      <w:r w:rsidR="00555AF5">
        <w:t>llows for easier access later</w:t>
      </w:r>
      <w:r>
        <w:t>.</w:t>
      </w:r>
    </w:p>
    <w:p w14:paraId="3571F910" w14:textId="77777777" w:rsidR="00E07E05" w:rsidRDefault="00E07E05" w:rsidP="00E07E05">
      <w:pPr>
        <w:pStyle w:val="Bullet1"/>
      </w:pPr>
      <w:r>
        <w:t xml:space="preserve">It allows </w:t>
      </w:r>
      <w:r w:rsidR="00555AF5">
        <w:t>the consuming application to potentially provide its own network instance, responsible for making requests.</w:t>
      </w:r>
    </w:p>
    <w:p w14:paraId="0A9BAB57" w14:textId="1969F6D7" w:rsidR="00555AF5" w:rsidRDefault="00E07E05" w:rsidP="00555AF5">
      <w:pPr>
        <w:pStyle w:val="Body"/>
      </w:pPr>
      <w:r>
        <w:t>The</w:t>
      </w:r>
      <w:r w:rsidR="00555AF5">
        <w:t xml:space="preserve"> initialization can be done during the creation of the </w:t>
      </w:r>
      <w:r>
        <w:t xml:space="preserve">APPLICATION </w:t>
      </w:r>
      <w:r w:rsidR="00555AF5">
        <w:t>instance</w:t>
      </w:r>
      <w:r>
        <w:t>, as shown in the following example:</w:t>
      </w:r>
    </w:p>
    <w:p w14:paraId="1108EC0B" w14:textId="77777777" w:rsidR="00555AF5" w:rsidRDefault="00555AF5" w:rsidP="00555AF5">
      <w:pPr>
        <w:pStyle w:val="code"/>
      </w:pPr>
      <w:r>
        <w:t xml:space="preserve">class MyApplication : Application() { </w:t>
      </w:r>
    </w:p>
    <w:p w14:paraId="1E5427C2" w14:textId="77777777" w:rsidR="00555AF5" w:rsidRDefault="00555AF5" w:rsidP="00555AF5">
      <w:pPr>
        <w:pStyle w:val="code"/>
      </w:pPr>
      <w:r>
        <w:t xml:space="preserve">    override fun onCreate() { </w:t>
      </w:r>
    </w:p>
    <w:p w14:paraId="1D85F513" w14:textId="77777777" w:rsidR="00555AF5" w:rsidRDefault="00555AF5" w:rsidP="00555AF5">
      <w:pPr>
        <w:pStyle w:val="code"/>
      </w:pPr>
      <w:r>
        <w:t xml:space="preserve">        super.onCreate() </w:t>
      </w:r>
    </w:p>
    <w:p w14:paraId="3717AB33" w14:textId="77777777" w:rsidR="00555AF5" w:rsidRDefault="00555AF5" w:rsidP="00555AF5">
      <w:pPr>
        <w:pStyle w:val="code"/>
      </w:pPr>
      <w:r>
        <w:t xml:space="preserve"> </w:t>
      </w:r>
    </w:p>
    <w:p w14:paraId="220FA071" w14:textId="04401364" w:rsidR="00555AF5" w:rsidRDefault="00555AF5" w:rsidP="00555AF5">
      <w:pPr>
        <w:pStyle w:val="code"/>
      </w:pPr>
      <w:r>
        <w:t xml:space="preserve">        // Initialize the UID2Manager class. </w:t>
      </w:r>
      <w:r w:rsidR="00DC1249">
        <w:t>U</w:t>
      </w:r>
      <w:r>
        <w:t xml:space="preserve">se DefaultNetworkSession rather than providing our own </w:t>
      </w:r>
    </w:p>
    <w:p w14:paraId="4C8ACB84" w14:textId="77777777" w:rsidR="00555AF5" w:rsidRDefault="00555AF5" w:rsidP="00555AF5">
      <w:pPr>
        <w:pStyle w:val="code"/>
      </w:pPr>
      <w:r>
        <w:t xml:space="preserve">        // custom implementation. This can be done to allow wrapping something like OkHttp. </w:t>
      </w:r>
    </w:p>
    <w:p w14:paraId="03AE7733" w14:textId="77777777" w:rsidR="00555AF5" w:rsidRDefault="00555AF5" w:rsidP="00555AF5">
      <w:pPr>
        <w:pStyle w:val="code"/>
      </w:pPr>
      <w:r>
        <w:t xml:space="preserve">        UID2Manager.init(this.applicationContext) </w:t>
      </w:r>
    </w:p>
    <w:p w14:paraId="419BAE09" w14:textId="77777777" w:rsidR="00AF56F0" w:rsidRDefault="00AF56F0" w:rsidP="00AF56F0">
      <w:pPr>
        <w:pStyle w:val="Heading2"/>
      </w:pPr>
      <w:r>
        <w:t>Code Samples</w:t>
      </w:r>
    </w:p>
    <w:p w14:paraId="10ABB90A" w14:textId="421EF061" w:rsidR="00AF56F0" w:rsidRDefault="00AF56F0" w:rsidP="00AF56F0">
      <w:pPr>
        <w:pStyle w:val="Body"/>
      </w:pPr>
      <w:r>
        <w:t>The following code samples provide examples of performing specific activities relating to managing UID2.</w:t>
      </w:r>
    </w:p>
    <w:p w14:paraId="7370A698" w14:textId="3811923D" w:rsidR="00AF56F0" w:rsidRDefault="00AF56F0" w:rsidP="00A32D04">
      <w:pPr>
        <w:pStyle w:val="BodyKWN"/>
      </w:pPr>
      <w:r>
        <w:t xml:space="preserve">Set </w:t>
      </w:r>
      <w:r w:rsidR="00A32D04">
        <w:t>the initial</w:t>
      </w:r>
      <w:r>
        <w:t xml:space="preserve"> UID2 Identity (iOS)</w:t>
      </w:r>
      <w:r w:rsidR="00A32D04">
        <w:t>:</w:t>
      </w:r>
    </w:p>
    <w:p w14:paraId="6EF15E9E" w14:textId="7E623CF3" w:rsidR="00AF56F0" w:rsidRDefault="00AF56F0" w:rsidP="00AF56F0">
      <w:pPr>
        <w:pStyle w:val="code"/>
      </w:pPr>
      <w:r>
        <w:t>UID2Manager.shared.setIdentity(_ identity: UID2Identity)</w:t>
      </w:r>
    </w:p>
    <w:p w14:paraId="273ABCED" w14:textId="6FF62738" w:rsidR="00AF56F0" w:rsidRDefault="00AF56F0" w:rsidP="00A32D04">
      <w:pPr>
        <w:pStyle w:val="BodyKWN"/>
      </w:pPr>
      <w:r>
        <w:t xml:space="preserve">Set </w:t>
      </w:r>
      <w:r w:rsidR="00A32D04">
        <w:t xml:space="preserve">the </w:t>
      </w:r>
      <w:r>
        <w:t>Initial UID2 Identity (Android)</w:t>
      </w:r>
      <w:r w:rsidR="00A32D04">
        <w:t>:</w:t>
      </w:r>
    </w:p>
    <w:p w14:paraId="16FE936C" w14:textId="57195FFB" w:rsidR="00AF56F0" w:rsidRDefault="00AF56F0" w:rsidP="00AF56F0">
      <w:pPr>
        <w:pStyle w:val="code"/>
      </w:pPr>
      <w:r>
        <w:t>UID2Manager.getInstance().setIdentity(identity: UID2Identity)</w:t>
      </w:r>
    </w:p>
    <w:p w14:paraId="678E4B37" w14:textId="34FCCA59" w:rsidR="00AF56F0" w:rsidRDefault="00AF56F0" w:rsidP="00A32D04">
      <w:pPr>
        <w:pStyle w:val="BodyKWN"/>
      </w:pPr>
      <w:r>
        <w:t xml:space="preserve">Get </w:t>
      </w:r>
      <w:r w:rsidR="00A32D04">
        <w:t xml:space="preserve">the </w:t>
      </w:r>
      <w:r>
        <w:t xml:space="preserve">Advertising Token to pass to </w:t>
      </w:r>
      <w:r w:rsidR="00A32D04">
        <w:t xml:space="preserve">the </w:t>
      </w:r>
      <w:r>
        <w:t>Advertising SDK (iOS)</w:t>
      </w:r>
      <w:r w:rsidR="00A32D04">
        <w:t>:</w:t>
      </w:r>
    </w:p>
    <w:p w14:paraId="64D32266" w14:textId="7BBF0B75" w:rsidR="00AF56F0" w:rsidRDefault="00AF56F0" w:rsidP="00AF56F0">
      <w:pPr>
        <w:pStyle w:val="code"/>
      </w:pPr>
      <w:r>
        <w:t>UID2Manager.shared.getAdvertisingToken()</w:t>
      </w:r>
    </w:p>
    <w:p w14:paraId="4A1FCA65" w14:textId="6D42B99C" w:rsidR="00AF56F0" w:rsidRDefault="00A32D04" w:rsidP="00A32D04">
      <w:pPr>
        <w:pStyle w:val="BodyKWN"/>
      </w:pPr>
      <w:r>
        <w:lastRenderedPageBreak/>
        <w:t>Get the Advertising Token to pass to the Advertising SDK</w:t>
      </w:r>
      <w:r w:rsidR="00AF56F0">
        <w:t xml:space="preserve"> (Android)</w:t>
      </w:r>
      <w:r>
        <w:t>:</w:t>
      </w:r>
    </w:p>
    <w:p w14:paraId="05B75436" w14:textId="03C2ACF6" w:rsidR="000D3D5E" w:rsidRDefault="00AF56F0" w:rsidP="00AF56F0">
      <w:pPr>
        <w:pStyle w:val="code"/>
      </w:pPr>
      <w:r>
        <w:t>UID</w:t>
      </w:r>
      <w:r w:rsidR="005A6F39">
        <w:t>2</w:t>
      </w:r>
      <w:r>
        <w:t>Manager.getInstance().getAdvertisingToken()</w:t>
      </w:r>
    </w:p>
    <w:p w14:paraId="073233FE" w14:textId="77777777" w:rsidR="00AF56F0" w:rsidRDefault="00AF56F0" w:rsidP="00AF56F0">
      <w:pPr>
        <w:pStyle w:val="Body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p w14:paraId="06C88482" w14:textId="77777777" w:rsidR="006A3526" w:rsidRDefault="006A3526" w:rsidP="006A3526">
      <w:pPr>
        <w:spacing w:before="240"/>
        <w:jc w:val="center"/>
      </w:pPr>
      <w:r w:rsidRPr="004C5A5A">
        <w:rPr>
          <w:rFonts w:ascii="Symbol" w:eastAsia="Symbol" w:hAnsi="Symbol" w:cs="Symbol"/>
        </w:rPr>
        <w:t>-</w:t>
      </w:r>
      <w:r w:rsidRPr="004C5A5A">
        <w:rPr>
          <w:rFonts w:ascii="Cambria" w:hAnsi="Cambria"/>
        </w:rPr>
        <w:t>⧫</w:t>
      </w:r>
      <w:r w:rsidRPr="004C5A5A">
        <w:rPr>
          <w:rFonts w:ascii="Symbol" w:eastAsia="Symbol" w:hAnsi="Symbol" w:cs="Symbol"/>
        </w:rPr>
        <w:t>-</w:t>
      </w:r>
    </w:p>
    <w:sectPr w:rsidR="006A3526" w:rsidSect="003D75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2301" w14:textId="77777777" w:rsidR="00955A83" w:rsidRDefault="00955A83">
      <w:pPr>
        <w:spacing w:after="0" w:line="240" w:lineRule="auto"/>
      </w:pPr>
      <w:r>
        <w:separator/>
      </w:r>
    </w:p>
  </w:endnote>
  <w:endnote w:type="continuationSeparator" w:id="0">
    <w:p w14:paraId="68E5C9AF" w14:textId="77777777" w:rsidR="00955A83" w:rsidRDefault="00955A83">
      <w:pPr>
        <w:spacing w:after="0" w:line="240" w:lineRule="auto"/>
      </w:pPr>
      <w:r>
        <w:continuationSeparator/>
      </w:r>
    </w:p>
  </w:endnote>
  <w:endnote w:type="continuationNotice" w:id="1">
    <w:p w14:paraId="3F187EDC" w14:textId="77777777" w:rsidR="00955A83" w:rsidRDefault="00955A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1D48" w14:textId="77777777" w:rsidR="00AC5CC5" w:rsidRDefault="00AC5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310B" w14:textId="422DFBEF" w:rsidR="00C935AF" w:rsidRPr="00135CEA" w:rsidRDefault="00AC5CC5" w:rsidP="003C0201">
    <w:pPr>
      <w:pStyle w:val="Footer"/>
    </w:pPr>
    <w:r w:rsidRPr="00AC5CC5">
      <w:t>Developer Guide for UID2 Mobile SDKs (Draft)</w:t>
    </w:r>
    <w:r w:rsidR="00C935AF">
      <w:tab/>
    </w:r>
    <w:r w:rsidR="00C935AF" w:rsidRPr="00135CEA">
      <w:tab/>
    </w:r>
    <w:r w:rsidR="00C935AF" w:rsidRPr="00135CEA">
      <w:rPr>
        <w:color w:val="2B579A"/>
        <w:shd w:val="clear" w:color="auto" w:fill="E6E6E6"/>
      </w:rPr>
      <w:fldChar w:fldCharType="begin"/>
    </w:r>
    <w:r w:rsidR="00C935AF" w:rsidRPr="00135CEA">
      <w:instrText xml:space="preserve"> PAGE   \* MERGEFORMAT </w:instrText>
    </w:r>
    <w:r w:rsidR="00C935AF" w:rsidRPr="00135CEA">
      <w:rPr>
        <w:color w:val="2B579A"/>
        <w:shd w:val="clear" w:color="auto" w:fill="E6E6E6"/>
      </w:rPr>
      <w:fldChar w:fldCharType="separate"/>
    </w:r>
    <w:r w:rsidR="00505219">
      <w:rPr>
        <w:noProof/>
      </w:rPr>
      <w:t>21</w:t>
    </w:r>
    <w:r w:rsidR="00C935AF" w:rsidRPr="00135CEA">
      <w:rPr>
        <w:color w:val="2B579A"/>
        <w:shd w:val="clear" w:color="auto" w:fill="E6E6E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A8CC" w14:textId="77E244F0" w:rsidR="00C935AF" w:rsidRDefault="00AF7970">
    <w:pPr>
      <w:pStyle w:val="Footer"/>
    </w:pPr>
    <w:r w:rsidRPr="00AC5CC5">
      <w:t>Developer Guide for UID2 Mobile SDKs (Draft)</w:t>
    </w:r>
    <w:r w:rsidR="00C935AF">
      <w:tab/>
    </w:r>
    <w:r w:rsidR="00C935AF" w:rsidRPr="00135CEA">
      <w:tab/>
    </w:r>
    <w:r w:rsidR="00C935AF" w:rsidRPr="00135CEA">
      <w:rPr>
        <w:color w:val="2B579A"/>
        <w:shd w:val="clear" w:color="auto" w:fill="E6E6E6"/>
      </w:rPr>
      <w:fldChar w:fldCharType="begin"/>
    </w:r>
    <w:r w:rsidR="00C935AF" w:rsidRPr="00135CEA">
      <w:instrText xml:space="preserve"> PAGE   \* MERGEFORMAT </w:instrText>
    </w:r>
    <w:r w:rsidR="00C935AF" w:rsidRPr="00135CEA">
      <w:rPr>
        <w:color w:val="2B579A"/>
        <w:shd w:val="clear" w:color="auto" w:fill="E6E6E6"/>
      </w:rPr>
      <w:fldChar w:fldCharType="separate"/>
    </w:r>
    <w:r w:rsidR="00505219">
      <w:rPr>
        <w:noProof/>
      </w:rPr>
      <w:t>1</w:t>
    </w:r>
    <w:r w:rsidR="00C935AF" w:rsidRPr="00135CEA">
      <w:rPr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9EAD" w14:textId="77777777" w:rsidR="00955A83" w:rsidRDefault="00955A83">
      <w:pPr>
        <w:spacing w:after="0" w:line="240" w:lineRule="auto"/>
      </w:pPr>
      <w:r>
        <w:separator/>
      </w:r>
    </w:p>
  </w:footnote>
  <w:footnote w:type="continuationSeparator" w:id="0">
    <w:p w14:paraId="5A756691" w14:textId="77777777" w:rsidR="00955A83" w:rsidRDefault="00955A83">
      <w:pPr>
        <w:spacing w:after="0" w:line="240" w:lineRule="auto"/>
      </w:pPr>
      <w:r>
        <w:continuationSeparator/>
      </w:r>
    </w:p>
  </w:footnote>
  <w:footnote w:type="continuationNotice" w:id="1">
    <w:p w14:paraId="694823E7" w14:textId="77777777" w:rsidR="00955A83" w:rsidRDefault="00955A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87F2" w14:textId="77777777" w:rsidR="00AC5CC5" w:rsidRDefault="00AC5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AF6F" w14:textId="77777777" w:rsidR="00AC5CC5" w:rsidRDefault="00AC5C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0EA8" w14:textId="77777777" w:rsidR="00AC5CC5" w:rsidRDefault="00AC5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CA8"/>
    <w:multiLevelType w:val="multilevel"/>
    <w:tmpl w:val="08224B6A"/>
    <w:lvl w:ilvl="0">
      <w:start w:val="1"/>
      <w:numFmt w:val="decimal"/>
      <w:suff w:val="nothing"/>
      <w:lvlText w:val="Chapter %1 |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720" w:hanging="360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10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9F03FE"/>
    <w:multiLevelType w:val="hybridMultilevel"/>
    <w:tmpl w:val="961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6EFF"/>
    <w:multiLevelType w:val="multilevel"/>
    <w:tmpl w:val="731A3212"/>
    <w:numStyleLink w:val="Headings"/>
  </w:abstractNum>
  <w:abstractNum w:abstractNumId="3" w15:restartNumberingAfterBreak="0">
    <w:nsid w:val="1C482D97"/>
    <w:multiLevelType w:val="hybridMultilevel"/>
    <w:tmpl w:val="69205EDA"/>
    <w:lvl w:ilvl="0" w:tplc="48E012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5F88"/>
    <w:multiLevelType w:val="multilevel"/>
    <w:tmpl w:val="731A3212"/>
    <w:numStyleLink w:val="Headings"/>
  </w:abstractNum>
  <w:abstractNum w:abstractNumId="5" w15:restartNumberingAfterBreak="0">
    <w:nsid w:val="292E096B"/>
    <w:multiLevelType w:val="multilevel"/>
    <w:tmpl w:val="49B2A4F4"/>
    <w:styleLink w:val="Num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BA6772"/>
    <w:multiLevelType w:val="multilevel"/>
    <w:tmpl w:val="F190B5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D862E7A"/>
    <w:multiLevelType w:val="hybridMultilevel"/>
    <w:tmpl w:val="B470B108"/>
    <w:lvl w:ilvl="0" w:tplc="F8183FAA">
      <w:start w:val="1"/>
      <w:numFmt w:val="bullet"/>
      <w:pStyle w:val="Cell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905D6"/>
    <w:multiLevelType w:val="hybridMultilevel"/>
    <w:tmpl w:val="31E6A380"/>
    <w:lvl w:ilvl="0" w:tplc="A2EE0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809C7"/>
    <w:multiLevelType w:val="hybridMultilevel"/>
    <w:tmpl w:val="800A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7CE8"/>
    <w:multiLevelType w:val="hybridMultilevel"/>
    <w:tmpl w:val="F34A20BC"/>
    <w:lvl w:ilvl="0" w:tplc="973C4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218F8"/>
    <w:multiLevelType w:val="hybridMultilevel"/>
    <w:tmpl w:val="3D5C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57EB2"/>
    <w:multiLevelType w:val="multilevel"/>
    <w:tmpl w:val="731A3212"/>
    <w:styleLink w:val="Headings"/>
    <w:lvl w:ilvl="0">
      <w:start w:val="1"/>
      <w:numFmt w:val="decimal"/>
      <w:pStyle w:val="Heading1"/>
      <w:suff w:val="nothing"/>
      <w:lvlText w:val="Chapter %1 | 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um1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lowerLetter"/>
      <w:pStyle w:val="Num2"/>
      <w:lvlText w:val="%7)"/>
      <w:lvlJc w:val="left"/>
      <w:pPr>
        <w:ind w:left="720" w:hanging="360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10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E21977"/>
    <w:multiLevelType w:val="hybridMultilevel"/>
    <w:tmpl w:val="5592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C1CCA"/>
    <w:multiLevelType w:val="hybridMultilevel"/>
    <w:tmpl w:val="F950FD8A"/>
    <w:lvl w:ilvl="0" w:tplc="C5167A5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A0F16"/>
    <w:multiLevelType w:val="hybridMultilevel"/>
    <w:tmpl w:val="9A286C02"/>
    <w:lvl w:ilvl="0" w:tplc="24A2C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94D32"/>
    <w:multiLevelType w:val="hybridMultilevel"/>
    <w:tmpl w:val="5B26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F6203"/>
    <w:multiLevelType w:val="hybridMultilevel"/>
    <w:tmpl w:val="416050A6"/>
    <w:lvl w:ilvl="0" w:tplc="80A81F52">
      <w:start w:val="1"/>
      <w:numFmt w:val="bullet"/>
      <w:pStyle w:val="Bullet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AE27D5"/>
    <w:multiLevelType w:val="multilevel"/>
    <w:tmpl w:val="731A3212"/>
    <w:numStyleLink w:val="Headings"/>
  </w:abstractNum>
  <w:abstractNum w:abstractNumId="19" w15:restartNumberingAfterBreak="0">
    <w:nsid w:val="5BCA245A"/>
    <w:multiLevelType w:val="hybridMultilevel"/>
    <w:tmpl w:val="ADAA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94BE3"/>
    <w:multiLevelType w:val="hybridMultilevel"/>
    <w:tmpl w:val="F9FE3950"/>
    <w:lvl w:ilvl="0" w:tplc="7EC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97A04"/>
    <w:multiLevelType w:val="hybridMultilevel"/>
    <w:tmpl w:val="D188EDE8"/>
    <w:lvl w:ilvl="0" w:tplc="DFFC48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9180">
    <w:abstractNumId w:val="12"/>
  </w:num>
  <w:num w:numId="2" w16cid:durableId="1846625909">
    <w:abstractNumId w:val="5"/>
  </w:num>
  <w:num w:numId="3" w16cid:durableId="1445734439">
    <w:abstractNumId w:val="10"/>
  </w:num>
  <w:num w:numId="4" w16cid:durableId="1621104737">
    <w:abstractNumId w:val="15"/>
  </w:num>
  <w:num w:numId="5" w16cid:durableId="840244328">
    <w:abstractNumId w:val="6"/>
  </w:num>
  <w:num w:numId="6" w16cid:durableId="842207680">
    <w:abstractNumId w:val="3"/>
  </w:num>
  <w:num w:numId="7" w16cid:durableId="470173471">
    <w:abstractNumId w:val="20"/>
  </w:num>
  <w:num w:numId="8" w16cid:durableId="412093004">
    <w:abstractNumId w:val="8"/>
  </w:num>
  <w:num w:numId="9" w16cid:durableId="1556815352">
    <w:abstractNumId w:val="17"/>
  </w:num>
  <w:num w:numId="10" w16cid:durableId="1788743523">
    <w:abstractNumId w:val="4"/>
  </w:num>
  <w:num w:numId="11" w16cid:durableId="360519020">
    <w:abstractNumId w:val="7"/>
  </w:num>
  <w:num w:numId="12" w16cid:durableId="1515264031">
    <w:abstractNumId w:val="1"/>
  </w:num>
  <w:num w:numId="13" w16cid:durableId="945504587">
    <w:abstractNumId w:val="13"/>
  </w:num>
  <w:num w:numId="14" w16cid:durableId="395662333">
    <w:abstractNumId w:val="19"/>
  </w:num>
  <w:num w:numId="15" w16cid:durableId="637342283">
    <w:abstractNumId w:val="2"/>
  </w:num>
  <w:num w:numId="16" w16cid:durableId="663240148">
    <w:abstractNumId w:val="9"/>
  </w:num>
  <w:num w:numId="17" w16cid:durableId="2070103925">
    <w:abstractNumId w:val="14"/>
  </w:num>
  <w:num w:numId="18" w16cid:durableId="256209868">
    <w:abstractNumId w:val="18"/>
  </w:num>
  <w:num w:numId="19" w16cid:durableId="1996713669">
    <w:abstractNumId w:val="0"/>
  </w:num>
  <w:num w:numId="20" w16cid:durableId="1860662282">
    <w:abstractNumId w:val="16"/>
  </w:num>
  <w:num w:numId="21" w16cid:durableId="694892460">
    <w:abstractNumId w:val="11"/>
  </w:num>
  <w:num w:numId="22" w16cid:durableId="591864031">
    <w:abstractNumId w:val="4"/>
  </w:num>
  <w:num w:numId="23" w16cid:durableId="223833237">
    <w:abstractNumId w:val="21"/>
  </w:num>
  <w:num w:numId="24" w16cid:durableId="1091974221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6"/>
    <w:rsid w:val="000000D2"/>
    <w:rsid w:val="00000584"/>
    <w:rsid w:val="000005DD"/>
    <w:rsid w:val="00000F40"/>
    <w:rsid w:val="00000FC5"/>
    <w:rsid w:val="000017FD"/>
    <w:rsid w:val="00001848"/>
    <w:rsid w:val="00001C4E"/>
    <w:rsid w:val="000025F3"/>
    <w:rsid w:val="0000295D"/>
    <w:rsid w:val="00003000"/>
    <w:rsid w:val="0000373F"/>
    <w:rsid w:val="00003F52"/>
    <w:rsid w:val="0000497E"/>
    <w:rsid w:val="00005C46"/>
    <w:rsid w:val="00005FD2"/>
    <w:rsid w:val="00006111"/>
    <w:rsid w:val="0000625C"/>
    <w:rsid w:val="0000667D"/>
    <w:rsid w:val="00006CCF"/>
    <w:rsid w:val="00007127"/>
    <w:rsid w:val="0000712D"/>
    <w:rsid w:val="000072FE"/>
    <w:rsid w:val="00007529"/>
    <w:rsid w:val="00007BA7"/>
    <w:rsid w:val="00010648"/>
    <w:rsid w:val="00011421"/>
    <w:rsid w:val="00013229"/>
    <w:rsid w:val="00013F05"/>
    <w:rsid w:val="00014452"/>
    <w:rsid w:val="0001463D"/>
    <w:rsid w:val="000146F1"/>
    <w:rsid w:val="00014785"/>
    <w:rsid w:val="00014849"/>
    <w:rsid w:val="00014960"/>
    <w:rsid w:val="00014B73"/>
    <w:rsid w:val="00014D85"/>
    <w:rsid w:val="000157C4"/>
    <w:rsid w:val="00015A53"/>
    <w:rsid w:val="000161DF"/>
    <w:rsid w:val="0001658B"/>
    <w:rsid w:val="00016728"/>
    <w:rsid w:val="00016CC6"/>
    <w:rsid w:val="0001717E"/>
    <w:rsid w:val="00017420"/>
    <w:rsid w:val="00017822"/>
    <w:rsid w:val="00017D9C"/>
    <w:rsid w:val="00017E23"/>
    <w:rsid w:val="000200DE"/>
    <w:rsid w:val="000207D7"/>
    <w:rsid w:val="00020BAC"/>
    <w:rsid w:val="00020C8A"/>
    <w:rsid w:val="00020EA1"/>
    <w:rsid w:val="000213DD"/>
    <w:rsid w:val="00021F21"/>
    <w:rsid w:val="00022155"/>
    <w:rsid w:val="00023A90"/>
    <w:rsid w:val="00023BB1"/>
    <w:rsid w:val="00023EB8"/>
    <w:rsid w:val="00024860"/>
    <w:rsid w:val="00024B8B"/>
    <w:rsid w:val="00024C6C"/>
    <w:rsid w:val="000251B8"/>
    <w:rsid w:val="000267F3"/>
    <w:rsid w:val="000271DF"/>
    <w:rsid w:val="000279D1"/>
    <w:rsid w:val="0003112D"/>
    <w:rsid w:val="00031957"/>
    <w:rsid w:val="00031BE1"/>
    <w:rsid w:val="00031D19"/>
    <w:rsid w:val="00032F03"/>
    <w:rsid w:val="000339A5"/>
    <w:rsid w:val="00033E9B"/>
    <w:rsid w:val="000340FB"/>
    <w:rsid w:val="00034257"/>
    <w:rsid w:val="00034397"/>
    <w:rsid w:val="000351F8"/>
    <w:rsid w:val="000358E6"/>
    <w:rsid w:val="00037682"/>
    <w:rsid w:val="0004096A"/>
    <w:rsid w:val="00040BE7"/>
    <w:rsid w:val="00040CA9"/>
    <w:rsid w:val="00040D45"/>
    <w:rsid w:val="00040FEE"/>
    <w:rsid w:val="00041A15"/>
    <w:rsid w:val="00041DF9"/>
    <w:rsid w:val="0004220E"/>
    <w:rsid w:val="0004276D"/>
    <w:rsid w:val="000432DA"/>
    <w:rsid w:val="0004336F"/>
    <w:rsid w:val="00043EC4"/>
    <w:rsid w:val="00044482"/>
    <w:rsid w:val="00044995"/>
    <w:rsid w:val="00044D9B"/>
    <w:rsid w:val="0004520C"/>
    <w:rsid w:val="0004579E"/>
    <w:rsid w:val="00045FC7"/>
    <w:rsid w:val="0004613D"/>
    <w:rsid w:val="00046D28"/>
    <w:rsid w:val="0004711B"/>
    <w:rsid w:val="00047191"/>
    <w:rsid w:val="00047403"/>
    <w:rsid w:val="0004792F"/>
    <w:rsid w:val="00047B55"/>
    <w:rsid w:val="00050342"/>
    <w:rsid w:val="000504EE"/>
    <w:rsid w:val="00050544"/>
    <w:rsid w:val="00050697"/>
    <w:rsid w:val="00050DE1"/>
    <w:rsid w:val="00051643"/>
    <w:rsid w:val="00052175"/>
    <w:rsid w:val="0005236D"/>
    <w:rsid w:val="00052A2D"/>
    <w:rsid w:val="00052A31"/>
    <w:rsid w:val="00052B3B"/>
    <w:rsid w:val="00052F5C"/>
    <w:rsid w:val="000531B5"/>
    <w:rsid w:val="00053998"/>
    <w:rsid w:val="00053A2B"/>
    <w:rsid w:val="0005441D"/>
    <w:rsid w:val="000545CE"/>
    <w:rsid w:val="000547DB"/>
    <w:rsid w:val="000549F0"/>
    <w:rsid w:val="00054D68"/>
    <w:rsid w:val="00055359"/>
    <w:rsid w:val="00055E19"/>
    <w:rsid w:val="000560F2"/>
    <w:rsid w:val="00056609"/>
    <w:rsid w:val="00056D35"/>
    <w:rsid w:val="0006021A"/>
    <w:rsid w:val="00060A6C"/>
    <w:rsid w:val="00060BF3"/>
    <w:rsid w:val="00060F55"/>
    <w:rsid w:val="000610D4"/>
    <w:rsid w:val="00061110"/>
    <w:rsid w:val="0006121E"/>
    <w:rsid w:val="00061250"/>
    <w:rsid w:val="000612B8"/>
    <w:rsid w:val="00061434"/>
    <w:rsid w:val="00061DA8"/>
    <w:rsid w:val="000620DC"/>
    <w:rsid w:val="00062409"/>
    <w:rsid w:val="0006247A"/>
    <w:rsid w:val="00062E4A"/>
    <w:rsid w:val="000633A5"/>
    <w:rsid w:val="000639EF"/>
    <w:rsid w:val="0006412D"/>
    <w:rsid w:val="00064629"/>
    <w:rsid w:val="0006488E"/>
    <w:rsid w:val="0006578E"/>
    <w:rsid w:val="00065DEB"/>
    <w:rsid w:val="00066167"/>
    <w:rsid w:val="000662B8"/>
    <w:rsid w:val="00066815"/>
    <w:rsid w:val="00067084"/>
    <w:rsid w:val="000676F9"/>
    <w:rsid w:val="00067DD8"/>
    <w:rsid w:val="00070002"/>
    <w:rsid w:val="00070676"/>
    <w:rsid w:val="000708F7"/>
    <w:rsid w:val="00071186"/>
    <w:rsid w:val="000712B5"/>
    <w:rsid w:val="00071428"/>
    <w:rsid w:val="00072CFD"/>
    <w:rsid w:val="00072DD0"/>
    <w:rsid w:val="00072E69"/>
    <w:rsid w:val="00073509"/>
    <w:rsid w:val="00073A0B"/>
    <w:rsid w:val="000743C2"/>
    <w:rsid w:val="00074786"/>
    <w:rsid w:val="000750D2"/>
    <w:rsid w:val="0007510B"/>
    <w:rsid w:val="00075147"/>
    <w:rsid w:val="000759F9"/>
    <w:rsid w:val="00075CC9"/>
    <w:rsid w:val="00076E2F"/>
    <w:rsid w:val="00077558"/>
    <w:rsid w:val="00077B03"/>
    <w:rsid w:val="00077BA3"/>
    <w:rsid w:val="00077C9D"/>
    <w:rsid w:val="00077D39"/>
    <w:rsid w:val="00077FB6"/>
    <w:rsid w:val="000800B4"/>
    <w:rsid w:val="00080A55"/>
    <w:rsid w:val="00080A8C"/>
    <w:rsid w:val="00080CD6"/>
    <w:rsid w:val="00080EDA"/>
    <w:rsid w:val="000815EB"/>
    <w:rsid w:val="0008188E"/>
    <w:rsid w:val="000818FF"/>
    <w:rsid w:val="0008199F"/>
    <w:rsid w:val="000819F2"/>
    <w:rsid w:val="00081A12"/>
    <w:rsid w:val="00082012"/>
    <w:rsid w:val="00082C05"/>
    <w:rsid w:val="00083084"/>
    <w:rsid w:val="000834EE"/>
    <w:rsid w:val="00083645"/>
    <w:rsid w:val="00083B83"/>
    <w:rsid w:val="00083E81"/>
    <w:rsid w:val="00084291"/>
    <w:rsid w:val="00084494"/>
    <w:rsid w:val="00084613"/>
    <w:rsid w:val="00084931"/>
    <w:rsid w:val="00085061"/>
    <w:rsid w:val="00085A53"/>
    <w:rsid w:val="000862C8"/>
    <w:rsid w:val="00086A0C"/>
    <w:rsid w:val="00087B20"/>
    <w:rsid w:val="000914AF"/>
    <w:rsid w:val="00091924"/>
    <w:rsid w:val="00092391"/>
    <w:rsid w:val="0009257C"/>
    <w:rsid w:val="000925C5"/>
    <w:rsid w:val="00093094"/>
    <w:rsid w:val="000931C0"/>
    <w:rsid w:val="00093354"/>
    <w:rsid w:val="0009391D"/>
    <w:rsid w:val="00093BBD"/>
    <w:rsid w:val="00093C78"/>
    <w:rsid w:val="00093D75"/>
    <w:rsid w:val="00093E36"/>
    <w:rsid w:val="00093E80"/>
    <w:rsid w:val="00093F6B"/>
    <w:rsid w:val="0009459B"/>
    <w:rsid w:val="0009463B"/>
    <w:rsid w:val="00094789"/>
    <w:rsid w:val="00094AFB"/>
    <w:rsid w:val="00094B03"/>
    <w:rsid w:val="00094C19"/>
    <w:rsid w:val="000952D7"/>
    <w:rsid w:val="00095730"/>
    <w:rsid w:val="00096533"/>
    <w:rsid w:val="00096747"/>
    <w:rsid w:val="00096A42"/>
    <w:rsid w:val="00097A4B"/>
    <w:rsid w:val="00097FAE"/>
    <w:rsid w:val="000A0018"/>
    <w:rsid w:val="000A093B"/>
    <w:rsid w:val="000A0B9C"/>
    <w:rsid w:val="000A109F"/>
    <w:rsid w:val="000A1A18"/>
    <w:rsid w:val="000A2027"/>
    <w:rsid w:val="000A2142"/>
    <w:rsid w:val="000A28E5"/>
    <w:rsid w:val="000A2EFC"/>
    <w:rsid w:val="000A305D"/>
    <w:rsid w:val="000A34C4"/>
    <w:rsid w:val="000A35CE"/>
    <w:rsid w:val="000A3B6B"/>
    <w:rsid w:val="000A47DA"/>
    <w:rsid w:val="000A4DBD"/>
    <w:rsid w:val="000A5D5A"/>
    <w:rsid w:val="000A60F7"/>
    <w:rsid w:val="000A717F"/>
    <w:rsid w:val="000A7927"/>
    <w:rsid w:val="000A79F9"/>
    <w:rsid w:val="000B0520"/>
    <w:rsid w:val="000B09B2"/>
    <w:rsid w:val="000B1EEB"/>
    <w:rsid w:val="000B23BE"/>
    <w:rsid w:val="000B23D9"/>
    <w:rsid w:val="000B314E"/>
    <w:rsid w:val="000B33B2"/>
    <w:rsid w:val="000B349E"/>
    <w:rsid w:val="000B39AF"/>
    <w:rsid w:val="000B3BA7"/>
    <w:rsid w:val="000B494D"/>
    <w:rsid w:val="000B4B1A"/>
    <w:rsid w:val="000B4C37"/>
    <w:rsid w:val="000B53EF"/>
    <w:rsid w:val="000B5CCE"/>
    <w:rsid w:val="000B5F0D"/>
    <w:rsid w:val="000B63C4"/>
    <w:rsid w:val="000B63CB"/>
    <w:rsid w:val="000B6B10"/>
    <w:rsid w:val="000B715C"/>
    <w:rsid w:val="000B7355"/>
    <w:rsid w:val="000B7836"/>
    <w:rsid w:val="000B7CB2"/>
    <w:rsid w:val="000C06E7"/>
    <w:rsid w:val="000C08EA"/>
    <w:rsid w:val="000C0CC0"/>
    <w:rsid w:val="000C0DA0"/>
    <w:rsid w:val="000C12A0"/>
    <w:rsid w:val="000C16E6"/>
    <w:rsid w:val="000C215E"/>
    <w:rsid w:val="000C2270"/>
    <w:rsid w:val="000C22B6"/>
    <w:rsid w:val="000C2750"/>
    <w:rsid w:val="000C2DC5"/>
    <w:rsid w:val="000C34FD"/>
    <w:rsid w:val="000C38D2"/>
    <w:rsid w:val="000C3B8A"/>
    <w:rsid w:val="000C468F"/>
    <w:rsid w:val="000C4E1E"/>
    <w:rsid w:val="000C5A40"/>
    <w:rsid w:val="000C6168"/>
    <w:rsid w:val="000C655B"/>
    <w:rsid w:val="000C69F2"/>
    <w:rsid w:val="000C7306"/>
    <w:rsid w:val="000C73C7"/>
    <w:rsid w:val="000C7CBF"/>
    <w:rsid w:val="000D0A90"/>
    <w:rsid w:val="000D0AED"/>
    <w:rsid w:val="000D0BBB"/>
    <w:rsid w:val="000D1DAB"/>
    <w:rsid w:val="000D24EB"/>
    <w:rsid w:val="000D2529"/>
    <w:rsid w:val="000D25F4"/>
    <w:rsid w:val="000D2806"/>
    <w:rsid w:val="000D28CB"/>
    <w:rsid w:val="000D326E"/>
    <w:rsid w:val="000D3630"/>
    <w:rsid w:val="000D39D0"/>
    <w:rsid w:val="000D3D5E"/>
    <w:rsid w:val="000D3D6D"/>
    <w:rsid w:val="000D457A"/>
    <w:rsid w:val="000D46FE"/>
    <w:rsid w:val="000D4A85"/>
    <w:rsid w:val="000D4AAB"/>
    <w:rsid w:val="000D4D1D"/>
    <w:rsid w:val="000D4F58"/>
    <w:rsid w:val="000D5012"/>
    <w:rsid w:val="000D515F"/>
    <w:rsid w:val="000D52A4"/>
    <w:rsid w:val="000D55BD"/>
    <w:rsid w:val="000D55D9"/>
    <w:rsid w:val="000D63F5"/>
    <w:rsid w:val="000D6538"/>
    <w:rsid w:val="000D663B"/>
    <w:rsid w:val="000D6EF8"/>
    <w:rsid w:val="000D74F5"/>
    <w:rsid w:val="000E01DC"/>
    <w:rsid w:val="000E0BDC"/>
    <w:rsid w:val="000E0EAB"/>
    <w:rsid w:val="000E1930"/>
    <w:rsid w:val="000E1E62"/>
    <w:rsid w:val="000E2002"/>
    <w:rsid w:val="000E297E"/>
    <w:rsid w:val="000E2CCE"/>
    <w:rsid w:val="000E347B"/>
    <w:rsid w:val="000E3698"/>
    <w:rsid w:val="000E38F5"/>
    <w:rsid w:val="000E4016"/>
    <w:rsid w:val="000E4194"/>
    <w:rsid w:val="000E466D"/>
    <w:rsid w:val="000E492F"/>
    <w:rsid w:val="000E4ED6"/>
    <w:rsid w:val="000E5105"/>
    <w:rsid w:val="000E5197"/>
    <w:rsid w:val="000E54A8"/>
    <w:rsid w:val="000E567D"/>
    <w:rsid w:val="000E5BE1"/>
    <w:rsid w:val="000E5D37"/>
    <w:rsid w:val="000E6078"/>
    <w:rsid w:val="000E68A6"/>
    <w:rsid w:val="000E695D"/>
    <w:rsid w:val="000E6978"/>
    <w:rsid w:val="000E71B8"/>
    <w:rsid w:val="000E7207"/>
    <w:rsid w:val="000E72AB"/>
    <w:rsid w:val="000E7FBF"/>
    <w:rsid w:val="000F0140"/>
    <w:rsid w:val="000F0256"/>
    <w:rsid w:val="000F0318"/>
    <w:rsid w:val="000F0413"/>
    <w:rsid w:val="000F0ADF"/>
    <w:rsid w:val="000F10EC"/>
    <w:rsid w:val="000F1276"/>
    <w:rsid w:val="000F1832"/>
    <w:rsid w:val="000F18DC"/>
    <w:rsid w:val="000F2081"/>
    <w:rsid w:val="000F209D"/>
    <w:rsid w:val="000F254D"/>
    <w:rsid w:val="000F278A"/>
    <w:rsid w:val="000F2F57"/>
    <w:rsid w:val="000F326B"/>
    <w:rsid w:val="000F3C8B"/>
    <w:rsid w:val="000F3DF8"/>
    <w:rsid w:val="000F4112"/>
    <w:rsid w:val="000F43AF"/>
    <w:rsid w:val="000F46A1"/>
    <w:rsid w:val="000F58AF"/>
    <w:rsid w:val="000F5ACC"/>
    <w:rsid w:val="000F6962"/>
    <w:rsid w:val="000F69AF"/>
    <w:rsid w:val="000F6AD9"/>
    <w:rsid w:val="000F6FB2"/>
    <w:rsid w:val="000F7451"/>
    <w:rsid w:val="000F7A33"/>
    <w:rsid w:val="000F7E52"/>
    <w:rsid w:val="00100955"/>
    <w:rsid w:val="00100E23"/>
    <w:rsid w:val="001018EC"/>
    <w:rsid w:val="00101F23"/>
    <w:rsid w:val="00101FC0"/>
    <w:rsid w:val="00102369"/>
    <w:rsid w:val="00102A0C"/>
    <w:rsid w:val="00103601"/>
    <w:rsid w:val="001038DF"/>
    <w:rsid w:val="00103BED"/>
    <w:rsid w:val="0010414D"/>
    <w:rsid w:val="0010443D"/>
    <w:rsid w:val="0010490B"/>
    <w:rsid w:val="00104B9F"/>
    <w:rsid w:val="00104EE2"/>
    <w:rsid w:val="00104FD5"/>
    <w:rsid w:val="00105A1E"/>
    <w:rsid w:val="00105C9A"/>
    <w:rsid w:val="001060FD"/>
    <w:rsid w:val="001062B8"/>
    <w:rsid w:val="00106C8E"/>
    <w:rsid w:val="001071C9"/>
    <w:rsid w:val="00107467"/>
    <w:rsid w:val="00107701"/>
    <w:rsid w:val="00107F59"/>
    <w:rsid w:val="0011070C"/>
    <w:rsid w:val="0011162E"/>
    <w:rsid w:val="001119D3"/>
    <w:rsid w:val="00111F0A"/>
    <w:rsid w:val="001124CD"/>
    <w:rsid w:val="00112B06"/>
    <w:rsid w:val="00112FE0"/>
    <w:rsid w:val="0011313E"/>
    <w:rsid w:val="0011393C"/>
    <w:rsid w:val="0011399D"/>
    <w:rsid w:val="00113C51"/>
    <w:rsid w:val="00114811"/>
    <w:rsid w:val="00114BA5"/>
    <w:rsid w:val="0011509E"/>
    <w:rsid w:val="00115392"/>
    <w:rsid w:val="0011614B"/>
    <w:rsid w:val="00116671"/>
    <w:rsid w:val="00116997"/>
    <w:rsid w:val="00116AA2"/>
    <w:rsid w:val="00116B26"/>
    <w:rsid w:val="00116CFB"/>
    <w:rsid w:val="00117F23"/>
    <w:rsid w:val="00117F7F"/>
    <w:rsid w:val="00120C7D"/>
    <w:rsid w:val="00121149"/>
    <w:rsid w:val="001214F3"/>
    <w:rsid w:val="0012168C"/>
    <w:rsid w:val="001224BB"/>
    <w:rsid w:val="00122A64"/>
    <w:rsid w:val="00122F2D"/>
    <w:rsid w:val="00123D94"/>
    <w:rsid w:val="00124074"/>
    <w:rsid w:val="001246A3"/>
    <w:rsid w:val="00124A4A"/>
    <w:rsid w:val="00124E36"/>
    <w:rsid w:val="00124F99"/>
    <w:rsid w:val="001257C2"/>
    <w:rsid w:val="00125C1A"/>
    <w:rsid w:val="001264B5"/>
    <w:rsid w:val="001268D4"/>
    <w:rsid w:val="00126D99"/>
    <w:rsid w:val="00126DDD"/>
    <w:rsid w:val="00126EC0"/>
    <w:rsid w:val="001274D3"/>
    <w:rsid w:val="00127520"/>
    <w:rsid w:val="001277B0"/>
    <w:rsid w:val="0012798F"/>
    <w:rsid w:val="00130127"/>
    <w:rsid w:val="00130471"/>
    <w:rsid w:val="0013063C"/>
    <w:rsid w:val="00130C0E"/>
    <w:rsid w:val="001315EE"/>
    <w:rsid w:val="00131688"/>
    <w:rsid w:val="0013198C"/>
    <w:rsid w:val="00131F76"/>
    <w:rsid w:val="00131FAA"/>
    <w:rsid w:val="001321D0"/>
    <w:rsid w:val="00132EAD"/>
    <w:rsid w:val="00133411"/>
    <w:rsid w:val="00133623"/>
    <w:rsid w:val="00133867"/>
    <w:rsid w:val="001339CB"/>
    <w:rsid w:val="00133AF8"/>
    <w:rsid w:val="00133D3F"/>
    <w:rsid w:val="001345DE"/>
    <w:rsid w:val="00134CDD"/>
    <w:rsid w:val="00134F41"/>
    <w:rsid w:val="00134F62"/>
    <w:rsid w:val="00135FF0"/>
    <w:rsid w:val="00136936"/>
    <w:rsid w:val="00136C29"/>
    <w:rsid w:val="00136CE9"/>
    <w:rsid w:val="00136F0B"/>
    <w:rsid w:val="00137197"/>
    <w:rsid w:val="0013777D"/>
    <w:rsid w:val="001377B7"/>
    <w:rsid w:val="00137D96"/>
    <w:rsid w:val="00140411"/>
    <w:rsid w:val="00141110"/>
    <w:rsid w:val="001415AA"/>
    <w:rsid w:val="001415C6"/>
    <w:rsid w:val="00141634"/>
    <w:rsid w:val="0014201A"/>
    <w:rsid w:val="00142438"/>
    <w:rsid w:val="00142BCA"/>
    <w:rsid w:val="00143DA8"/>
    <w:rsid w:val="00145131"/>
    <w:rsid w:val="00145911"/>
    <w:rsid w:val="00145944"/>
    <w:rsid w:val="001459AB"/>
    <w:rsid w:val="00145ED5"/>
    <w:rsid w:val="001461C4"/>
    <w:rsid w:val="0014636A"/>
    <w:rsid w:val="00146449"/>
    <w:rsid w:val="001467A6"/>
    <w:rsid w:val="00146E7F"/>
    <w:rsid w:val="00146FCD"/>
    <w:rsid w:val="001477AB"/>
    <w:rsid w:val="00147F2B"/>
    <w:rsid w:val="001500EB"/>
    <w:rsid w:val="00150424"/>
    <w:rsid w:val="00150498"/>
    <w:rsid w:val="00151269"/>
    <w:rsid w:val="00151747"/>
    <w:rsid w:val="00151B92"/>
    <w:rsid w:val="00152DE6"/>
    <w:rsid w:val="00153808"/>
    <w:rsid w:val="001540E8"/>
    <w:rsid w:val="00154383"/>
    <w:rsid w:val="001547E7"/>
    <w:rsid w:val="00154B6D"/>
    <w:rsid w:val="00154FC2"/>
    <w:rsid w:val="00154FE3"/>
    <w:rsid w:val="0015525B"/>
    <w:rsid w:val="00156116"/>
    <w:rsid w:val="00156277"/>
    <w:rsid w:val="001562E6"/>
    <w:rsid w:val="0015642E"/>
    <w:rsid w:val="00156D3F"/>
    <w:rsid w:val="00156FD3"/>
    <w:rsid w:val="00157707"/>
    <w:rsid w:val="00157B28"/>
    <w:rsid w:val="00157CF5"/>
    <w:rsid w:val="00157EDD"/>
    <w:rsid w:val="00157F5F"/>
    <w:rsid w:val="0016058C"/>
    <w:rsid w:val="001605E5"/>
    <w:rsid w:val="00160CED"/>
    <w:rsid w:val="0016115F"/>
    <w:rsid w:val="00161DE6"/>
    <w:rsid w:val="00161F35"/>
    <w:rsid w:val="00162372"/>
    <w:rsid w:val="001627E9"/>
    <w:rsid w:val="00162837"/>
    <w:rsid w:val="00162887"/>
    <w:rsid w:val="00162B25"/>
    <w:rsid w:val="00163034"/>
    <w:rsid w:val="0016311C"/>
    <w:rsid w:val="00163292"/>
    <w:rsid w:val="00163877"/>
    <w:rsid w:val="001639F0"/>
    <w:rsid w:val="001639F2"/>
    <w:rsid w:val="00163C47"/>
    <w:rsid w:val="00163D96"/>
    <w:rsid w:val="00164E23"/>
    <w:rsid w:val="0016503B"/>
    <w:rsid w:val="001650A8"/>
    <w:rsid w:val="001650B9"/>
    <w:rsid w:val="00165534"/>
    <w:rsid w:val="00165689"/>
    <w:rsid w:val="001656DA"/>
    <w:rsid w:val="001666CE"/>
    <w:rsid w:val="00166729"/>
    <w:rsid w:val="001669FA"/>
    <w:rsid w:val="00167062"/>
    <w:rsid w:val="00167176"/>
    <w:rsid w:val="00167808"/>
    <w:rsid w:val="00167ECE"/>
    <w:rsid w:val="00167EDF"/>
    <w:rsid w:val="0017005A"/>
    <w:rsid w:val="001703B3"/>
    <w:rsid w:val="001706B4"/>
    <w:rsid w:val="00170C17"/>
    <w:rsid w:val="00170F5D"/>
    <w:rsid w:val="00171560"/>
    <w:rsid w:val="00171AF2"/>
    <w:rsid w:val="0017260C"/>
    <w:rsid w:val="0017336D"/>
    <w:rsid w:val="00173AF7"/>
    <w:rsid w:val="00174305"/>
    <w:rsid w:val="0017474D"/>
    <w:rsid w:val="00175178"/>
    <w:rsid w:val="0017583D"/>
    <w:rsid w:val="00175BA2"/>
    <w:rsid w:val="0017603E"/>
    <w:rsid w:val="00176839"/>
    <w:rsid w:val="00176A5A"/>
    <w:rsid w:val="00176BD8"/>
    <w:rsid w:val="00176BDA"/>
    <w:rsid w:val="00176E20"/>
    <w:rsid w:val="00176EDB"/>
    <w:rsid w:val="00177333"/>
    <w:rsid w:val="001777E8"/>
    <w:rsid w:val="00177853"/>
    <w:rsid w:val="00180196"/>
    <w:rsid w:val="00180338"/>
    <w:rsid w:val="001803DD"/>
    <w:rsid w:val="00180992"/>
    <w:rsid w:val="00180F97"/>
    <w:rsid w:val="00180FCA"/>
    <w:rsid w:val="00181CFC"/>
    <w:rsid w:val="0018305A"/>
    <w:rsid w:val="0018354D"/>
    <w:rsid w:val="0018380D"/>
    <w:rsid w:val="00183A2A"/>
    <w:rsid w:val="00183D0A"/>
    <w:rsid w:val="0018432D"/>
    <w:rsid w:val="00184504"/>
    <w:rsid w:val="0018498A"/>
    <w:rsid w:val="00184CBF"/>
    <w:rsid w:val="001856DE"/>
    <w:rsid w:val="001857C5"/>
    <w:rsid w:val="00185A91"/>
    <w:rsid w:val="00185D8B"/>
    <w:rsid w:val="00185E23"/>
    <w:rsid w:val="001867EA"/>
    <w:rsid w:val="0018694B"/>
    <w:rsid w:val="0018700B"/>
    <w:rsid w:val="00187B85"/>
    <w:rsid w:val="00187FCE"/>
    <w:rsid w:val="001902CC"/>
    <w:rsid w:val="00190885"/>
    <w:rsid w:val="00191060"/>
    <w:rsid w:val="001915BD"/>
    <w:rsid w:val="001917AB"/>
    <w:rsid w:val="001918E4"/>
    <w:rsid w:val="00191D61"/>
    <w:rsid w:val="00191F86"/>
    <w:rsid w:val="00192FE0"/>
    <w:rsid w:val="001932D5"/>
    <w:rsid w:val="001935C8"/>
    <w:rsid w:val="00193B09"/>
    <w:rsid w:val="00193EEE"/>
    <w:rsid w:val="0019411C"/>
    <w:rsid w:val="00194545"/>
    <w:rsid w:val="00195FA9"/>
    <w:rsid w:val="00195FBF"/>
    <w:rsid w:val="00196145"/>
    <w:rsid w:val="001963D8"/>
    <w:rsid w:val="001969F8"/>
    <w:rsid w:val="00196B98"/>
    <w:rsid w:val="00196BC1"/>
    <w:rsid w:val="00197C17"/>
    <w:rsid w:val="00197D44"/>
    <w:rsid w:val="001A098B"/>
    <w:rsid w:val="001A0B77"/>
    <w:rsid w:val="001A0CF2"/>
    <w:rsid w:val="001A1318"/>
    <w:rsid w:val="001A1C2A"/>
    <w:rsid w:val="001A1DD9"/>
    <w:rsid w:val="001A1E52"/>
    <w:rsid w:val="001A2448"/>
    <w:rsid w:val="001A2CA8"/>
    <w:rsid w:val="001A34DC"/>
    <w:rsid w:val="001A3ADE"/>
    <w:rsid w:val="001A3DD5"/>
    <w:rsid w:val="001A3DE6"/>
    <w:rsid w:val="001A41E0"/>
    <w:rsid w:val="001A4DBC"/>
    <w:rsid w:val="001A5002"/>
    <w:rsid w:val="001A5F28"/>
    <w:rsid w:val="001A611D"/>
    <w:rsid w:val="001A6CBE"/>
    <w:rsid w:val="001A6ECA"/>
    <w:rsid w:val="001A7932"/>
    <w:rsid w:val="001A7A77"/>
    <w:rsid w:val="001A7CCC"/>
    <w:rsid w:val="001B0241"/>
    <w:rsid w:val="001B03DB"/>
    <w:rsid w:val="001B1241"/>
    <w:rsid w:val="001B140B"/>
    <w:rsid w:val="001B1C44"/>
    <w:rsid w:val="001B2092"/>
    <w:rsid w:val="001B2200"/>
    <w:rsid w:val="001B22E8"/>
    <w:rsid w:val="001B22FF"/>
    <w:rsid w:val="001B2A4F"/>
    <w:rsid w:val="001B35B8"/>
    <w:rsid w:val="001B3D67"/>
    <w:rsid w:val="001B3E77"/>
    <w:rsid w:val="001B4399"/>
    <w:rsid w:val="001B499B"/>
    <w:rsid w:val="001B4B2B"/>
    <w:rsid w:val="001B5129"/>
    <w:rsid w:val="001B5329"/>
    <w:rsid w:val="001B6759"/>
    <w:rsid w:val="001B695A"/>
    <w:rsid w:val="001B6CCD"/>
    <w:rsid w:val="001B717E"/>
    <w:rsid w:val="001B7A87"/>
    <w:rsid w:val="001B7BFF"/>
    <w:rsid w:val="001B7F6C"/>
    <w:rsid w:val="001C044C"/>
    <w:rsid w:val="001C0A0B"/>
    <w:rsid w:val="001C1260"/>
    <w:rsid w:val="001C12F1"/>
    <w:rsid w:val="001C1421"/>
    <w:rsid w:val="001C194A"/>
    <w:rsid w:val="001C1C32"/>
    <w:rsid w:val="001C1D7C"/>
    <w:rsid w:val="001C24B3"/>
    <w:rsid w:val="001C382D"/>
    <w:rsid w:val="001C3CEC"/>
    <w:rsid w:val="001C3FAA"/>
    <w:rsid w:val="001C416D"/>
    <w:rsid w:val="001C4D79"/>
    <w:rsid w:val="001C54E1"/>
    <w:rsid w:val="001C55F4"/>
    <w:rsid w:val="001C56EB"/>
    <w:rsid w:val="001C5A18"/>
    <w:rsid w:val="001C5A29"/>
    <w:rsid w:val="001C5AAC"/>
    <w:rsid w:val="001C5B90"/>
    <w:rsid w:val="001C6058"/>
    <w:rsid w:val="001C67B8"/>
    <w:rsid w:val="001C6AB2"/>
    <w:rsid w:val="001C6B28"/>
    <w:rsid w:val="001C6C00"/>
    <w:rsid w:val="001C6F3B"/>
    <w:rsid w:val="001C748C"/>
    <w:rsid w:val="001D0922"/>
    <w:rsid w:val="001D0FB9"/>
    <w:rsid w:val="001D107C"/>
    <w:rsid w:val="001D11E6"/>
    <w:rsid w:val="001D1758"/>
    <w:rsid w:val="001D17D1"/>
    <w:rsid w:val="001D1CB7"/>
    <w:rsid w:val="001D2B44"/>
    <w:rsid w:val="001D33B7"/>
    <w:rsid w:val="001D3CB8"/>
    <w:rsid w:val="001D3EDB"/>
    <w:rsid w:val="001D4373"/>
    <w:rsid w:val="001D492E"/>
    <w:rsid w:val="001D49C9"/>
    <w:rsid w:val="001D4A8C"/>
    <w:rsid w:val="001D4BF7"/>
    <w:rsid w:val="001D4D9C"/>
    <w:rsid w:val="001D5712"/>
    <w:rsid w:val="001D578B"/>
    <w:rsid w:val="001D5DE5"/>
    <w:rsid w:val="001D5E2F"/>
    <w:rsid w:val="001D5EFE"/>
    <w:rsid w:val="001D6269"/>
    <w:rsid w:val="001D6561"/>
    <w:rsid w:val="001D6801"/>
    <w:rsid w:val="001D6AA8"/>
    <w:rsid w:val="001D7060"/>
    <w:rsid w:val="001E04B4"/>
    <w:rsid w:val="001E0A83"/>
    <w:rsid w:val="001E0C68"/>
    <w:rsid w:val="001E1C3D"/>
    <w:rsid w:val="001E1FB2"/>
    <w:rsid w:val="001E2347"/>
    <w:rsid w:val="001E26F2"/>
    <w:rsid w:val="001E282D"/>
    <w:rsid w:val="001E2DFB"/>
    <w:rsid w:val="001E309C"/>
    <w:rsid w:val="001E345A"/>
    <w:rsid w:val="001E34DF"/>
    <w:rsid w:val="001E36EE"/>
    <w:rsid w:val="001E38EF"/>
    <w:rsid w:val="001E38F4"/>
    <w:rsid w:val="001E4181"/>
    <w:rsid w:val="001E4825"/>
    <w:rsid w:val="001E4A8D"/>
    <w:rsid w:val="001E4CB9"/>
    <w:rsid w:val="001E51FD"/>
    <w:rsid w:val="001E5B0A"/>
    <w:rsid w:val="001E64B6"/>
    <w:rsid w:val="001E6549"/>
    <w:rsid w:val="001E675E"/>
    <w:rsid w:val="001E68A5"/>
    <w:rsid w:val="001E6C15"/>
    <w:rsid w:val="001E6D26"/>
    <w:rsid w:val="001E76B2"/>
    <w:rsid w:val="001F008A"/>
    <w:rsid w:val="001F056E"/>
    <w:rsid w:val="001F0FEF"/>
    <w:rsid w:val="001F1283"/>
    <w:rsid w:val="001F1348"/>
    <w:rsid w:val="001F1ADE"/>
    <w:rsid w:val="001F1ED9"/>
    <w:rsid w:val="001F2C1E"/>
    <w:rsid w:val="001F31CA"/>
    <w:rsid w:val="001F3AC6"/>
    <w:rsid w:val="001F3E69"/>
    <w:rsid w:val="001F4E3D"/>
    <w:rsid w:val="001F4EA6"/>
    <w:rsid w:val="001F6151"/>
    <w:rsid w:val="001F630D"/>
    <w:rsid w:val="001F75E5"/>
    <w:rsid w:val="001F7AE3"/>
    <w:rsid w:val="001F7ED7"/>
    <w:rsid w:val="00200445"/>
    <w:rsid w:val="002004F0"/>
    <w:rsid w:val="00200583"/>
    <w:rsid w:val="00200680"/>
    <w:rsid w:val="0020093A"/>
    <w:rsid w:val="00200B86"/>
    <w:rsid w:val="00200FC4"/>
    <w:rsid w:val="0020125A"/>
    <w:rsid w:val="002014C7"/>
    <w:rsid w:val="002015CC"/>
    <w:rsid w:val="0020172F"/>
    <w:rsid w:val="00201834"/>
    <w:rsid w:val="00201A07"/>
    <w:rsid w:val="00201F34"/>
    <w:rsid w:val="002021FB"/>
    <w:rsid w:val="00202C4C"/>
    <w:rsid w:val="00203615"/>
    <w:rsid w:val="00203772"/>
    <w:rsid w:val="002038EE"/>
    <w:rsid w:val="00203D41"/>
    <w:rsid w:val="002047C3"/>
    <w:rsid w:val="002050FC"/>
    <w:rsid w:val="00205E69"/>
    <w:rsid w:val="00206B1C"/>
    <w:rsid w:val="00206D38"/>
    <w:rsid w:val="002070FA"/>
    <w:rsid w:val="00207272"/>
    <w:rsid w:val="00207E8D"/>
    <w:rsid w:val="002112F1"/>
    <w:rsid w:val="0021155C"/>
    <w:rsid w:val="0021187A"/>
    <w:rsid w:val="00211ACF"/>
    <w:rsid w:val="00211C16"/>
    <w:rsid w:val="00211E3C"/>
    <w:rsid w:val="00211EFD"/>
    <w:rsid w:val="00212058"/>
    <w:rsid w:val="002123EF"/>
    <w:rsid w:val="00212A86"/>
    <w:rsid w:val="002130BE"/>
    <w:rsid w:val="00213110"/>
    <w:rsid w:val="002131DA"/>
    <w:rsid w:val="002132F9"/>
    <w:rsid w:val="00213FDF"/>
    <w:rsid w:val="00214025"/>
    <w:rsid w:val="00214253"/>
    <w:rsid w:val="00214745"/>
    <w:rsid w:val="00214DA6"/>
    <w:rsid w:val="002151D0"/>
    <w:rsid w:val="00215253"/>
    <w:rsid w:val="0021536B"/>
    <w:rsid w:val="0021596A"/>
    <w:rsid w:val="0021634D"/>
    <w:rsid w:val="002163C5"/>
    <w:rsid w:val="00216646"/>
    <w:rsid w:val="00216755"/>
    <w:rsid w:val="00216F29"/>
    <w:rsid w:val="00217579"/>
    <w:rsid w:val="00217845"/>
    <w:rsid w:val="00217D2B"/>
    <w:rsid w:val="002200CC"/>
    <w:rsid w:val="002206A8"/>
    <w:rsid w:val="002215A0"/>
    <w:rsid w:val="0022179B"/>
    <w:rsid w:val="0022195F"/>
    <w:rsid w:val="002222FA"/>
    <w:rsid w:val="00222674"/>
    <w:rsid w:val="002226A2"/>
    <w:rsid w:val="00222BD7"/>
    <w:rsid w:val="002232E0"/>
    <w:rsid w:val="002233B6"/>
    <w:rsid w:val="00223EF7"/>
    <w:rsid w:val="00224293"/>
    <w:rsid w:val="00224405"/>
    <w:rsid w:val="00224629"/>
    <w:rsid w:val="002247B7"/>
    <w:rsid w:val="00225169"/>
    <w:rsid w:val="00225DBF"/>
    <w:rsid w:val="00226CEF"/>
    <w:rsid w:val="0022736D"/>
    <w:rsid w:val="00227AFF"/>
    <w:rsid w:val="00227B59"/>
    <w:rsid w:val="00227B95"/>
    <w:rsid w:val="0023057C"/>
    <w:rsid w:val="00230BA7"/>
    <w:rsid w:val="00230BD9"/>
    <w:rsid w:val="00230FFD"/>
    <w:rsid w:val="0023146C"/>
    <w:rsid w:val="002319F4"/>
    <w:rsid w:val="00231A75"/>
    <w:rsid w:val="002323AB"/>
    <w:rsid w:val="0023248A"/>
    <w:rsid w:val="00232564"/>
    <w:rsid w:val="0023282F"/>
    <w:rsid w:val="00232CDE"/>
    <w:rsid w:val="00233C3E"/>
    <w:rsid w:val="0023467E"/>
    <w:rsid w:val="002346D4"/>
    <w:rsid w:val="00235A6A"/>
    <w:rsid w:val="00235FC4"/>
    <w:rsid w:val="0023649A"/>
    <w:rsid w:val="002369B0"/>
    <w:rsid w:val="00236ABC"/>
    <w:rsid w:val="00236E27"/>
    <w:rsid w:val="00240595"/>
    <w:rsid w:val="00240646"/>
    <w:rsid w:val="0024064D"/>
    <w:rsid w:val="002407A0"/>
    <w:rsid w:val="00240D05"/>
    <w:rsid w:val="00240E09"/>
    <w:rsid w:val="0024113C"/>
    <w:rsid w:val="002412B8"/>
    <w:rsid w:val="002413C3"/>
    <w:rsid w:val="00241654"/>
    <w:rsid w:val="00241853"/>
    <w:rsid w:val="002418BF"/>
    <w:rsid w:val="00241F54"/>
    <w:rsid w:val="002429FB"/>
    <w:rsid w:val="00243173"/>
    <w:rsid w:val="002437B2"/>
    <w:rsid w:val="00243843"/>
    <w:rsid w:val="00243B8B"/>
    <w:rsid w:val="00243BC3"/>
    <w:rsid w:val="00243DFF"/>
    <w:rsid w:val="002447F9"/>
    <w:rsid w:val="002453AB"/>
    <w:rsid w:val="00245562"/>
    <w:rsid w:val="00245664"/>
    <w:rsid w:val="002456A6"/>
    <w:rsid w:val="0024597D"/>
    <w:rsid w:val="002465C5"/>
    <w:rsid w:val="0024675A"/>
    <w:rsid w:val="00246DFF"/>
    <w:rsid w:val="002470E8"/>
    <w:rsid w:val="00247891"/>
    <w:rsid w:val="0024794F"/>
    <w:rsid w:val="002500E6"/>
    <w:rsid w:val="00250820"/>
    <w:rsid w:val="0025082E"/>
    <w:rsid w:val="002508E1"/>
    <w:rsid w:val="00250C34"/>
    <w:rsid w:val="00251058"/>
    <w:rsid w:val="002517BE"/>
    <w:rsid w:val="00251996"/>
    <w:rsid w:val="00251FE4"/>
    <w:rsid w:val="0025236B"/>
    <w:rsid w:val="0025293F"/>
    <w:rsid w:val="002529C9"/>
    <w:rsid w:val="002538F2"/>
    <w:rsid w:val="00254088"/>
    <w:rsid w:val="002542D3"/>
    <w:rsid w:val="002551F9"/>
    <w:rsid w:val="002560ED"/>
    <w:rsid w:val="00256584"/>
    <w:rsid w:val="00256D50"/>
    <w:rsid w:val="0025771F"/>
    <w:rsid w:val="00257E95"/>
    <w:rsid w:val="0026008B"/>
    <w:rsid w:val="0026050A"/>
    <w:rsid w:val="0026069C"/>
    <w:rsid w:val="002609B0"/>
    <w:rsid w:val="00260C57"/>
    <w:rsid w:val="0026130F"/>
    <w:rsid w:val="00261A64"/>
    <w:rsid w:val="00261D50"/>
    <w:rsid w:val="0026293E"/>
    <w:rsid w:val="0026298F"/>
    <w:rsid w:val="00262F8F"/>
    <w:rsid w:val="00263D96"/>
    <w:rsid w:val="0026414D"/>
    <w:rsid w:val="002644A8"/>
    <w:rsid w:val="002646E7"/>
    <w:rsid w:val="00264749"/>
    <w:rsid w:val="00264D34"/>
    <w:rsid w:val="00265DAD"/>
    <w:rsid w:val="00265E51"/>
    <w:rsid w:val="00265EEE"/>
    <w:rsid w:val="0026674F"/>
    <w:rsid w:val="00266C90"/>
    <w:rsid w:val="002672FA"/>
    <w:rsid w:val="002679CF"/>
    <w:rsid w:val="002679D3"/>
    <w:rsid w:val="00267B2A"/>
    <w:rsid w:val="00267BE6"/>
    <w:rsid w:val="00267FC3"/>
    <w:rsid w:val="00270440"/>
    <w:rsid w:val="0027062A"/>
    <w:rsid w:val="00270A5B"/>
    <w:rsid w:val="00270DE8"/>
    <w:rsid w:val="00270E55"/>
    <w:rsid w:val="002710CB"/>
    <w:rsid w:val="00271A19"/>
    <w:rsid w:val="00272000"/>
    <w:rsid w:val="002733F1"/>
    <w:rsid w:val="0027343D"/>
    <w:rsid w:val="00273719"/>
    <w:rsid w:val="00273AAC"/>
    <w:rsid w:val="00273D9F"/>
    <w:rsid w:val="00273DAC"/>
    <w:rsid w:val="0027400A"/>
    <w:rsid w:val="00274460"/>
    <w:rsid w:val="00274794"/>
    <w:rsid w:val="002755D4"/>
    <w:rsid w:val="00275680"/>
    <w:rsid w:val="00275996"/>
    <w:rsid w:val="00275E64"/>
    <w:rsid w:val="0027635D"/>
    <w:rsid w:val="00276367"/>
    <w:rsid w:val="00276930"/>
    <w:rsid w:val="00276E7C"/>
    <w:rsid w:val="00277D97"/>
    <w:rsid w:val="00280272"/>
    <w:rsid w:val="0028056C"/>
    <w:rsid w:val="002806C7"/>
    <w:rsid w:val="00280809"/>
    <w:rsid w:val="00280B74"/>
    <w:rsid w:val="00281A28"/>
    <w:rsid w:val="00281B06"/>
    <w:rsid w:val="00281C2D"/>
    <w:rsid w:val="002821AE"/>
    <w:rsid w:val="002821EE"/>
    <w:rsid w:val="00282498"/>
    <w:rsid w:val="00282642"/>
    <w:rsid w:val="00282667"/>
    <w:rsid w:val="00282A86"/>
    <w:rsid w:val="00282DA2"/>
    <w:rsid w:val="00282E89"/>
    <w:rsid w:val="00282EC7"/>
    <w:rsid w:val="00283680"/>
    <w:rsid w:val="00283F72"/>
    <w:rsid w:val="00284F42"/>
    <w:rsid w:val="0028514F"/>
    <w:rsid w:val="002856DD"/>
    <w:rsid w:val="00285809"/>
    <w:rsid w:val="00285F9C"/>
    <w:rsid w:val="002862CA"/>
    <w:rsid w:val="002866D8"/>
    <w:rsid w:val="00287B93"/>
    <w:rsid w:val="002907A8"/>
    <w:rsid w:val="00290804"/>
    <w:rsid w:val="00290B85"/>
    <w:rsid w:val="00290D68"/>
    <w:rsid w:val="0029141E"/>
    <w:rsid w:val="00291D97"/>
    <w:rsid w:val="00291DDC"/>
    <w:rsid w:val="00292267"/>
    <w:rsid w:val="00292D90"/>
    <w:rsid w:val="00293962"/>
    <w:rsid w:val="00293B85"/>
    <w:rsid w:val="0029462B"/>
    <w:rsid w:val="00294F33"/>
    <w:rsid w:val="00295AB7"/>
    <w:rsid w:val="00295B29"/>
    <w:rsid w:val="00295CF9"/>
    <w:rsid w:val="002965BC"/>
    <w:rsid w:val="002973B3"/>
    <w:rsid w:val="00297748"/>
    <w:rsid w:val="00297990"/>
    <w:rsid w:val="00297CA7"/>
    <w:rsid w:val="002A0526"/>
    <w:rsid w:val="002A053E"/>
    <w:rsid w:val="002A058D"/>
    <w:rsid w:val="002A0688"/>
    <w:rsid w:val="002A0C67"/>
    <w:rsid w:val="002A1109"/>
    <w:rsid w:val="002A1120"/>
    <w:rsid w:val="002A1221"/>
    <w:rsid w:val="002A127E"/>
    <w:rsid w:val="002A154B"/>
    <w:rsid w:val="002A17BE"/>
    <w:rsid w:val="002A1B0C"/>
    <w:rsid w:val="002A1CAC"/>
    <w:rsid w:val="002A2418"/>
    <w:rsid w:val="002A2728"/>
    <w:rsid w:val="002A27A6"/>
    <w:rsid w:val="002A2A02"/>
    <w:rsid w:val="002A2A8D"/>
    <w:rsid w:val="002A3F65"/>
    <w:rsid w:val="002A3F8F"/>
    <w:rsid w:val="002A4B1D"/>
    <w:rsid w:val="002A66F7"/>
    <w:rsid w:val="002A6882"/>
    <w:rsid w:val="002A6D0D"/>
    <w:rsid w:val="002A6E8F"/>
    <w:rsid w:val="002A71D1"/>
    <w:rsid w:val="002A7E14"/>
    <w:rsid w:val="002B001F"/>
    <w:rsid w:val="002B025C"/>
    <w:rsid w:val="002B0666"/>
    <w:rsid w:val="002B1A27"/>
    <w:rsid w:val="002B1B82"/>
    <w:rsid w:val="002B1CC8"/>
    <w:rsid w:val="002B2150"/>
    <w:rsid w:val="002B2A8C"/>
    <w:rsid w:val="002B2BDE"/>
    <w:rsid w:val="002B3457"/>
    <w:rsid w:val="002B354F"/>
    <w:rsid w:val="002B488B"/>
    <w:rsid w:val="002B4D3A"/>
    <w:rsid w:val="002B4E7B"/>
    <w:rsid w:val="002B5EF5"/>
    <w:rsid w:val="002B6050"/>
    <w:rsid w:val="002B62AF"/>
    <w:rsid w:val="002B737D"/>
    <w:rsid w:val="002B744E"/>
    <w:rsid w:val="002C0114"/>
    <w:rsid w:val="002C0334"/>
    <w:rsid w:val="002C0A31"/>
    <w:rsid w:val="002C102E"/>
    <w:rsid w:val="002C21D5"/>
    <w:rsid w:val="002C2BAE"/>
    <w:rsid w:val="002C2CF8"/>
    <w:rsid w:val="002C321E"/>
    <w:rsid w:val="002C35FB"/>
    <w:rsid w:val="002C367B"/>
    <w:rsid w:val="002C383A"/>
    <w:rsid w:val="002C3B1F"/>
    <w:rsid w:val="002C3BDA"/>
    <w:rsid w:val="002C3C59"/>
    <w:rsid w:val="002C3EC2"/>
    <w:rsid w:val="002C44AB"/>
    <w:rsid w:val="002C4B37"/>
    <w:rsid w:val="002C5041"/>
    <w:rsid w:val="002C5705"/>
    <w:rsid w:val="002C5DB8"/>
    <w:rsid w:val="002C6117"/>
    <w:rsid w:val="002C64D0"/>
    <w:rsid w:val="002C6625"/>
    <w:rsid w:val="002C678A"/>
    <w:rsid w:val="002C72FB"/>
    <w:rsid w:val="002C7770"/>
    <w:rsid w:val="002C7DD8"/>
    <w:rsid w:val="002D0449"/>
    <w:rsid w:val="002D1DBC"/>
    <w:rsid w:val="002D22F2"/>
    <w:rsid w:val="002D2A92"/>
    <w:rsid w:val="002D2C78"/>
    <w:rsid w:val="002D32FE"/>
    <w:rsid w:val="002D37C3"/>
    <w:rsid w:val="002D37E8"/>
    <w:rsid w:val="002D38DF"/>
    <w:rsid w:val="002D3FB3"/>
    <w:rsid w:val="002D5E5E"/>
    <w:rsid w:val="002D67FF"/>
    <w:rsid w:val="002D68CA"/>
    <w:rsid w:val="002D6D73"/>
    <w:rsid w:val="002D74D8"/>
    <w:rsid w:val="002D7B4E"/>
    <w:rsid w:val="002E005E"/>
    <w:rsid w:val="002E011A"/>
    <w:rsid w:val="002E017E"/>
    <w:rsid w:val="002E098F"/>
    <w:rsid w:val="002E0F6A"/>
    <w:rsid w:val="002E13CC"/>
    <w:rsid w:val="002E3576"/>
    <w:rsid w:val="002E3752"/>
    <w:rsid w:val="002E4373"/>
    <w:rsid w:val="002E4718"/>
    <w:rsid w:val="002E4763"/>
    <w:rsid w:val="002E4B37"/>
    <w:rsid w:val="002E5943"/>
    <w:rsid w:val="002E5A3B"/>
    <w:rsid w:val="002E66DC"/>
    <w:rsid w:val="002E6839"/>
    <w:rsid w:val="002E6ACD"/>
    <w:rsid w:val="002E703F"/>
    <w:rsid w:val="002E73D5"/>
    <w:rsid w:val="002F01F2"/>
    <w:rsid w:val="002F0FDE"/>
    <w:rsid w:val="002F15FB"/>
    <w:rsid w:val="002F16A7"/>
    <w:rsid w:val="002F18FE"/>
    <w:rsid w:val="002F1937"/>
    <w:rsid w:val="002F27AE"/>
    <w:rsid w:val="002F27F1"/>
    <w:rsid w:val="002F2EB2"/>
    <w:rsid w:val="002F2F9B"/>
    <w:rsid w:val="002F3153"/>
    <w:rsid w:val="002F336E"/>
    <w:rsid w:val="002F3465"/>
    <w:rsid w:val="002F3AC8"/>
    <w:rsid w:val="002F4759"/>
    <w:rsid w:val="002F4A89"/>
    <w:rsid w:val="002F4B0D"/>
    <w:rsid w:val="002F517E"/>
    <w:rsid w:val="002F5215"/>
    <w:rsid w:val="002F58BA"/>
    <w:rsid w:val="002F75B3"/>
    <w:rsid w:val="002F79DE"/>
    <w:rsid w:val="002F7A2A"/>
    <w:rsid w:val="002F7E8C"/>
    <w:rsid w:val="003005FF"/>
    <w:rsid w:val="003006FF"/>
    <w:rsid w:val="003008F0"/>
    <w:rsid w:val="003010C1"/>
    <w:rsid w:val="0030151A"/>
    <w:rsid w:val="00301616"/>
    <w:rsid w:val="00301F38"/>
    <w:rsid w:val="0030323F"/>
    <w:rsid w:val="0030329B"/>
    <w:rsid w:val="003034DE"/>
    <w:rsid w:val="003036D4"/>
    <w:rsid w:val="00303C00"/>
    <w:rsid w:val="003042A4"/>
    <w:rsid w:val="003045D8"/>
    <w:rsid w:val="0030484E"/>
    <w:rsid w:val="00306122"/>
    <w:rsid w:val="003062FD"/>
    <w:rsid w:val="00306B33"/>
    <w:rsid w:val="0030728B"/>
    <w:rsid w:val="00307547"/>
    <w:rsid w:val="00307AD0"/>
    <w:rsid w:val="00307E00"/>
    <w:rsid w:val="00310DF7"/>
    <w:rsid w:val="00311107"/>
    <w:rsid w:val="003116AA"/>
    <w:rsid w:val="00311930"/>
    <w:rsid w:val="00311C5E"/>
    <w:rsid w:val="00311CF5"/>
    <w:rsid w:val="00311D4B"/>
    <w:rsid w:val="00312046"/>
    <w:rsid w:val="0031231B"/>
    <w:rsid w:val="003133BD"/>
    <w:rsid w:val="003139FD"/>
    <w:rsid w:val="00314B19"/>
    <w:rsid w:val="00314E75"/>
    <w:rsid w:val="003153F2"/>
    <w:rsid w:val="003156DF"/>
    <w:rsid w:val="003157E4"/>
    <w:rsid w:val="003157F1"/>
    <w:rsid w:val="00315BE8"/>
    <w:rsid w:val="003160F5"/>
    <w:rsid w:val="0031662E"/>
    <w:rsid w:val="003167B3"/>
    <w:rsid w:val="00316CD0"/>
    <w:rsid w:val="00316F9C"/>
    <w:rsid w:val="003171EB"/>
    <w:rsid w:val="00317475"/>
    <w:rsid w:val="003175E2"/>
    <w:rsid w:val="00321168"/>
    <w:rsid w:val="00321BCB"/>
    <w:rsid w:val="00321FAB"/>
    <w:rsid w:val="0032205B"/>
    <w:rsid w:val="00322363"/>
    <w:rsid w:val="0032243F"/>
    <w:rsid w:val="00322579"/>
    <w:rsid w:val="00322750"/>
    <w:rsid w:val="00322FAD"/>
    <w:rsid w:val="00323131"/>
    <w:rsid w:val="00323E58"/>
    <w:rsid w:val="00324343"/>
    <w:rsid w:val="00324DD4"/>
    <w:rsid w:val="00325FB7"/>
    <w:rsid w:val="0032619D"/>
    <w:rsid w:val="003261CF"/>
    <w:rsid w:val="003263DE"/>
    <w:rsid w:val="003267F7"/>
    <w:rsid w:val="00327912"/>
    <w:rsid w:val="00327F19"/>
    <w:rsid w:val="003301A4"/>
    <w:rsid w:val="003313F8"/>
    <w:rsid w:val="0033167A"/>
    <w:rsid w:val="00331819"/>
    <w:rsid w:val="003319DB"/>
    <w:rsid w:val="00332444"/>
    <w:rsid w:val="003324F7"/>
    <w:rsid w:val="00332C71"/>
    <w:rsid w:val="00332E50"/>
    <w:rsid w:val="00332EAD"/>
    <w:rsid w:val="00332F8B"/>
    <w:rsid w:val="00333524"/>
    <w:rsid w:val="00333CF0"/>
    <w:rsid w:val="003344C2"/>
    <w:rsid w:val="0033468A"/>
    <w:rsid w:val="003346E7"/>
    <w:rsid w:val="003347DE"/>
    <w:rsid w:val="00334E8F"/>
    <w:rsid w:val="0033563F"/>
    <w:rsid w:val="003358AF"/>
    <w:rsid w:val="003362BC"/>
    <w:rsid w:val="003365A7"/>
    <w:rsid w:val="00336710"/>
    <w:rsid w:val="00337E2C"/>
    <w:rsid w:val="00337F78"/>
    <w:rsid w:val="0034046D"/>
    <w:rsid w:val="003405C9"/>
    <w:rsid w:val="00340C00"/>
    <w:rsid w:val="00341398"/>
    <w:rsid w:val="00341D06"/>
    <w:rsid w:val="00342311"/>
    <w:rsid w:val="00342568"/>
    <w:rsid w:val="00342961"/>
    <w:rsid w:val="0034297C"/>
    <w:rsid w:val="003432C6"/>
    <w:rsid w:val="0034353E"/>
    <w:rsid w:val="0034388F"/>
    <w:rsid w:val="00343E14"/>
    <w:rsid w:val="003446EE"/>
    <w:rsid w:val="00345916"/>
    <w:rsid w:val="00345A64"/>
    <w:rsid w:val="00345E8C"/>
    <w:rsid w:val="00345ECB"/>
    <w:rsid w:val="003461C7"/>
    <w:rsid w:val="003466B3"/>
    <w:rsid w:val="003466CD"/>
    <w:rsid w:val="00346806"/>
    <w:rsid w:val="00346B14"/>
    <w:rsid w:val="00346B35"/>
    <w:rsid w:val="00346E2D"/>
    <w:rsid w:val="00347C57"/>
    <w:rsid w:val="0035004F"/>
    <w:rsid w:val="00350BA2"/>
    <w:rsid w:val="00350E43"/>
    <w:rsid w:val="00351522"/>
    <w:rsid w:val="0035162B"/>
    <w:rsid w:val="003519C8"/>
    <w:rsid w:val="00352099"/>
    <w:rsid w:val="003520EB"/>
    <w:rsid w:val="00352A67"/>
    <w:rsid w:val="00352E70"/>
    <w:rsid w:val="00352EA0"/>
    <w:rsid w:val="00353286"/>
    <w:rsid w:val="003537F8"/>
    <w:rsid w:val="00353A75"/>
    <w:rsid w:val="00354988"/>
    <w:rsid w:val="00355543"/>
    <w:rsid w:val="003555AA"/>
    <w:rsid w:val="0035659F"/>
    <w:rsid w:val="0035674A"/>
    <w:rsid w:val="0035675E"/>
    <w:rsid w:val="00356AEC"/>
    <w:rsid w:val="00356C5E"/>
    <w:rsid w:val="0036020D"/>
    <w:rsid w:val="0036048D"/>
    <w:rsid w:val="0036063F"/>
    <w:rsid w:val="00360B31"/>
    <w:rsid w:val="003614AD"/>
    <w:rsid w:val="003617EF"/>
    <w:rsid w:val="00362459"/>
    <w:rsid w:val="003624FE"/>
    <w:rsid w:val="00362781"/>
    <w:rsid w:val="003628A2"/>
    <w:rsid w:val="0036331F"/>
    <w:rsid w:val="003635FD"/>
    <w:rsid w:val="00363708"/>
    <w:rsid w:val="00364575"/>
    <w:rsid w:val="00364761"/>
    <w:rsid w:val="003648F2"/>
    <w:rsid w:val="00364FA2"/>
    <w:rsid w:val="0036570A"/>
    <w:rsid w:val="003665A2"/>
    <w:rsid w:val="00366BB4"/>
    <w:rsid w:val="00366F0E"/>
    <w:rsid w:val="00366F4C"/>
    <w:rsid w:val="0036731D"/>
    <w:rsid w:val="00367745"/>
    <w:rsid w:val="0036792C"/>
    <w:rsid w:val="00367B85"/>
    <w:rsid w:val="00367FAC"/>
    <w:rsid w:val="00370719"/>
    <w:rsid w:val="00371D06"/>
    <w:rsid w:val="00371EAB"/>
    <w:rsid w:val="0037211B"/>
    <w:rsid w:val="00372B52"/>
    <w:rsid w:val="00372FE3"/>
    <w:rsid w:val="00373037"/>
    <w:rsid w:val="00373654"/>
    <w:rsid w:val="003736EA"/>
    <w:rsid w:val="003738B8"/>
    <w:rsid w:val="00374603"/>
    <w:rsid w:val="00374C38"/>
    <w:rsid w:val="00375514"/>
    <w:rsid w:val="003756CA"/>
    <w:rsid w:val="0037637C"/>
    <w:rsid w:val="00376AA5"/>
    <w:rsid w:val="00376EFC"/>
    <w:rsid w:val="0037734F"/>
    <w:rsid w:val="00377B2B"/>
    <w:rsid w:val="00377B70"/>
    <w:rsid w:val="0038042F"/>
    <w:rsid w:val="00380F72"/>
    <w:rsid w:val="0038138D"/>
    <w:rsid w:val="0038145C"/>
    <w:rsid w:val="00381952"/>
    <w:rsid w:val="00381EFC"/>
    <w:rsid w:val="003822C6"/>
    <w:rsid w:val="00382A39"/>
    <w:rsid w:val="00382CA3"/>
    <w:rsid w:val="00383580"/>
    <w:rsid w:val="0038373B"/>
    <w:rsid w:val="003840AF"/>
    <w:rsid w:val="003843B1"/>
    <w:rsid w:val="003846C3"/>
    <w:rsid w:val="0038557C"/>
    <w:rsid w:val="00385A53"/>
    <w:rsid w:val="00386333"/>
    <w:rsid w:val="00386376"/>
    <w:rsid w:val="00386394"/>
    <w:rsid w:val="0038649C"/>
    <w:rsid w:val="003872E0"/>
    <w:rsid w:val="00387A24"/>
    <w:rsid w:val="00390403"/>
    <w:rsid w:val="00390EEC"/>
    <w:rsid w:val="00391044"/>
    <w:rsid w:val="00391CA2"/>
    <w:rsid w:val="00391F03"/>
    <w:rsid w:val="00392052"/>
    <w:rsid w:val="003923C3"/>
    <w:rsid w:val="003931ED"/>
    <w:rsid w:val="003932D8"/>
    <w:rsid w:val="003933E7"/>
    <w:rsid w:val="00393501"/>
    <w:rsid w:val="00393793"/>
    <w:rsid w:val="003945C8"/>
    <w:rsid w:val="003950A7"/>
    <w:rsid w:val="00395B08"/>
    <w:rsid w:val="00395FB4"/>
    <w:rsid w:val="00396176"/>
    <w:rsid w:val="00396873"/>
    <w:rsid w:val="0039702B"/>
    <w:rsid w:val="003972C0"/>
    <w:rsid w:val="00397500"/>
    <w:rsid w:val="003979A5"/>
    <w:rsid w:val="003979C0"/>
    <w:rsid w:val="00397EA8"/>
    <w:rsid w:val="003A0A88"/>
    <w:rsid w:val="003A0F5B"/>
    <w:rsid w:val="003A0FC0"/>
    <w:rsid w:val="003A28D0"/>
    <w:rsid w:val="003A28DE"/>
    <w:rsid w:val="003A2C52"/>
    <w:rsid w:val="003A31E8"/>
    <w:rsid w:val="003A420E"/>
    <w:rsid w:val="003A445D"/>
    <w:rsid w:val="003A497F"/>
    <w:rsid w:val="003A527D"/>
    <w:rsid w:val="003A5E99"/>
    <w:rsid w:val="003A5ED1"/>
    <w:rsid w:val="003A6A2E"/>
    <w:rsid w:val="003A74CE"/>
    <w:rsid w:val="003A7502"/>
    <w:rsid w:val="003A7538"/>
    <w:rsid w:val="003A7973"/>
    <w:rsid w:val="003B01E6"/>
    <w:rsid w:val="003B05F6"/>
    <w:rsid w:val="003B08FE"/>
    <w:rsid w:val="003B0A68"/>
    <w:rsid w:val="003B1166"/>
    <w:rsid w:val="003B11AC"/>
    <w:rsid w:val="003B31C4"/>
    <w:rsid w:val="003B31C7"/>
    <w:rsid w:val="003B31D3"/>
    <w:rsid w:val="003B5203"/>
    <w:rsid w:val="003B56F1"/>
    <w:rsid w:val="003B57C2"/>
    <w:rsid w:val="003B5D5A"/>
    <w:rsid w:val="003B6246"/>
    <w:rsid w:val="003B6873"/>
    <w:rsid w:val="003B6998"/>
    <w:rsid w:val="003B6B21"/>
    <w:rsid w:val="003C0201"/>
    <w:rsid w:val="003C03E2"/>
    <w:rsid w:val="003C14B0"/>
    <w:rsid w:val="003C203F"/>
    <w:rsid w:val="003C246B"/>
    <w:rsid w:val="003C25E1"/>
    <w:rsid w:val="003C35AC"/>
    <w:rsid w:val="003C3893"/>
    <w:rsid w:val="003C411C"/>
    <w:rsid w:val="003C494F"/>
    <w:rsid w:val="003C5134"/>
    <w:rsid w:val="003C51AF"/>
    <w:rsid w:val="003C52BC"/>
    <w:rsid w:val="003C543B"/>
    <w:rsid w:val="003C5710"/>
    <w:rsid w:val="003C5920"/>
    <w:rsid w:val="003C60ED"/>
    <w:rsid w:val="003C61E4"/>
    <w:rsid w:val="003C683D"/>
    <w:rsid w:val="003C6A53"/>
    <w:rsid w:val="003D00E5"/>
    <w:rsid w:val="003D1A1D"/>
    <w:rsid w:val="003D1ECB"/>
    <w:rsid w:val="003D2C4D"/>
    <w:rsid w:val="003D2E9D"/>
    <w:rsid w:val="003D31D7"/>
    <w:rsid w:val="003D34B4"/>
    <w:rsid w:val="003D3803"/>
    <w:rsid w:val="003D39F5"/>
    <w:rsid w:val="003D3A4F"/>
    <w:rsid w:val="003D3DDB"/>
    <w:rsid w:val="003D426B"/>
    <w:rsid w:val="003D451F"/>
    <w:rsid w:val="003D4F25"/>
    <w:rsid w:val="003D53B4"/>
    <w:rsid w:val="003D5EBF"/>
    <w:rsid w:val="003D666D"/>
    <w:rsid w:val="003D6DC8"/>
    <w:rsid w:val="003D73DC"/>
    <w:rsid w:val="003D7559"/>
    <w:rsid w:val="003D7630"/>
    <w:rsid w:val="003D7A72"/>
    <w:rsid w:val="003E1D6C"/>
    <w:rsid w:val="003E21DC"/>
    <w:rsid w:val="003E24A3"/>
    <w:rsid w:val="003E2643"/>
    <w:rsid w:val="003E285F"/>
    <w:rsid w:val="003E2892"/>
    <w:rsid w:val="003E307B"/>
    <w:rsid w:val="003E31F9"/>
    <w:rsid w:val="003E3951"/>
    <w:rsid w:val="003E3A84"/>
    <w:rsid w:val="003E4ABC"/>
    <w:rsid w:val="003E52E8"/>
    <w:rsid w:val="003E5397"/>
    <w:rsid w:val="003E5416"/>
    <w:rsid w:val="003E546C"/>
    <w:rsid w:val="003E5A0A"/>
    <w:rsid w:val="003E5F6F"/>
    <w:rsid w:val="003E65F7"/>
    <w:rsid w:val="003E6653"/>
    <w:rsid w:val="003E6D82"/>
    <w:rsid w:val="003E7266"/>
    <w:rsid w:val="003E7BB6"/>
    <w:rsid w:val="003E7EED"/>
    <w:rsid w:val="003F007C"/>
    <w:rsid w:val="003F0AAC"/>
    <w:rsid w:val="003F0E3E"/>
    <w:rsid w:val="003F1154"/>
    <w:rsid w:val="003F138E"/>
    <w:rsid w:val="003F1AA7"/>
    <w:rsid w:val="003F1ADE"/>
    <w:rsid w:val="003F2694"/>
    <w:rsid w:val="003F27D7"/>
    <w:rsid w:val="003F288D"/>
    <w:rsid w:val="003F2A4A"/>
    <w:rsid w:val="003F2BF3"/>
    <w:rsid w:val="003F3AD4"/>
    <w:rsid w:val="003F3C51"/>
    <w:rsid w:val="003F3F07"/>
    <w:rsid w:val="003F449D"/>
    <w:rsid w:val="003F469E"/>
    <w:rsid w:val="003F48CA"/>
    <w:rsid w:val="003F4906"/>
    <w:rsid w:val="003F5EB6"/>
    <w:rsid w:val="003F717D"/>
    <w:rsid w:val="003F766A"/>
    <w:rsid w:val="003F7BDE"/>
    <w:rsid w:val="00400030"/>
    <w:rsid w:val="0040007F"/>
    <w:rsid w:val="0040046C"/>
    <w:rsid w:val="00400B40"/>
    <w:rsid w:val="00400B50"/>
    <w:rsid w:val="00401D0C"/>
    <w:rsid w:val="00402337"/>
    <w:rsid w:val="004031BC"/>
    <w:rsid w:val="00403500"/>
    <w:rsid w:val="00403643"/>
    <w:rsid w:val="0040419B"/>
    <w:rsid w:val="0040494D"/>
    <w:rsid w:val="00404EA1"/>
    <w:rsid w:val="004054D5"/>
    <w:rsid w:val="00405829"/>
    <w:rsid w:val="0040586E"/>
    <w:rsid w:val="00405AA6"/>
    <w:rsid w:val="00405B88"/>
    <w:rsid w:val="004060B3"/>
    <w:rsid w:val="00406741"/>
    <w:rsid w:val="00407063"/>
    <w:rsid w:val="004071D3"/>
    <w:rsid w:val="00407C1D"/>
    <w:rsid w:val="004103B7"/>
    <w:rsid w:val="004103C2"/>
    <w:rsid w:val="00410518"/>
    <w:rsid w:val="00410793"/>
    <w:rsid w:val="00410EF9"/>
    <w:rsid w:val="0041142D"/>
    <w:rsid w:val="004115F4"/>
    <w:rsid w:val="004118E2"/>
    <w:rsid w:val="0041217F"/>
    <w:rsid w:val="00412263"/>
    <w:rsid w:val="00412512"/>
    <w:rsid w:val="00412935"/>
    <w:rsid w:val="00412D71"/>
    <w:rsid w:val="00413625"/>
    <w:rsid w:val="00413B72"/>
    <w:rsid w:val="0041423D"/>
    <w:rsid w:val="004145AC"/>
    <w:rsid w:val="004145B7"/>
    <w:rsid w:val="00414821"/>
    <w:rsid w:val="00414840"/>
    <w:rsid w:val="004153AA"/>
    <w:rsid w:val="00416527"/>
    <w:rsid w:val="004174BA"/>
    <w:rsid w:val="004178FB"/>
    <w:rsid w:val="00417E8B"/>
    <w:rsid w:val="0042039C"/>
    <w:rsid w:val="00421824"/>
    <w:rsid w:val="00421DE6"/>
    <w:rsid w:val="00422880"/>
    <w:rsid w:val="004235C5"/>
    <w:rsid w:val="00423660"/>
    <w:rsid w:val="00423A21"/>
    <w:rsid w:val="004245F9"/>
    <w:rsid w:val="004248A0"/>
    <w:rsid w:val="00424D35"/>
    <w:rsid w:val="00425529"/>
    <w:rsid w:val="00425718"/>
    <w:rsid w:val="0042696A"/>
    <w:rsid w:val="00426A1A"/>
    <w:rsid w:val="00426C14"/>
    <w:rsid w:val="00426E34"/>
    <w:rsid w:val="00427012"/>
    <w:rsid w:val="00427D6E"/>
    <w:rsid w:val="00430035"/>
    <w:rsid w:val="0043022E"/>
    <w:rsid w:val="00430383"/>
    <w:rsid w:val="004309EB"/>
    <w:rsid w:val="00430AFB"/>
    <w:rsid w:val="00431151"/>
    <w:rsid w:val="00431ABA"/>
    <w:rsid w:val="00431E97"/>
    <w:rsid w:val="00431F47"/>
    <w:rsid w:val="00432137"/>
    <w:rsid w:val="0043232B"/>
    <w:rsid w:val="00432365"/>
    <w:rsid w:val="004323B8"/>
    <w:rsid w:val="00432467"/>
    <w:rsid w:val="004327A7"/>
    <w:rsid w:val="00432D38"/>
    <w:rsid w:val="00432E72"/>
    <w:rsid w:val="00433018"/>
    <w:rsid w:val="00433741"/>
    <w:rsid w:val="00433913"/>
    <w:rsid w:val="00433C97"/>
    <w:rsid w:val="00433D23"/>
    <w:rsid w:val="00433D98"/>
    <w:rsid w:val="00433E62"/>
    <w:rsid w:val="00434944"/>
    <w:rsid w:val="00434AC9"/>
    <w:rsid w:val="00434B37"/>
    <w:rsid w:val="00434CEB"/>
    <w:rsid w:val="0043502D"/>
    <w:rsid w:val="004354DD"/>
    <w:rsid w:val="00435A1C"/>
    <w:rsid w:val="004365A8"/>
    <w:rsid w:val="0043668E"/>
    <w:rsid w:val="004369D4"/>
    <w:rsid w:val="00437587"/>
    <w:rsid w:val="00437B87"/>
    <w:rsid w:val="00440083"/>
    <w:rsid w:val="0044025C"/>
    <w:rsid w:val="004409F5"/>
    <w:rsid w:val="00440E87"/>
    <w:rsid w:val="004411BA"/>
    <w:rsid w:val="00441780"/>
    <w:rsid w:val="00442442"/>
    <w:rsid w:val="00442567"/>
    <w:rsid w:val="004425A2"/>
    <w:rsid w:val="00443493"/>
    <w:rsid w:val="00444195"/>
    <w:rsid w:val="00444327"/>
    <w:rsid w:val="0044433D"/>
    <w:rsid w:val="004447FF"/>
    <w:rsid w:val="00444803"/>
    <w:rsid w:val="00445221"/>
    <w:rsid w:val="0044535A"/>
    <w:rsid w:val="0044554C"/>
    <w:rsid w:val="00445A45"/>
    <w:rsid w:val="0044627E"/>
    <w:rsid w:val="00447F4E"/>
    <w:rsid w:val="00450705"/>
    <w:rsid w:val="00450729"/>
    <w:rsid w:val="004509F7"/>
    <w:rsid w:val="00450A18"/>
    <w:rsid w:val="00450A26"/>
    <w:rsid w:val="00450B59"/>
    <w:rsid w:val="00450F69"/>
    <w:rsid w:val="00451B1F"/>
    <w:rsid w:val="004520CB"/>
    <w:rsid w:val="0045218F"/>
    <w:rsid w:val="0045325C"/>
    <w:rsid w:val="00453277"/>
    <w:rsid w:val="00453388"/>
    <w:rsid w:val="004535E4"/>
    <w:rsid w:val="004536EE"/>
    <w:rsid w:val="00453746"/>
    <w:rsid w:val="00453A3F"/>
    <w:rsid w:val="00453D2F"/>
    <w:rsid w:val="004543B2"/>
    <w:rsid w:val="0045470E"/>
    <w:rsid w:val="00455311"/>
    <w:rsid w:val="00455519"/>
    <w:rsid w:val="004559D8"/>
    <w:rsid w:val="00455AE7"/>
    <w:rsid w:val="00455B9E"/>
    <w:rsid w:val="00455BF4"/>
    <w:rsid w:val="0045611A"/>
    <w:rsid w:val="004561B7"/>
    <w:rsid w:val="0045631B"/>
    <w:rsid w:val="0045665A"/>
    <w:rsid w:val="004570D1"/>
    <w:rsid w:val="00457685"/>
    <w:rsid w:val="00460763"/>
    <w:rsid w:val="004613DD"/>
    <w:rsid w:val="0046144B"/>
    <w:rsid w:val="0046153F"/>
    <w:rsid w:val="00461C4A"/>
    <w:rsid w:val="004622CB"/>
    <w:rsid w:val="00462BFE"/>
    <w:rsid w:val="00462C35"/>
    <w:rsid w:val="00462CF4"/>
    <w:rsid w:val="00462D1F"/>
    <w:rsid w:val="00463784"/>
    <w:rsid w:val="0046387C"/>
    <w:rsid w:val="00464026"/>
    <w:rsid w:val="004644FC"/>
    <w:rsid w:val="004652A3"/>
    <w:rsid w:val="00465347"/>
    <w:rsid w:val="004655BB"/>
    <w:rsid w:val="004657B4"/>
    <w:rsid w:val="00466711"/>
    <w:rsid w:val="004668E7"/>
    <w:rsid w:val="004669D4"/>
    <w:rsid w:val="00466D81"/>
    <w:rsid w:val="00467336"/>
    <w:rsid w:val="0046775F"/>
    <w:rsid w:val="00467921"/>
    <w:rsid w:val="0047002B"/>
    <w:rsid w:val="00470201"/>
    <w:rsid w:val="00470A7A"/>
    <w:rsid w:val="00470D81"/>
    <w:rsid w:val="004711F5"/>
    <w:rsid w:val="0047130E"/>
    <w:rsid w:val="00471DE2"/>
    <w:rsid w:val="00471E25"/>
    <w:rsid w:val="0047306A"/>
    <w:rsid w:val="004732C9"/>
    <w:rsid w:val="004732ED"/>
    <w:rsid w:val="004735F1"/>
    <w:rsid w:val="0047362D"/>
    <w:rsid w:val="00473BBA"/>
    <w:rsid w:val="00473EB8"/>
    <w:rsid w:val="00473F19"/>
    <w:rsid w:val="00473F6A"/>
    <w:rsid w:val="004742BD"/>
    <w:rsid w:val="00474782"/>
    <w:rsid w:val="00474F08"/>
    <w:rsid w:val="004751E9"/>
    <w:rsid w:val="0047553D"/>
    <w:rsid w:val="00475569"/>
    <w:rsid w:val="00475733"/>
    <w:rsid w:val="00475A76"/>
    <w:rsid w:val="00475EE4"/>
    <w:rsid w:val="00476306"/>
    <w:rsid w:val="00476BA6"/>
    <w:rsid w:val="00477507"/>
    <w:rsid w:val="004779C7"/>
    <w:rsid w:val="00480519"/>
    <w:rsid w:val="00480FBF"/>
    <w:rsid w:val="00481D48"/>
    <w:rsid w:val="004820A3"/>
    <w:rsid w:val="004820DA"/>
    <w:rsid w:val="0048242E"/>
    <w:rsid w:val="00482845"/>
    <w:rsid w:val="00482CC2"/>
    <w:rsid w:val="004835E8"/>
    <w:rsid w:val="004837BE"/>
    <w:rsid w:val="00483E25"/>
    <w:rsid w:val="00483EB1"/>
    <w:rsid w:val="00483F42"/>
    <w:rsid w:val="00484019"/>
    <w:rsid w:val="00484A0C"/>
    <w:rsid w:val="00484ACE"/>
    <w:rsid w:val="00484B2C"/>
    <w:rsid w:val="00484F89"/>
    <w:rsid w:val="004859DB"/>
    <w:rsid w:val="00486244"/>
    <w:rsid w:val="004877C4"/>
    <w:rsid w:val="004877E3"/>
    <w:rsid w:val="00487FDE"/>
    <w:rsid w:val="00490412"/>
    <w:rsid w:val="00490429"/>
    <w:rsid w:val="0049045B"/>
    <w:rsid w:val="00490500"/>
    <w:rsid w:val="00491A30"/>
    <w:rsid w:val="00491A6E"/>
    <w:rsid w:val="004920C2"/>
    <w:rsid w:val="00492772"/>
    <w:rsid w:val="00493114"/>
    <w:rsid w:val="0049378F"/>
    <w:rsid w:val="004939E0"/>
    <w:rsid w:val="00493A02"/>
    <w:rsid w:val="00493C7E"/>
    <w:rsid w:val="004944F4"/>
    <w:rsid w:val="0049492C"/>
    <w:rsid w:val="00494A3E"/>
    <w:rsid w:val="00494C63"/>
    <w:rsid w:val="00494F88"/>
    <w:rsid w:val="0049616E"/>
    <w:rsid w:val="004963AB"/>
    <w:rsid w:val="0049741F"/>
    <w:rsid w:val="00497456"/>
    <w:rsid w:val="00497974"/>
    <w:rsid w:val="00497A7D"/>
    <w:rsid w:val="00497BF3"/>
    <w:rsid w:val="00497D2B"/>
    <w:rsid w:val="00497DEA"/>
    <w:rsid w:val="004A02C0"/>
    <w:rsid w:val="004A09EF"/>
    <w:rsid w:val="004A0A5D"/>
    <w:rsid w:val="004A0D0A"/>
    <w:rsid w:val="004A0D1E"/>
    <w:rsid w:val="004A0F35"/>
    <w:rsid w:val="004A189B"/>
    <w:rsid w:val="004A1931"/>
    <w:rsid w:val="004A1A9A"/>
    <w:rsid w:val="004A2258"/>
    <w:rsid w:val="004A27C4"/>
    <w:rsid w:val="004A292E"/>
    <w:rsid w:val="004A2A23"/>
    <w:rsid w:val="004A2CA0"/>
    <w:rsid w:val="004A2DC1"/>
    <w:rsid w:val="004A2ED5"/>
    <w:rsid w:val="004A374B"/>
    <w:rsid w:val="004A39CF"/>
    <w:rsid w:val="004A3F31"/>
    <w:rsid w:val="004A40C5"/>
    <w:rsid w:val="004A43D7"/>
    <w:rsid w:val="004A4667"/>
    <w:rsid w:val="004A4C19"/>
    <w:rsid w:val="004A4C8E"/>
    <w:rsid w:val="004A5349"/>
    <w:rsid w:val="004A5E1B"/>
    <w:rsid w:val="004A60A9"/>
    <w:rsid w:val="004A6661"/>
    <w:rsid w:val="004A6818"/>
    <w:rsid w:val="004A68DC"/>
    <w:rsid w:val="004A692D"/>
    <w:rsid w:val="004A6B9A"/>
    <w:rsid w:val="004A6C66"/>
    <w:rsid w:val="004A6FBB"/>
    <w:rsid w:val="004A73C1"/>
    <w:rsid w:val="004A7A03"/>
    <w:rsid w:val="004B0F18"/>
    <w:rsid w:val="004B0FBD"/>
    <w:rsid w:val="004B1638"/>
    <w:rsid w:val="004B1E30"/>
    <w:rsid w:val="004B20F4"/>
    <w:rsid w:val="004B23A8"/>
    <w:rsid w:val="004B3329"/>
    <w:rsid w:val="004B38A1"/>
    <w:rsid w:val="004B3DF9"/>
    <w:rsid w:val="004B41A7"/>
    <w:rsid w:val="004B4414"/>
    <w:rsid w:val="004B4A88"/>
    <w:rsid w:val="004B532E"/>
    <w:rsid w:val="004B54CF"/>
    <w:rsid w:val="004B5667"/>
    <w:rsid w:val="004B57D7"/>
    <w:rsid w:val="004B5AAB"/>
    <w:rsid w:val="004B5AF3"/>
    <w:rsid w:val="004B624A"/>
    <w:rsid w:val="004B62CD"/>
    <w:rsid w:val="004B69E6"/>
    <w:rsid w:val="004B6CCC"/>
    <w:rsid w:val="004B6CFC"/>
    <w:rsid w:val="004B724B"/>
    <w:rsid w:val="004B78AB"/>
    <w:rsid w:val="004B7B06"/>
    <w:rsid w:val="004C02C7"/>
    <w:rsid w:val="004C0D2B"/>
    <w:rsid w:val="004C0F35"/>
    <w:rsid w:val="004C0F55"/>
    <w:rsid w:val="004C10B7"/>
    <w:rsid w:val="004C1371"/>
    <w:rsid w:val="004C17F4"/>
    <w:rsid w:val="004C1AD0"/>
    <w:rsid w:val="004C1E14"/>
    <w:rsid w:val="004C24F4"/>
    <w:rsid w:val="004C28AD"/>
    <w:rsid w:val="004C2990"/>
    <w:rsid w:val="004C2E73"/>
    <w:rsid w:val="004C33E8"/>
    <w:rsid w:val="004C3BC0"/>
    <w:rsid w:val="004C3EE4"/>
    <w:rsid w:val="004C3EF4"/>
    <w:rsid w:val="004C419E"/>
    <w:rsid w:val="004C47B2"/>
    <w:rsid w:val="004C49AC"/>
    <w:rsid w:val="004C4CC1"/>
    <w:rsid w:val="004C50EB"/>
    <w:rsid w:val="004C5CF9"/>
    <w:rsid w:val="004C6122"/>
    <w:rsid w:val="004C6E16"/>
    <w:rsid w:val="004C6F30"/>
    <w:rsid w:val="004C790B"/>
    <w:rsid w:val="004C7A05"/>
    <w:rsid w:val="004C7CD7"/>
    <w:rsid w:val="004C7EFF"/>
    <w:rsid w:val="004D071B"/>
    <w:rsid w:val="004D0E6A"/>
    <w:rsid w:val="004D114E"/>
    <w:rsid w:val="004D1587"/>
    <w:rsid w:val="004D175B"/>
    <w:rsid w:val="004D261D"/>
    <w:rsid w:val="004D3194"/>
    <w:rsid w:val="004D321E"/>
    <w:rsid w:val="004D35BE"/>
    <w:rsid w:val="004D3F35"/>
    <w:rsid w:val="004D4624"/>
    <w:rsid w:val="004D4E61"/>
    <w:rsid w:val="004D5067"/>
    <w:rsid w:val="004D529A"/>
    <w:rsid w:val="004D60AA"/>
    <w:rsid w:val="004D6159"/>
    <w:rsid w:val="004D74E5"/>
    <w:rsid w:val="004D7838"/>
    <w:rsid w:val="004E0498"/>
    <w:rsid w:val="004E0B1F"/>
    <w:rsid w:val="004E0D28"/>
    <w:rsid w:val="004E1560"/>
    <w:rsid w:val="004E1A84"/>
    <w:rsid w:val="004E1D98"/>
    <w:rsid w:val="004E224F"/>
    <w:rsid w:val="004E2C8E"/>
    <w:rsid w:val="004E37BC"/>
    <w:rsid w:val="004E3C74"/>
    <w:rsid w:val="004E3C85"/>
    <w:rsid w:val="004E4AD9"/>
    <w:rsid w:val="004E4BC4"/>
    <w:rsid w:val="004E5546"/>
    <w:rsid w:val="004E56C5"/>
    <w:rsid w:val="004E6289"/>
    <w:rsid w:val="004E6574"/>
    <w:rsid w:val="004E6CA7"/>
    <w:rsid w:val="004E6EF1"/>
    <w:rsid w:val="004E7665"/>
    <w:rsid w:val="004F0401"/>
    <w:rsid w:val="004F055D"/>
    <w:rsid w:val="004F05BC"/>
    <w:rsid w:val="004F0714"/>
    <w:rsid w:val="004F167D"/>
    <w:rsid w:val="004F17A5"/>
    <w:rsid w:val="004F17DF"/>
    <w:rsid w:val="004F1905"/>
    <w:rsid w:val="004F19DB"/>
    <w:rsid w:val="004F1FB5"/>
    <w:rsid w:val="004F24A9"/>
    <w:rsid w:val="004F2F44"/>
    <w:rsid w:val="004F307F"/>
    <w:rsid w:val="004F314C"/>
    <w:rsid w:val="004F3456"/>
    <w:rsid w:val="004F34E6"/>
    <w:rsid w:val="004F3722"/>
    <w:rsid w:val="004F37B7"/>
    <w:rsid w:val="004F3A66"/>
    <w:rsid w:val="004F3FFB"/>
    <w:rsid w:val="004F4540"/>
    <w:rsid w:val="004F461A"/>
    <w:rsid w:val="004F4B35"/>
    <w:rsid w:val="004F53B0"/>
    <w:rsid w:val="004F54D1"/>
    <w:rsid w:val="004F59B9"/>
    <w:rsid w:val="004F5E3D"/>
    <w:rsid w:val="004F65FF"/>
    <w:rsid w:val="004F66A8"/>
    <w:rsid w:val="004F671C"/>
    <w:rsid w:val="004F6973"/>
    <w:rsid w:val="004F6D90"/>
    <w:rsid w:val="004F71FA"/>
    <w:rsid w:val="004F75AC"/>
    <w:rsid w:val="004F792C"/>
    <w:rsid w:val="00500090"/>
    <w:rsid w:val="005000F2"/>
    <w:rsid w:val="005005CD"/>
    <w:rsid w:val="00500803"/>
    <w:rsid w:val="00500CC2"/>
    <w:rsid w:val="00500DFF"/>
    <w:rsid w:val="00501DDF"/>
    <w:rsid w:val="00502247"/>
    <w:rsid w:val="005029A9"/>
    <w:rsid w:val="00503500"/>
    <w:rsid w:val="005045D3"/>
    <w:rsid w:val="00504881"/>
    <w:rsid w:val="00504DE2"/>
    <w:rsid w:val="00504EAB"/>
    <w:rsid w:val="00504EDE"/>
    <w:rsid w:val="0050506B"/>
    <w:rsid w:val="00505219"/>
    <w:rsid w:val="00505480"/>
    <w:rsid w:val="00505486"/>
    <w:rsid w:val="00505C86"/>
    <w:rsid w:val="0050642F"/>
    <w:rsid w:val="00506780"/>
    <w:rsid w:val="00506C7A"/>
    <w:rsid w:val="00506CC8"/>
    <w:rsid w:val="005070D6"/>
    <w:rsid w:val="005071D6"/>
    <w:rsid w:val="00507660"/>
    <w:rsid w:val="00507A10"/>
    <w:rsid w:val="005105D3"/>
    <w:rsid w:val="005110BF"/>
    <w:rsid w:val="005113A1"/>
    <w:rsid w:val="00511AA8"/>
    <w:rsid w:val="00511BA2"/>
    <w:rsid w:val="005121CB"/>
    <w:rsid w:val="00512D6A"/>
    <w:rsid w:val="00513961"/>
    <w:rsid w:val="00514389"/>
    <w:rsid w:val="005144E8"/>
    <w:rsid w:val="00514706"/>
    <w:rsid w:val="005147ED"/>
    <w:rsid w:val="00514938"/>
    <w:rsid w:val="00514BBD"/>
    <w:rsid w:val="00514D5F"/>
    <w:rsid w:val="00515263"/>
    <w:rsid w:val="00516CB0"/>
    <w:rsid w:val="005206FB"/>
    <w:rsid w:val="0052089E"/>
    <w:rsid w:val="00520A32"/>
    <w:rsid w:val="00520E24"/>
    <w:rsid w:val="005216CD"/>
    <w:rsid w:val="00521B45"/>
    <w:rsid w:val="00521D94"/>
    <w:rsid w:val="00521F9B"/>
    <w:rsid w:val="00522747"/>
    <w:rsid w:val="00522894"/>
    <w:rsid w:val="00522FAD"/>
    <w:rsid w:val="00523025"/>
    <w:rsid w:val="00523890"/>
    <w:rsid w:val="00523ECA"/>
    <w:rsid w:val="005249AB"/>
    <w:rsid w:val="00524CC8"/>
    <w:rsid w:val="00524E51"/>
    <w:rsid w:val="00525524"/>
    <w:rsid w:val="005263DD"/>
    <w:rsid w:val="00526661"/>
    <w:rsid w:val="00526718"/>
    <w:rsid w:val="005267B0"/>
    <w:rsid w:val="00526A36"/>
    <w:rsid w:val="00527433"/>
    <w:rsid w:val="00527DF7"/>
    <w:rsid w:val="005302A8"/>
    <w:rsid w:val="00530EB3"/>
    <w:rsid w:val="00530FB5"/>
    <w:rsid w:val="00531023"/>
    <w:rsid w:val="005315E0"/>
    <w:rsid w:val="00531C4E"/>
    <w:rsid w:val="005322DA"/>
    <w:rsid w:val="005328D2"/>
    <w:rsid w:val="005329F0"/>
    <w:rsid w:val="00534CF8"/>
    <w:rsid w:val="00534E46"/>
    <w:rsid w:val="0053503C"/>
    <w:rsid w:val="00535188"/>
    <w:rsid w:val="00535866"/>
    <w:rsid w:val="005359C8"/>
    <w:rsid w:val="00536601"/>
    <w:rsid w:val="00536F16"/>
    <w:rsid w:val="00536F61"/>
    <w:rsid w:val="00537679"/>
    <w:rsid w:val="005377E3"/>
    <w:rsid w:val="00540C7E"/>
    <w:rsid w:val="00541123"/>
    <w:rsid w:val="00541835"/>
    <w:rsid w:val="00541842"/>
    <w:rsid w:val="00541859"/>
    <w:rsid w:val="00541B51"/>
    <w:rsid w:val="00542411"/>
    <w:rsid w:val="00543145"/>
    <w:rsid w:val="00543362"/>
    <w:rsid w:val="00543D89"/>
    <w:rsid w:val="00543FE1"/>
    <w:rsid w:val="005443FD"/>
    <w:rsid w:val="00544E77"/>
    <w:rsid w:val="005450EE"/>
    <w:rsid w:val="00545CC1"/>
    <w:rsid w:val="0054631D"/>
    <w:rsid w:val="00546370"/>
    <w:rsid w:val="0054687F"/>
    <w:rsid w:val="00546C89"/>
    <w:rsid w:val="00547E5A"/>
    <w:rsid w:val="00547E7E"/>
    <w:rsid w:val="00547F1A"/>
    <w:rsid w:val="00550996"/>
    <w:rsid w:val="00550A87"/>
    <w:rsid w:val="00550B0D"/>
    <w:rsid w:val="00550B3B"/>
    <w:rsid w:val="00550DBF"/>
    <w:rsid w:val="00551239"/>
    <w:rsid w:val="00551960"/>
    <w:rsid w:val="00551B24"/>
    <w:rsid w:val="00552229"/>
    <w:rsid w:val="00552600"/>
    <w:rsid w:val="00552B3D"/>
    <w:rsid w:val="00553160"/>
    <w:rsid w:val="0055344E"/>
    <w:rsid w:val="005536CE"/>
    <w:rsid w:val="0055408E"/>
    <w:rsid w:val="00554386"/>
    <w:rsid w:val="0055449F"/>
    <w:rsid w:val="00554EE9"/>
    <w:rsid w:val="00555005"/>
    <w:rsid w:val="00555024"/>
    <w:rsid w:val="00555069"/>
    <w:rsid w:val="00555811"/>
    <w:rsid w:val="00555AF5"/>
    <w:rsid w:val="00555B1C"/>
    <w:rsid w:val="00556467"/>
    <w:rsid w:val="005566B1"/>
    <w:rsid w:val="00557046"/>
    <w:rsid w:val="0055725A"/>
    <w:rsid w:val="00557281"/>
    <w:rsid w:val="00557775"/>
    <w:rsid w:val="00557861"/>
    <w:rsid w:val="00557BD4"/>
    <w:rsid w:val="00557D5A"/>
    <w:rsid w:val="0056035E"/>
    <w:rsid w:val="005607AB"/>
    <w:rsid w:val="0056090D"/>
    <w:rsid w:val="00561032"/>
    <w:rsid w:val="005611F1"/>
    <w:rsid w:val="005614B9"/>
    <w:rsid w:val="00561D09"/>
    <w:rsid w:val="005620D8"/>
    <w:rsid w:val="00562894"/>
    <w:rsid w:val="0056298B"/>
    <w:rsid w:val="005631CF"/>
    <w:rsid w:val="0056338B"/>
    <w:rsid w:val="005634C5"/>
    <w:rsid w:val="005647CA"/>
    <w:rsid w:val="0056487A"/>
    <w:rsid w:val="0056497E"/>
    <w:rsid w:val="00564D84"/>
    <w:rsid w:val="00564E91"/>
    <w:rsid w:val="00565194"/>
    <w:rsid w:val="00565574"/>
    <w:rsid w:val="00565677"/>
    <w:rsid w:val="00565D86"/>
    <w:rsid w:val="00566372"/>
    <w:rsid w:val="00566B63"/>
    <w:rsid w:val="00566EFC"/>
    <w:rsid w:val="0056701A"/>
    <w:rsid w:val="0056722C"/>
    <w:rsid w:val="0056767E"/>
    <w:rsid w:val="0056771C"/>
    <w:rsid w:val="00567F80"/>
    <w:rsid w:val="00571189"/>
    <w:rsid w:val="00571E84"/>
    <w:rsid w:val="0057240F"/>
    <w:rsid w:val="00572482"/>
    <w:rsid w:val="00573193"/>
    <w:rsid w:val="00573300"/>
    <w:rsid w:val="00573FB9"/>
    <w:rsid w:val="00574457"/>
    <w:rsid w:val="00574A48"/>
    <w:rsid w:val="00574DB9"/>
    <w:rsid w:val="005752FA"/>
    <w:rsid w:val="0057590D"/>
    <w:rsid w:val="00575990"/>
    <w:rsid w:val="00575BE3"/>
    <w:rsid w:val="005763F7"/>
    <w:rsid w:val="005768CB"/>
    <w:rsid w:val="0057750E"/>
    <w:rsid w:val="00577F2D"/>
    <w:rsid w:val="00580405"/>
    <w:rsid w:val="00580424"/>
    <w:rsid w:val="0058067A"/>
    <w:rsid w:val="00580E37"/>
    <w:rsid w:val="005811A3"/>
    <w:rsid w:val="00581D1B"/>
    <w:rsid w:val="00581EB3"/>
    <w:rsid w:val="00582265"/>
    <w:rsid w:val="00582377"/>
    <w:rsid w:val="005825D9"/>
    <w:rsid w:val="00582F91"/>
    <w:rsid w:val="005831FE"/>
    <w:rsid w:val="00583775"/>
    <w:rsid w:val="0058382F"/>
    <w:rsid w:val="0058391E"/>
    <w:rsid w:val="00583D35"/>
    <w:rsid w:val="00584083"/>
    <w:rsid w:val="00584706"/>
    <w:rsid w:val="005847E8"/>
    <w:rsid w:val="00584F40"/>
    <w:rsid w:val="00584FA0"/>
    <w:rsid w:val="00585610"/>
    <w:rsid w:val="00585BE7"/>
    <w:rsid w:val="00586761"/>
    <w:rsid w:val="00586777"/>
    <w:rsid w:val="005870A9"/>
    <w:rsid w:val="005870C6"/>
    <w:rsid w:val="0058728B"/>
    <w:rsid w:val="005874F2"/>
    <w:rsid w:val="00587E65"/>
    <w:rsid w:val="00590080"/>
    <w:rsid w:val="00590988"/>
    <w:rsid w:val="00590C5A"/>
    <w:rsid w:val="00591F06"/>
    <w:rsid w:val="0059230D"/>
    <w:rsid w:val="00592C18"/>
    <w:rsid w:val="00592DE8"/>
    <w:rsid w:val="0059477B"/>
    <w:rsid w:val="005956A0"/>
    <w:rsid w:val="0059573D"/>
    <w:rsid w:val="00595A19"/>
    <w:rsid w:val="00595B92"/>
    <w:rsid w:val="0059604B"/>
    <w:rsid w:val="005960F5"/>
    <w:rsid w:val="005963CA"/>
    <w:rsid w:val="00596C74"/>
    <w:rsid w:val="00596D81"/>
    <w:rsid w:val="00596EFB"/>
    <w:rsid w:val="005972B3"/>
    <w:rsid w:val="005A0381"/>
    <w:rsid w:val="005A0728"/>
    <w:rsid w:val="005A08E8"/>
    <w:rsid w:val="005A1081"/>
    <w:rsid w:val="005A3D61"/>
    <w:rsid w:val="005A4315"/>
    <w:rsid w:val="005A4411"/>
    <w:rsid w:val="005A494F"/>
    <w:rsid w:val="005A4E1B"/>
    <w:rsid w:val="005A4F29"/>
    <w:rsid w:val="005A5CAA"/>
    <w:rsid w:val="005A6EB1"/>
    <w:rsid w:val="005A6F39"/>
    <w:rsid w:val="005A6FDF"/>
    <w:rsid w:val="005A7190"/>
    <w:rsid w:val="005A74E7"/>
    <w:rsid w:val="005A75B4"/>
    <w:rsid w:val="005A776D"/>
    <w:rsid w:val="005B0C90"/>
    <w:rsid w:val="005B17AE"/>
    <w:rsid w:val="005B1908"/>
    <w:rsid w:val="005B1999"/>
    <w:rsid w:val="005B1E2C"/>
    <w:rsid w:val="005B2531"/>
    <w:rsid w:val="005B27CA"/>
    <w:rsid w:val="005B2EF2"/>
    <w:rsid w:val="005B316C"/>
    <w:rsid w:val="005B32F4"/>
    <w:rsid w:val="005B3982"/>
    <w:rsid w:val="005B3AE5"/>
    <w:rsid w:val="005B4536"/>
    <w:rsid w:val="005B4E00"/>
    <w:rsid w:val="005B4F4C"/>
    <w:rsid w:val="005B4FA7"/>
    <w:rsid w:val="005B616D"/>
    <w:rsid w:val="005B6C3D"/>
    <w:rsid w:val="005B6E99"/>
    <w:rsid w:val="005C04D1"/>
    <w:rsid w:val="005C0A09"/>
    <w:rsid w:val="005C0B92"/>
    <w:rsid w:val="005C0F26"/>
    <w:rsid w:val="005C1555"/>
    <w:rsid w:val="005C157E"/>
    <w:rsid w:val="005C1BEA"/>
    <w:rsid w:val="005C1F9E"/>
    <w:rsid w:val="005C25DC"/>
    <w:rsid w:val="005C2F7C"/>
    <w:rsid w:val="005C3C9E"/>
    <w:rsid w:val="005C3D05"/>
    <w:rsid w:val="005C4185"/>
    <w:rsid w:val="005C4871"/>
    <w:rsid w:val="005C5829"/>
    <w:rsid w:val="005C5C6A"/>
    <w:rsid w:val="005C5D44"/>
    <w:rsid w:val="005C5EC7"/>
    <w:rsid w:val="005C6BE3"/>
    <w:rsid w:val="005C70FF"/>
    <w:rsid w:val="005C742B"/>
    <w:rsid w:val="005C764C"/>
    <w:rsid w:val="005C794F"/>
    <w:rsid w:val="005C7EE9"/>
    <w:rsid w:val="005D09E8"/>
    <w:rsid w:val="005D0FB3"/>
    <w:rsid w:val="005D14E4"/>
    <w:rsid w:val="005D169F"/>
    <w:rsid w:val="005D1BCB"/>
    <w:rsid w:val="005D230F"/>
    <w:rsid w:val="005D2374"/>
    <w:rsid w:val="005D23AC"/>
    <w:rsid w:val="005D246C"/>
    <w:rsid w:val="005D28D2"/>
    <w:rsid w:val="005D2C82"/>
    <w:rsid w:val="005D2E19"/>
    <w:rsid w:val="005D3E6E"/>
    <w:rsid w:val="005D4142"/>
    <w:rsid w:val="005D487E"/>
    <w:rsid w:val="005D4BD6"/>
    <w:rsid w:val="005D516D"/>
    <w:rsid w:val="005D5667"/>
    <w:rsid w:val="005D56C2"/>
    <w:rsid w:val="005D56D6"/>
    <w:rsid w:val="005D61A8"/>
    <w:rsid w:val="005D63EA"/>
    <w:rsid w:val="005D645E"/>
    <w:rsid w:val="005D70E3"/>
    <w:rsid w:val="005D71AF"/>
    <w:rsid w:val="005D7697"/>
    <w:rsid w:val="005E0079"/>
    <w:rsid w:val="005E076C"/>
    <w:rsid w:val="005E0F24"/>
    <w:rsid w:val="005E11D1"/>
    <w:rsid w:val="005E23A7"/>
    <w:rsid w:val="005E2A44"/>
    <w:rsid w:val="005E2F1E"/>
    <w:rsid w:val="005E3DF1"/>
    <w:rsid w:val="005E41A1"/>
    <w:rsid w:val="005E43E8"/>
    <w:rsid w:val="005E54A8"/>
    <w:rsid w:val="005E55E6"/>
    <w:rsid w:val="005E59AF"/>
    <w:rsid w:val="005E5BC0"/>
    <w:rsid w:val="005E6689"/>
    <w:rsid w:val="005E6D95"/>
    <w:rsid w:val="005E7201"/>
    <w:rsid w:val="005E7322"/>
    <w:rsid w:val="005E75F5"/>
    <w:rsid w:val="005E75F7"/>
    <w:rsid w:val="005E7DC2"/>
    <w:rsid w:val="005F0214"/>
    <w:rsid w:val="005F039E"/>
    <w:rsid w:val="005F0703"/>
    <w:rsid w:val="005F0949"/>
    <w:rsid w:val="005F0BB1"/>
    <w:rsid w:val="005F0C81"/>
    <w:rsid w:val="005F1099"/>
    <w:rsid w:val="005F1CAF"/>
    <w:rsid w:val="005F2684"/>
    <w:rsid w:val="005F36CA"/>
    <w:rsid w:val="005F37C7"/>
    <w:rsid w:val="005F40CA"/>
    <w:rsid w:val="005F42DA"/>
    <w:rsid w:val="005F4476"/>
    <w:rsid w:val="005F4490"/>
    <w:rsid w:val="005F4A15"/>
    <w:rsid w:val="005F5418"/>
    <w:rsid w:val="005F59D5"/>
    <w:rsid w:val="005F5AD3"/>
    <w:rsid w:val="005F5C3A"/>
    <w:rsid w:val="005F6302"/>
    <w:rsid w:val="005F655E"/>
    <w:rsid w:val="0060055E"/>
    <w:rsid w:val="006016EE"/>
    <w:rsid w:val="006019E8"/>
    <w:rsid w:val="00601FA1"/>
    <w:rsid w:val="006021E5"/>
    <w:rsid w:val="0060223B"/>
    <w:rsid w:val="0060246F"/>
    <w:rsid w:val="006031A9"/>
    <w:rsid w:val="0060338D"/>
    <w:rsid w:val="00603773"/>
    <w:rsid w:val="00603CE6"/>
    <w:rsid w:val="006047D9"/>
    <w:rsid w:val="006051DD"/>
    <w:rsid w:val="006059E5"/>
    <w:rsid w:val="00605E1B"/>
    <w:rsid w:val="00606639"/>
    <w:rsid w:val="00606D11"/>
    <w:rsid w:val="006070D2"/>
    <w:rsid w:val="00607808"/>
    <w:rsid w:val="006078F5"/>
    <w:rsid w:val="00610019"/>
    <w:rsid w:val="00610833"/>
    <w:rsid w:val="006112C0"/>
    <w:rsid w:val="006112DF"/>
    <w:rsid w:val="006113CD"/>
    <w:rsid w:val="00611BC8"/>
    <w:rsid w:val="0061268D"/>
    <w:rsid w:val="00612840"/>
    <w:rsid w:val="00612C03"/>
    <w:rsid w:val="00612D67"/>
    <w:rsid w:val="00612DA6"/>
    <w:rsid w:val="00612DBF"/>
    <w:rsid w:val="00613325"/>
    <w:rsid w:val="0061388B"/>
    <w:rsid w:val="00613B2F"/>
    <w:rsid w:val="00613DB2"/>
    <w:rsid w:val="006142B0"/>
    <w:rsid w:val="006144AA"/>
    <w:rsid w:val="00614A00"/>
    <w:rsid w:val="00614B9F"/>
    <w:rsid w:val="00615199"/>
    <w:rsid w:val="006153A5"/>
    <w:rsid w:val="0061554F"/>
    <w:rsid w:val="00615BA2"/>
    <w:rsid w:val="00615BCA"/>
    <w:rsid w:val="006161FE"/>
    <w:rsid w:val="0062058B"/>
    <w:rsid w:val="006206D7"/>
    <w:rsid w:val="00620959"/>
    <w:rsid w:val="006215CB"/>
    <w:rsid w:val="00622459"/>
    <w:rsid w:val="0062267B"/>
    <w:rsid w:val="00622699"/>
    <w:rsid w:val="00622798"/>
    <w:rsid w:val="00622C64"/>
    <w:rsid w:val="00622E68"/>
    <w:rsid w:val="006238B4"/>
    <w:rsid w:val="006239FD"/>
    <w:rsid w:val="00623C59"/>
    <w:rsid w:val="006244BD"/>
    <w:rsid w:val="00624590"/>
    <w:rsid w:val="006245E7"/>
    <w:rsid w:val="00624A46"/>
    <w:rsid w:val="00625032"/>
    <w:rsid w:val="00625564"/>
    <w:rsid w:val="006255FB"/>
    <w:rsid w:val="006266E0"/>
    <w:rsid w:val="0062689A"/>
    <w:rsid w:val="00626DE7"/>
    <w:rsid w:val="00626F47"/>
    <w:rsid w:val="00626FD8"/>
    <w:rsid w:val="00627D35"/>
    <w:rsid w:val="00630778"/>
    <w:rsid w:val="0063092A"/>
    <w:rsid w:val="00631225"/>
    <w:rsid w:val="00631242"/>
    <w:rsid w:val="00631A1D"/>
    <w:rsid w:val="00631FB3"/>
    <w:rsid w:val="00632448"/>
    <w:rsid w:val="00632CF7"/>
    <w:rsid w:val="006330D6"/>
    <w:rsid w:val="006334B6"/>
    <w:rsid w:val="00633D3E"/>
    <w:rsid w:val="00634593"/>
    <w:rsid w:val="0063547B"/>
    <w:rsid w:val="00635871"/>
    <w:rsid w:val="00635BCB"/>
    <w:rsid w:val="00635F54"/>
    <w:rsid w:val="0063615F"/>
    <w:rsid w:val="006362E2"/>
    <w:rsid w:val="0063644F"/>
    <w:rsid w:val="0063680E"/>
    <w:rsid w:val="00636FA4"/>
    <w:rsid w:val="006373C0"/>
    <w:rsid w:val="006374B7"/>
    <w:rsid w:val="0063769A"/>
    <w:rsid w:val="00637EDD"/>
    <w:rsid w:val="00637FDF"/>
    <w:rsid w:val="00640320"/>
    <w:rsid w:val="0064041E"/>
    <w:rsid w:val="00640F63"/>
    <w:rsid w:val="00641696"/>
    <w:rsid w:val="00641C12"/>
    <w:rsid w:val="0064234F"/>
    <w:rsid w:val="006423FF"/>
    <w:rsid w:val="00642F81"/>
    <w:rsid w:val="00643163"/>
    <w:rsid w:val="0064317E"/>
    <w:rsid w:val="0064356E"/>
    <w:rsid w:val="00643DD6"/>
    <w:rsid w:val="00644CE3"/>
    <w:rsid w:val="00644E15"/>
    <w:rsid w:val="00644EA0"/>
    <w:rsid w:val="00645179"/>
    <w:rsid w:val="00645337"/>
    <w:rsid w:val="006455AA"/>
    <w:rsid w:val="006458AC"/>
    <w:rsid w:val="00645F54"/>
    <w:rsid w:val="006461F3"/>
    <w:rsid w:val="0064628C"/>
    <w:rsid w:val="0064645F"/>
    <w:rsid w:val="00646727"/>
    <w:rsid w:val="00646760"/>
    <w:rsid w:val="0064697D"/>
    <w:rsid w:val="00647953"/>
    <w:rsid w:val="00650142"/>
    <w:rsid w:val="006506C3"/>
    <w:rsid w:val="0065116F"/>
    <w:rsid w:val="00651E07"/>
    <w:rsid w:val="006523B7"/>
    <w:rsid w:val="00652BC5"/>
    <w:rsid w:val="00652D07"/>
    <w:rsid w:val="00652D4A"/>
    <w:rsid w:val="00652DD1"/>
    <w:rsid w:val="00653D40"/>
    <w:rsid w:val="006544BE"/>
    <w:rsid w:val="00655474"/>
    <w:rsid w:val="006555E5"/>
    <w:rsid w:val="006558C7"/>
    <w:rsid w:val="0065618C"/>
    <w:rsid w:val="006563F8"/>
    <w:rsid w:val="00657802"/>
    <w:rsid w:val="00657B24"/>
    <w:rsid w:val="00657BC0"/>
    <w:rsid w:val="006604AE"/>
    <w:rsid w:val="0066050F"/>
    <w:rsid w:val="00660645"/>
    <w:rsid w:val="00660EB2"/>
    <w:rsid w:val="006619F9"/>
    <w:rsid w:val="00662BAC"/>
    <w:rsid w:val="006632BB"/>
    <w:rsid w:val="0066332F"/>
    <w:rsid w:val="00663462"/>
    <w:rsid w:val="0066380E"/>
    <w:rsid w:val="00663C4C"/>
    <w:rsid w:val="0066478F"/>
    <w:rsid w:val="006647F2"/>
    <w:rsid w:val="00665506"/>
    <w:rsid w:val="0066594F"/>
    <w:rsid w:val="00665F27"/>
    <w:rsid w:val="00666213"/>
    <w:rsid w:val="006664E6"/>
    <w:rsid w:val="0066650F"/>
    <w:rsid w:val="00666822"/>
    <w:rsid w:val="00667538"/>
    <w:rsid w:val="0066790C"/>
    <w:rsid w:val="00670102"/>
    <w:rsid w:val="0067012B"/>
    <w:rsid w:val="006701A6"/>
    <w:rsid w:val="006702BF"/>
    <w:rsid w:val="006707B6"/>
    <w:rsid w:val="00670A49"/>
    <w:rsid w:val="00670A6D"/>
    <w:rsid w:val="00670B29"/>
    <w:rsid w:val="00670FE4"/>
    <w:rsid w:val="00671C31"/>
    <w:rsid w:val="00672188"/>
    <w:rsid w:val="006732F3"/>
    <w:rsid w:val="00673A41"/>
    <w:rsid w:val="00673D0D"/>
    <w:rsid w:val="00674627"/>
    <w:rsid w:val="00674953"/>
    <w:rsid w:val="0067511E"/>
    <w:rsid w:val="0067573F"/>
    <w:rsid w:val="00675BF8"/>
    <w:rsid w:val="0067633A"/>
    <w:rsid w:val="00677042"/>
    <w:rsid w:val="00677788"/>
    <w:rsid w:val="006808DB"/>
    <w:rsid w:val="00680911"/>
    <w:rsid w:val="00680EF3"/>
    <w:rsid w:val="006810F9"/>
    <w:rsid w:val="006813FF"/>
    <w:rsid w:val="00681C71"/>
    <w:rsid w:val="006823B8"/>
    <w:rsid w:val="0068252E"/>
    <w:rsid w:val="006825F3"/>
    <w:rsid w:val="00682664"/>
    <w:rsid w:val="0068287A"/>
    <w:rsid w:val="00682D11"/>
    <w:rsid w:val="0068347A"/>
    <w:rsid w:val="00683D3D"/>
    <w:rsid w:val="0068414E"/>
    <w:rsid w:val="006856F7"/>
    <w:rsid w:val="00685749"/>
    <w:rsid w:val="00685F23"/>
    <w:rsid w:val="0068670A"/>
    <w:rsid w:val="0068680A"/>
    <w:rsid w:val="006868BB"/>
    <w:rsid w:val="00686D83"/>
    <w:rsid w:val="00686D9D"/>
    <w:rsid w:val="0068710E"/>
    <w:rsid w:val="00687270"/>
    <w:rsid w:val="006875A6"/>
    <w:rsid w:val="00687696"/>
    <w:rsid w:val="00687E87"/>
    <w:rsid w:val="00690B4D"/>
    <w:rsid w:val="00690D82"/>
    <w:rsid w:val="00690F0B"/>
    <w:rsid w:val="006910B7"/>
    <w:rsid w:val="006916B4"/>
    <w:rsid w:val="006916BD"/>
    <w:rsid w:val="00691B23"/>
    <w:rsid w:val="006921C8"/>
    <w:rsid w:val="00692422"/>
    <w:rsid w:val="00692450"/>
    <w:rsid w:val="00692BBA"/>
    <w:rsid w:val="00692F4E"/>
    <w:rsid w:val="00692FAC"/>
    <w:rsid w:val="00693074"/>
    <w:rsid w:val="00693644"/>
    <w:rsid w:val="0069381A"/>
    <w:rsid w:val="00693AEE"/>
    <w:rsid w:val="006944D5"/>
    <w:rsid w:val="0069566B"/>
    <w:rsid w:val="00695769"/>
    <w:rsid w:val="00695E0F"/>
    <w:rsid w:val="00696385"/>
    <w:rsid w:val="0069655F"/>
    <w:rsid w:val="006965F0"/>
    <w:rsid w:val="006967AA"/>
    <w:rsid w:val="006968B4"/>
    <w:rsid w:val="00696F61"/>
    <w:rsid w:val="006974D7"/>
    <w:rsid w:val="00697522"/>
    <w:rsid w:val="00697AC7"/>
    <w:rsid w:val="00697DFE"/>
    <w:rsid w:val="006A0422"/>
    <w:rsid w:val="006A141E"/>
    <w:rsid w:val="006A1915"/>
    <w:rsid w:val="006A1B8D"/>
    <w:rsid w:val="006A2F29"/>
    <w:rsid w:val="006A3526"/>
    <w:rsid w:val="006A41A8"/>
    <w:rsid w:val="006A436E"/>
    <w:rsid w:val="006A4A5D"/>
    <w:rsid w:val="006A66B9"/>
    <w:rsid w:val="006A66C2"/>
    <w:rsid w:val="006A6A34"/>
    <w:rsid w:val="006A6DA5"/>
    <w:rsid w:val="006A7EDD"/>
    <w:rsid w:val="006B0193"/>
    <w:rsid w:val="006B0B2F"/>
    <w:rsid w:val="006B0BBD"/>
    <w:rsid w:val="006B0DBE"/>
    <w:rsid w:val="006B1ABF"/>
    <w:rsid w:val="006B218C"/>
    <w:rsid w:val="006B24AE"/>
    <w:rsid w:val="006B2924"/>
    <w:rsid w:val="006B2EEA"/>
    <w:rsid w:val="006B3405"/>
    <w:rsid w:val="006B35EA"/>
    <w:rsid w:val="006B3629"/>
    <w:rsid w:val="006B3DE6"/>
    <w:rsid w:val="006B3E86"/>
    <w:rsid w:val="006B3FF5"/>
    <w:rsid w:val="006B402C"/>
    <w:rsid w:val="006B4E44"/>
    <w:rsid w:val="006B5382"/>
    <w:rsid w:val="006B5601"/>
    <w:rsid w:val="006B5DD5"/>
    <w:rsid w:val="006B65D6"/>
    <w:rsid w:val="006B6E92"/>
    <w:rsid w:val="006B6FB3"/>
    <w:rsid w:val="006B767E"/>
    <w:rsid w:val="006B7931"/>
    <w:rsid w:val="006B7E0B"/>
    <w:rsid w:val="006C0B20"/>
    <w:rsid w:val="006C1B2A"/>
    <w:rsid w:val="006C25C3"/>
    <w:rsid w:val="006C2B62"/>
    <w:rsid w:val="006C2C51"/>
    <w:rsid w:val="006C32F6"/>
    <w:rsid w:val="006C3CA9"/>
    <w:rsid w:val="006C3F27"/>
    <w:rsid w:val="006C4372"/>
    <w:rsid w:val="006C4942"/>
    <w:rsid w:val="006C4F17"/>
    <w:rsid w:val="006C50A4"/>
    <w:rsid w:val="006C54CE"/>
    <w:rsid w:val="006C58F5"/>
    <w:rsid w:val="006C5E97"/>
    <w:rsid w:val="006C5EC7"/>
    <w:rsid w:val="006C6AF4"/>
    <w:rsid w:val="006C6DF7"/>
    <w:rsid w:val="006C6FC7"/>
    <w:rsid w:val="006C7089"/>
    <w:rsid w:val="006C7903"/>
    <w:rsid w:val="006D0E6D"/>
    <w:rsid w:val="006D0F47"/>
    <w:rsid w:val="006D1C6F"/>
    <w:rsid w:val="006D1D28"/>
    <w:rsid w:val="006D2246"/>
    <w:rsid w:val="006D2D7C"/>
    <w:rsid w:val="006D31F7"/>
    <w:rsid w:val="006D33F0"/>
    <w:rsid w:val="006D34B5"/>
    <w:rsid w:val="006D3F35"/>
    <w:rsid w:val="006D465C"/>
    <w:rsid w:val="006D4D0F"/>
    <w:rsid w:val="006D4DC0"/>
    <w:rsid w:val="006D57C2"/>
    <w:rsid w:val="006D5933"/>
    <w:rsid w:val="006D6726"/>
    <w:rsid w:val="006D681F"/>
    <w:rsid w:val="006D6E11"/>
    <w:rsid w:val="006D714C"/>
    <w:rsid w:val="006D737D"/>
    <w:rsid w:val="006E0388"/>
    <w:rsid w:val="006E03ED"/>
    <w:rsid w:val="006E0994"/>
    <w:rsid w:val="006E0D20"/>
    <w:rsid w:val="006E105B"/>
    <w:rsid w:val="006E1107"/>
    <w:rsid w:val="006E119D"/>
    <w:rsid w:val="006E1308"/>
    <w:rsid w:val="006E13B1"/>
    <w:rsid w:val="006E147C"/>
    <w:rsid w:val="006E16F7"/>
    <w:rsid w:val="006E1B2F"/>
    <w:rsid w:val="006E26B5"/>
    <w:rsid w:val="006E313F"/>
    <w:rsid w:val="006E31D6"/>
    <w:rsid w:val="006E32EA"/>
    <w:rsid w:val="006E33B0"/>
    <w:rsid w:val="006E3813"/>
    <w:rsid w:val="006E3A92"/>
    <w:rsid w:val="006E3AFE"/>
    <w:rsid w:val="006E4170"/>
    <w:rsid w:val="006E4B18"/>
    <w:rsid w:val="006E5304"/>
    <w:rsid w:val="006E555F"/>
    <w:rsid w:val="006E7157"/>
    <w:rsid w:val="006E71F2"/>
    <w:rsid w:val="006E75AC"/>
    <w:rsid w:val="006E7A8E"/>
    <w:rsid w:val="006E7EE6"/>
    <w:rsid w:val="006F0377"/>
    <w:rsid w:val="006F0868"/>
    <w:rsid w:val="006F1039"/>
    <w:rsid w:val="006F2310"/>
    <w:rsid w:val="006F255B"/>
    <w:rsid w:val="006F2ACD"/>
    <w:rsid w:val="006F2B2A"/>
    <w:rsid w:val="006F2BD5"/>
    <w:rsid w:val="006F2F5B"/>
    <w:rsid w:val="006F37A7"/>
    <w:rsid w:val="006F3C24"/>
    <w:rsid w:val="006F4DB5"/>
    <w:rsid w:val="006F4E52"/>
    <w:rsid w:val="006F4F57"/>
    <w:rsid w:val="006F677A"/>
    <w:rsid w:val="006F6924"/>
    <w:rsid w:val="006F6D99"/>
    <w:rsid w:val="006F72E7"/>
    <w:rsid w:val="006F7A57"/>
    <w:rsid w:val="00700C5A"/>
    <w:rsid w:val="00700EE1"/>
    <w:rsid w:val="0070105A"/>
    <w:rsid w:val="00701815"/>
    <w:rsid w:val="007018F9"/>
    <w:rsid w:val="0070211F"/>
    <w:rsid w:val="00702BD6"/>
    <w:rsid w:val="007033AE"/>
    <w:rsid w:val="0070370F"/>
    <w:rsid w:val="0070374D"/>
    <w:rsid w:val="00703F82"/>
    <w:rsid w:val="007040D3"/>
    <w:rsid w:val="0070449F"/>
    <w:rsid w:val="00704A51"/>
    <w:rsid w:val="00704C51"/>
    <w:rsid w:val="00704D3B"/>
    <w:rsid w:val="007050A6"/>
    <w:rsid w:val="00705524"/>
    <w:rsid w:val="00705742"/>
    <w:rsid w:val="00706287"/>
    <w:rsid w:val="00706D37"/>
    <w:rsid w:val="00707230"/>
    <w:rsid w:val="007074C9"/>
    <w:rsid w:val="007075BC"/>
    <w:rsid w:val="007079D9"/>
    <w:rsid w:val="00707AFB"/>
    <w:rsid w:val="00707F19"/>
    <w:rsid w:val="00710D99"/>
    <w:rsid w:val="00710E9E"/>
    <w:rsid w:val="007116AE"/>
    <w:rsid w:val="00711DDE"/>
    <w:rsid w:val="00711FE2"/>
    <w:rsid w:val="00712376"/>
    <w:rsid w:val="00712537"/>
    <w:rsid w:val="00712BEC"/>
    <w:rsid w:val="00712EB2"/>
    <w:rsid w:val="007136E0"/>
    <w:rsid w:val="00713948"/>
    <w:rsid w:val="00713BCC"/>
    <w:rsid w:val="00713F2B"/>
    <w:rsid w:val="007141D9"/>
    <w:rsid w:val="007146E5"/>
    <w:rsid w:val="007149A4"/>
    <w:rsid w:val="00715749"/>
    <w:rsid w:val="007157B7"/>
    <w:rsid w:val="007158D2"/>
    <w:rsid w:val="00715ADD"/>
    <w:rsid w:val="007162CE"/>
    <w:rsid w:val="0071648B"/>
    <w:rsid w:val="00716C05"/>
    <w:rsid w:val="00717451"/>
    <w:rsid w:val="007208BC"/>
    <w:rsid w:val="0072094F"/>
    <w:rsid w:val="007212EC"/>
    <w:rsid w:val="00721FF7"/>
    <w:rsid w:val="00722417"/>
    <w:rsid w:val="00722FD9"/>
    <w:rsid w:val="00723015"/>
    <w:rsid w:val="0072324F"/>
    <w:rsid w:val="0072356E"/>
    <w:rsid w:val="007238D2"/>
    <w:rsid w:val="00724691"/>
    <w:rsid w:val="00724B95"/>
    <w:rsid w:val="00724EA1"/>
    <w:rsid w:val="0072539F"/>
    <w:rsid w:val="0072542D"/>
    <w:rsid w:val="00725699"/>
    <w:rsid w:val="0072593C"/>
    <w:rsid w:val="00725C6D"/>
    <w:rsid w:val="007262D5"/>
    <w:rsid w:val="00726A5F"/>
    <w:rsid w:val="00726FD4"/>
    <w:rsid w:val="007273DB"/>
    <w:rsid w:val="0072783D"/>
    <w:rsid w:val="0073050A"/>
    <w:rsid w:val="007312BD"/>
    <w:rsid w:val="007312E1"/>
    <w:rsid w:val="00731DC3"/>
    <w:rsid w:val="00731E28"/>
    <w:rsid w:val="00732C9B"/>
    <w:rsid w:val="00732F26"/>
    <w:rsid w:val="00732FE3"/>
    <w:rsid w:val="0073311E"/>
    <w:rsid w:val="007335EC"/>
    <w:rsid w:val="00733844"/>
    <w:rsid w:val="00733878"/>
    <w:rsid w:val="00733A8D"/>
    <w:rsid w:val="00733B26"/>
    <w:rsid w:val="00734E89"/>
    <w:rsid w:val="00735227"/>
    <w:rsid w:val="007358B6"/>
    <w:rsid w:val="007359A2"/>
    <w:rsid w:val="00735B4C"/>
    <w:rsid w:val="0073659F"/>
    <w:rsid w:val="0073672A"/>
    <w:rsid w:val="007371BC"/>
    <w:rsid w:val="0073794D"/>
    <w:rsid w:val="0074020D"/>
    <w:rsid w:val="0074050E"/>
    <w:rsid w:val="007408D0"/>
    <w:rsid w:val="00740AC1"/>
    <w:rsid w:val="007410F7"/>
    <w:rsid w:val="00741953"/>
    <w:rsid w:val="00741A28"/>
    <w:rsid w:val="00741FCC"/>
    <w:rsid w:val="0074226B"/>
    <w:rsid w:val="007424E5"/>
    <w:rsid w:val="00742509"/>
    <w:rsid w:val="0074384C"/>
    <w:rsid w:val="00743B24"/>
    <w:rsid w:val="00743D41"/>
    <w:rsid w:val="007441D3"/>
    <w:rsid w:val="00744510"/>
    <w:rsid w:val="0074496F"/>
    <w:rsid w:val="00744A7E"/>
    <w:rsid w:val="00744EC5"/>
    <w:rsid w:val="00745826"/>
    <w:rsid w:val="0074586C"/>
    <w:rsid w:val="00745B27"/>
    <w:rsid w:val="00745D4C"/>
    <w:rsid w:val="007472AC"/>
    <w:rsid w:val="00750479"/>
    <w:rsid w:val="007504AA"/>
    <w:rsid w:val="00750699"/>
    <w:rsid w:val="00750F63"/>
    <w:rsid w:val="00750FA1"/>
    <w:rsid w:val="00751582"/>
    <w:rsid w:val="00751A3B"/>
    <w:rsid w:val="00752026"/>
    <w:rsid w:val="007521FD"/>
    <w:rsid w:val="0075241E"/>
    <w:rsid w:val="007527CA"/>
    <w:rsid w:val="00752F3D"/>
    <w:rsid w:val="00753218"/>
    <w:rsid w:val="0075383E"/>
    <w:rsid w:val="00754525"/>
    <w:rsid w:val="00754816"/>
    <w:rsid w:val="00754EED"/>
    <w:rsid w:val="00755A46"/>
    <w:rsid w:val="00756249"/>
    <w:rsid w:val="00756424"/>
    <w:rsid w:val="00756738"/>
    <w:rsid w:val="0075743D"/>
    <w:rsid w:val="00760494"/>
    <w:rsid w:val="0076075F"/>
    <w:rsid w:val="00760B3A"/>
    <w:rsid w:val="00761540"/>
    <w:rsid w:val="007615FD"/>
    <w:rsid w:val="0076178C"/>
    <w:rsid w:val="00761A38"/>
    <w:rsid w:val="00761AFB"/>
    <w:rsid w:val="00761F4C"/>
    <w:rsid w:val="00762A56"/>
    <w:rsid w:val="00762F03"/>
    <w:rsid w:val="00763362"/>
    <w:rsid w:val="00763419"/>
    <w:rsid w:val="0076385B"/>
    <w:rsid w:val="00763D3A"/>
    <w:rsid w:val="00764174"/>
    <w:rsid w:val="00764283"/>
    <w:rsid w:val="00764DB3"/>
    <w:rsid w:val="00764F1A"/>
    <w:rsid w:val="00765553"/>
    <w:rsid w:val="00765A78"/>
    <w:rsid w:val="00766537"/>
    <w:rsid w:val="00766845"/>
    <w:rsid w:val="00766AFD"/>
    <w:rsid w:val="007678AD"/>
    <w:rsid w:val="00767B54"/>
    <w:rsid w:val="00767C68"/>
    <w:rsid w:val="00770182"/>
    <w:rsid w:val="00770717"/>
    <w:rsid w:val="007708E4"/>
    <w:rsid w:val="00770B24"/>
    <w:rsid w:val="00770F02"/>
    <w:rsid w:val="007717EB"/>
    <w:rsid w:val="00771B87"/>
    <w:rsid w:val="00772354"/>
    <w:rsid w:val="00772C08"/>
    <w:rsid w:val="00772DB4"/>
    <w:rsid w:val="00772DE3"/>
    <w:rsid w:val="00773352"/>
    <w:rsid w:val="0077382B"/>
    <w:rsid w:val="00774F90"/>
    <w:rsid w:val="007751DA"/>
    <w:rsid w:val="00776248"/>
    <w:rsid w:val="00776446"/>
    <w:rsid w:val="007764A2"/>
    <w:rsid w:val="0077659D"/>
    <w:rsid w:val="00776722"/>
    <w:rsid w:val="00776862"/>
    <w:rsid w:val="00777077"/>
    <w:rsid w:val="00777486"/>
    <w:rsid w:val="00780098"/>
    <w:rsid w:val="007810AA"/>
    <w:rsid w:val="0078112A"/>
    <w:rsid w:val="007820A7"/>
    <w:rsid w:val="007823A3"/>
    <w:rsid w:val="007824BE"/>
    <w:rsid w:val="007826C7"/>
    <w:rsid w:val="007827B6"/>
    <w:rsid w:val="00782805"/>
    <w:rsid w:val="00782A88"/>
    <w:rsid w:val="00782F7A"/>
    <w:rsid w:val="00782F8F"/>
    <w:rsid w:val="0078392C"/>
    <w:rsid w:val="00783997"/>
    <w:rsid w:val="00783D69"/>
    <w:rsid w:val="00783F7F"/>
    <w:rsid w:val="00783F84"/>
    <w:rsid w:val="00784142"/>
    <w:rsid w:val="007841C4"/>
    <w:rsid w:val="0078488A"/>
    <w:rsid w:val="00784DBC"/>
    <w:rsid w:val="007855C4"/>
    <w:rsid w:val="007857DC"/>
    <w:rsid w:val="0078633D"/>
    <w:rsid w:val="0078677C"/>
    <w:rsid w:val="00786905"/>
    <w:rsid w:val="00786E8E"/>
    <w:rsid w:val="00787114"/>
    <w:rsid w:val="00787687"/>
    <w:rsid w:val="00790133"/>
    <w:rsid w:val="007903B3"/>
    <w:rsid w:val="007904C6"/>
    <w:rsid w:val="00790628"/>
    <w:rsid w:val="007907AA"/>
    <w:rsid w:val="00790BFB"/>
    <w:rsid w:val="0079167D"/>
    <w:rsid w:val="00792515"/>
    <w:rsid w:val="0079251F"/>
    <w:rsid w:val="00792A25"/>
    <w:rsid w:val="00792DE4"/>
    <w:rsid w:val="00793774"/>
    <w:rsid w:val="007938BF"/>
    <w:rsid w:val="00794137"/>
    <w:rsid w:val="0079443F"/>
    <w:rsid w:val="0079457B"/>
    <w:rsid w:val="0079525F"/>
    <w:rsid w:val="00795ED6"/>
    <w:rsid w:val="00795EE1"/>
    <w:rsid w:val="0079606A"/>
    <w:rsid w:val="0079642D"/>
    <w:rsid w:val="00797071"/>
    <w:rsid w:val="007A06B3"/>
    <w:rsid w:val="007A075F"/>
    <w:rsid w:val="007A0CA3"/>
    <w:rsid w:val="007A0FD9"/>
    <w:rsid w:val="007A1305"/>
    <w:rsid w:val="007A1B41"/>
    <w:rsid w:val="007A1D3F"/>
    <w:rsid w:val="007A24AD"/>
    <w:rsid w:val="007A314A"/>
    <w:rsid w:val="007A3C9B"/>
    <w:rsid w:val="007A3DEA"/>
    <w:rsid w:val="007A3E9F"/>
    <w:rsid w:val="007A426C"/>
    <w:rsid w:val="007A4381"/>
    <w:rsid w:val="007A490E"/>
    <w:rsid w:val="007A4ED0"/>
    <w:rsid w:val="007A5395"/>
    <w:rsid w:val="007A57C3"/>
    <w:rsid w:val="007A5F5D"/>
    <w:rsid w:val="007A6320"/>
    <w:rsid w:val="007A6B0A"/>
    <w:rsid w:val="007A7B90"/>
    <w:rsid w:val="007A7E3E"/>
    <w:rsid w:val="007B03C6"/>
    <w:rsid w:val="007B055C"/>
    <w:rsid w:val="007B0903"/>
    <w:rsid w:val="007B0AB5"/>
    <w:rsid w:val="007B0B03"/>
    <w:rsid w:val="007B1420"/>
    <w:rsid w:val="007B17F6"/>
    <w:rsid w:val="007B18E0"/>
    <w:rsid w:val="007B268B"/>
    <w:rsid w:val="007B2F41"/>
    <w:rsid w:val="007B3F5D"/>
    <w:rsid w:val="007B4080"/>
    <w:rsid w:val="007B42CB"/>
    <w:rsid w:val="007B46F0"/>
    <w:rsid w:val="007B49AD"/>
    <w:rsid w:val="007B62F6"/>
    <w:rsid w:val="007B6739"/>
    <w:rsid w:val="007B6D1F"/>
    <w:rsid w:val="007B74AB"/>
    <w:rsid w:val="007B7848"/>
    <w:rsid w:val="007C010C"/>
    <w:rsid w:val="007C042C"/>
    <w:rsid w:val="007C0DDF"/>
    <w:rsid w:val="007C10A4"/>
    <w:rsid w:val="007C10C1"/>
    <w:rsid w:val="007C18C0"/>
    <w:rsid w:val="007C19FF"/>
    <w:rsid w:val="007C1D51"/>
    <w:rsid w:val="007C22D6"/>
    <w:rsid w:val="007C2478"/>
    <w:rsid w:val="007C26AC"/>
    <w:rsid w:val="007C2D18"/>
    <w:rsid w:val="007C2F70"/>
    <w:rsid w:val="007C34FE"/>
    <w:rsid w:val="007C3618"/>
    <w:rsid w:val="007C4595"/>
    <w:rsid w:val="007C4CC9"/>
    <w:rsid w:val="007C5169"/>
    <w:rsid w:val="007C54FE"/>
    <w:rsid w:val="007C5B9B"/>
    <w:rsid w:val="007C6555"/>
    <w:rsid w:val="007C6BBA"/>
    <w:rsid w:val="007C6D74"/>
    <w:rsid w:val="007C793C"/>
    <w:rsid w:val="007C7B83"/>
    <w:rsid w:val="007C7CA2"/>
    <w:rsid w:val="007D0005"/>
    <w:rsid w:val="007D0560"/>
    <w:rsid w:val="007D19A5"/>
    <w:rsid w:val="007D1EAA"/>
    <w:rsid w:val="007D21D9"/>
    <w:rsid w:val="007D2839"/>
    <w:rsid w:val="007D38D3"/>
    <w:rsid w:val="007D3A9B"/>
    <w:rsid w:val="007D450F"/>
    <w:rsid w:val="007D4734"/>
    <w:rsid w:val="007D4CC9"/>
    <w:rsid w:val="007D5204"/>
    <w:rsid w:val="007D5377"/>
    <w:rsid w:val="007D5F55"/>
    <w:rsid w:val="007D6580"/>
    <w:rsid w:val="007D6FE9"/>
    <w:rsid w:val="007D70D2"/>
    <w:rsid w:val="007D7460"/>
    <w:rsid w:val="007D76A2"/>
    <w:rsid w:val="007D7B5E"/>
    <w:rsid w:val="007E046F"/>
    <w:rsid w:val="007E048D"/>
    <w:rsid w:val="007E07D4"/>
    <w:rsid w:val="007E0F90"/>
    <w:rsid w:val="007E0FAC"/>
    <w:rsid w:val="007E15B5"/>
    <w:rsid w:val="007E182E"/>
    <w:rsid w:val="007E1EB2"/>
    <w:rsid w:val="007E2046"/>
    <w:rsid w:val="007E2338"/>
    <w:rsid w:val="007E2671"/>
    <w:rsid w:val="007E2A0B"/>
    <w:rsid w:val="007E2EAD"/>
    <w:rsid w:val="007E30FC"/>
    <w:rsid w:val="007E3487"/>
    <w:rsid w:val="007E34AA"/>
    <w:rsid w:val="007E41D6"/>
    <w:rsid w:val="007E4C24"/>
    <w:rsid w:val="007E5204"/>
    <w:rsid w:val="007E5618"/>
    <w:rsid w:val="007E59FE"/>
    <w:rsid w:val="007E5C3B"/>
    <w:rsid w:val="007E741F"/>
    <w:rsid w:val="007E7E2F"/>
    <w:rsid w:val="007F0064"/>
    <w:rsid w:val="007F0335"/>
    <w:rsid w:val="007F0982"/>
    <w:rsid w:val="007F09B4"/>
    <w:rsid w:val="007F0F4F"/>
    <w:rsid w:val="007F12C7"/>
    <w:rsid w:val="007F1685"/>
    <w:rsid w:val="007F1A01"/>
    <w:rsid w:val="007F1B8D"/>
    <w:rsid w:val="007F1C62"/>
    <w:rsid w:val="007F2532"/>
    <w:rsid w:val="007F263F"/>
    <w:rsid w:val="007F2CF0"/>
    <w:rsid w:val="007F33EC"/>
    <w:rsid w:val="007F362E"/>
    <w:rsid w:val="007F4176"/>
    <w:rsid w:val="007F41AA"/>
    <w:rsid w:val="007F5613"/>
    <w:rsid w:val="007F5F5B"/>
    <w:rsid w:val="007F71F2"/>
    <w:rsid w:val="007F74D5"/>
    <w:rsid w:val="008005AD"/>
    <w:rsid w:val="008012D7"/>
    <w:rsid w:val="00801BF6"/>
    <w:rsid w:val="00801FF0"/>
    <w:rsid w:val="008022DE"/>
    <w:rsid w:val="008024E5"/>
    <w:rsid w:val="0080269E"/>
    <w:rsid w:val="00802735"/>
    <w:rsid w:val="00803DD7"/>
    <w:rsid w:val="00803E5B"/>
    <w:rsid w:val="00803E93"/>
    <w:rsid w:val="00804488"/>
    <w:rsid w:val="00804A2F"/>
    <w:rsid w:val="0080532F"/>
    <w:rsid w:val="00805783"/>
    <w:rsid w:val="0080649F"/>
    <w:rsid w:val="00807902"/>
    <w:rsid w:val="0081008E"/>
    <w:rsid w:val="00810D58"/>
    <w:rsid w:val="00810F1E"/>
    <w:rsid w:val="0081107C"/>
    <w:rsid w:val="00811199"/>
    <w:rsid w:val="00811216"/>
    <w:rsid w:val="00811FAF"/>
    <w:rsid w:val="00812356"/>
    <w:rsid w:val="00812D36"/>
    <w:rsid w:val="00813327"/>
    <w:rsid w:val="0081377E"/>
    <w:rsid w:val="00813870"/>
    <w:rsid w:val="00813B2C"/>
    <w:rsid w:val="00813DEE"/>
    <w:rsid w:val="008141E0"/>
    <w:rsid w:val="0081467B"/>
    <w:rsid w:val="00814787"/>
    <w:rsid w:val="00814938"/>
    <w:rsid w:val="00814B36"/>
    <w:rsid w:val="008151A5"/>
    <w:rsid w:val="00815B27"/>
    <w:rsid w:val="00816A66"/>
    <w:rsid w:val="00817087"/>
    <w:rsid w:val="00817331"/>
    <w:rsid w:val="00817574"/>
    <w:rsid w:val="008179A5"/>
    <w:rsid w:val="00817A29"/>
    <w:rsid w:val="00817E3A"/>
    <w:rsid w:val="0082000C"/>
    <w:rsid w:val="0082111A"/>
    <w:rsid w:val="008211D3"/>
    <w:rsid w:val="008213C2"/>
    <w:rsid w:val="008224DA"/>
    <w:rsid w:val="00822837"/>
    <w:rsid w:val="00822894"/>
    <w:rsid w:val="008229B0"/>
    <w:rsid w:val="008229F6"/>
    <w:rsid w:val="00822AE6"/>
    <w:rsid w:val="00822E5F"/>
    <w:rsid w:val="008238E4"/>
    <w:rsid w:val="00823B41"/>
    <w:rsid w:val="008242E7"/>
    <w:rsid w:val="00824780"/>
    <w:rsid w:val="00824B45"/>
    <w:rsid w:val="00824F18"/>
    <w:rsid w:val="00825A53"/>
    <w:rsid w:val="00826352"/>
    <w:rsid w:val="00826478"/>
    <w:rsid w:val="00827527"/>
    <w:rsid w:val="008277AF"/>
    <w:rsid w:val="00827918"/>
    <w:rsid w:val="00830BEE"/>
    <w:rsid w:val="0083103B"/>
    <w:rsid w:val="008316A8"/>
    <w:rsid w:val="0083185C"/>
    <w:rsid w:val="00831DF1"/>
    <w:rsid w:val="00831F19"/>
    <w:rsid w:val="00832252"/>
    <w:rsid w:val="008327EA"/>
    <w:rsid w:val="008329F2"/>
    <w:rsid w:val="00832C08"/>
    <w:rsid w:val="00832D4D"/>
    <w:rsid w:val="0083313B"/>
    <w:rsid w:val="0083334C"/>
    <w:rsid w:val="0083341E"/>
    <w:rsid w:val="0083346E"/>
    <w:rsid w:val="00834690"/>
    <w:rsid w:val="008347DF"/>
    <w:rsid w:val="00834F1F"/>
    <w:rsid w:val="0083536C"/>
    <w:rsid w:val="00835D35"/>
    <w:rsid w:val="00835D41"/>
    <w:rsid w:val="00836496"/>
    <w:rsid w:val="00836D25"/>
    <w:rsid w:val="008375AB"/>
    <w:rsid w:val="00837612"/>
    <w:rsid w:val="00837704"/>
    <w:rsid w:val="0083772D"/>
    <w:rsid w:val="00837FD6"/>
    <w:rsid w:val="0084034F"/>
    <w:rsid w:val="008406FC"/>
    <w:rsid w:val="008407DF"/>
    <w:rsid w:val="00840BBF"/>
    <w:rsid w:val="008414E2"/>
    <w:rsid w:val="00841CDF"/>
    <w:rsid w:val="00841DBF"/>
    <w:rsid w:val="00842EB5"/>
    <w:rsid w:val="008431A3"/>
    <w:rsid w:val="00843B04"/>
    <w:rsid w:val="00844908"/>
    <w:rsid w:val="00845A9D"/>
    <w:rsid w:val="00845B1A"/>
    <w:rsid w:val="00845B95"/>
    <w:rsid w:val="00845C7C"/>
    <w:rsid w:val="008461D6"/>
    <w:rsid w:val="0084650D"/>
    <w:rsid w:val="00846618"/>
    <w:rsid w:val="008466C3"/>
    <w:rsid w:val="00846B92"/>
    <w:rsid w:val="00846FFD"/>
    <w:rsid w:val="00847C23"/>
    <w:rsid w:val="00847D31"/>
    <w:rsid w:val="00847D61"/>
    <w:rsid w:val="00847D6F"/>
    <w:rsid w:val="00851565"/>
    <w:rsid w:val="008519A3"/>
    <w:rsid w:val="0085220B"/>
    <w:rsid w:val="00852917"/>
    <w:rsid w:val="00852BC3"/>
    <w:rsid w:val="008535B0"/>
    <w:rsid w:val="00853924"/>
    <w:rsid w:val="00853CB7"/>
    <w:rsid w:val="00853D6A"/>
    <w:rsid w:val="00854340"/>
    <w:rsid w:val="00854586"/>
    <w:rsid w:val="008545FC"/>
    <w:rsid w:val="0085461C"/>
    <w:rsid w:val="008547BE"/>
    <w:rsid w:val="008552C5"/>
    <w:rsid w:val="0085627E"/>
    <w:rsid w:val="008562CA"/>
    <w:rsid w:val="00856615"/>
    <w:rsid w:val="00856700"/>
    <w:rsid w:val="008568DE"/>
    <w:rsid w:val="00857600"/>
    <w:rsid w:val="00857EAA"/>
    <w:rsid w:val="008600EC"/>
    <w:rsid w:val="0086044F"/>
    <w:rsid w:val="00860C09"/>
    <w:rsid w:val="00861620"/>
    <w:rsid w:val="00861FFE"/>
    <w:rsid w:val="00862EB4"/>
    <w:rsid w:val="008633EC"/>
    <w:rsid w:val="008641F6"/>
    <w:rsid w:val="00864312"/>
    <w:rsid w:val="00864B37"/>
    <w:rsid w:val="00865357"/>
    <w:rsid w:val="00865529"/>
    <w:rsid w:val="00865DA1"/>
    <w:rsid w:val="00866193"/>
    <w:rsid w:val="008664B6"/>
    <w:rsid w:val="008664D7"/>
    <w:rsid w:val="00866547"/>
    <w:rsid w:val="0086654C"/>
    <w:rsid w:val="008665D5"/>
    <w:rsid w:val="00866630"/>
    <w:rsid w:val="0086673B"/>
    <w:rsid w:val="00867576"/>
    <w:rsid w:val="00867B76"/>
    <w:rsid w:val="00867BA8"/>
    <w:rsid w:val="00870062"/>
    <w:rsid w:val="0087026D"/>
    <w:rsid w:val="008706E7"/>
    <w:rsid w:val="00870FFC"/>
    <w:rsid w:val="00871FA7"/>
    <w:rsid w:val="008725AF"/>
    <w:rsid w:val="00873282"/>
    <w:rsid w:val="0087392A"/>
    <w:rsid w:val="00873C69"/>
    <w:rsid w:val="00873D3D"/>
    <w:rsid w:val="0087410C"/>
    <w:rsid w:val="008741EC"/>
    <w:rsid w:val="00875319"/>
    <w:rsid w:val="00876CA2"/>
    <w:rsid w:val="00876D30"/>
    <w:rsid w:val="0087736F"/>
    <w:rsid w:val="0087778E"/>
    <w:rsid w:val="00877A5D"/>
    <w:rsid w:val="00877E0B"/>
    <w:rsid w:val="008804BC"/>
    <w:rsid w:val="0088084B"/>
    <w:rsid w:val="00880F67"/>
    <w:rsid w:val="00880FF2"/>
    <w:rsid w:val="00881008"/>
    <w:rsid w:val="008819B9"/>
    <w:rsid w:val="00881BFD"/>
    <w:rsid w:val="0088251B"/>
    <w:rsid w:val="00882C60"/>
    <w:rsid w:val="00882E85"/>
    <w:rsid w:val="008836B8"/>
    <w:rsid w:val="00883ACB"/>
    <w:rsid w:val="00883FBD"/>
    <w:rsid w:val="0088438E"/>
    <w:rsid w:val="00884C08"/>
    <w:rsid w:val="00884E0B"/>
    <w:rsid w:val="00884F4F"/>
    <w:rsid w:val="0088523A"/>
    <w:rsid w:val="00885600"/>
    <w:rsid w:val="0088579A"/>
    <w:rsid w:val="00885A5B"/>
    <w:rsid w:val="00885E42"/>
    <w:rsid w:val="00886280"/>
    <w:rsid w:val="0088642E"/>
    <w:rsid w:val="0088735E"/>
    <w:rsid w:val="008874B5"/>
    <w:rsid w:val="008878E0"/>
    <w:rsid w:val="00887E4C"/>
    <w:rsid w:val="00890020"/>
    <w:rsid w:val="00890041"/>
    <w:rsid w:val="00890B05"/>
    <w:rsid w:val="00890E0D"/>
    <w:rsid w:val="0089200D"/>
    <w:rsid w:val="00892202"/>
    <w:rsid w:val="008922E4"/>
    <w:rsid w:val="00892404"/>
    <w:rsid w:val="00892EFC"/>
    <w:rsid w:val="0089324A"/>
    <w:rsid w:val="00893D4E"/>
    <w:rsid w:val="008940CB"/>
    <w:rsid w:val="00895028"/>
    <w:rsid w:val="008951A7"/>
    <w:rsid w:val="0089523C"/>
    <w:rsid w:val="00895537"/>
    <w:rsid w:val="00895796"/>
    <w:rsid w:val="00895B7C"/>
    <w:rsid w:val="00896044"/>
    <w:rsid w:val="008962FC"/>
    <w:rsid w:val="0089655A"/>
    <w:rsid w:val="00896937"/>
    <w:rsid w:val="008970A3"/>
    <w:rsid w:val="0089777E"/>
    <w:rsid w:val="00897A5B"/>
    <w:rsid w:val="008A059B"/>
    <w:rsid w:val="008A05BB"/>
    <w:rsid w:val="008A0B12"/>
    <w:rsid w:val="008A0C05"/>
    <w:rsid w:val="008A111F"/>
    <w:rsid w:val="008A1548"/>
    <w:rsid w:val="008A1D37"/>
    <w:rsid w:val="008A1F43"/>
    <w:rsid w:val="008A1FFE"/>
    <w:rsid w:val="008A28B8"/>
    <w:rsid w:val="008A2B08"/>
    <w:rsid w:val="008A2BD5"/>
    <w:rsid w:val="008A384C"/>
    <w:rsid w:val="008A4356"/>
    <w:rsid w:val="008A4C3C"/>
    <w:rsid w:val="008A4D5C"/>
    <w:rsid w:val="008A51B2"/>
    <w:rsid w:val="008A52A3"/>
    <w:rsid w:val="008A55C5"/>
    <w:rsid w:val="008A595B"/>
    <w:rsid w:val="008A5CB0"/>
    <w:rsid w:val="008A5CC5"/>
    <w:rsid w:val="008A603B"/>
    <w:rsid w:val="008A604F"/>
    <w:rsid w:val="008A60BC"/>
    <w:rsid w:val="008A6549"/>
    <w:rsid w:val="008A658A"/>
    <w:rsid w:val="008A69CE"/>
    <w:rsid w:val="008A7045"/>
    <w:rsid w:val="008A730B"/>
    <w:rsid w:val="008A7599"/>
    <w:rsid w:val="008A7AE5"/>
    <w:rsid w:val="008A7B1E"/>
    <w:rsid w:val="008A7C66"/>
    <w:rsid w:val="008B001C"/>
    <w:rsid w:val="008B0DDD"/>
    <w:rsid w:val="008B1096"/>
    <w:rsid w:val="008B19E2"/>
    <w:rsid w:val="008B1C51"/>
    <w:rsid w:val="008B29E1"/>
    <w:rsid w:val="008B2A6E"/>
    <w:rsid w:val="008B318C"/>
    <w:rsid w:val="008B3308"/>
    <w:rsid w:val="008B391F"/>
    <w:rsid w:val="008B3A47"/>
    <w:rsid w:val="008B3B8B"/>
    <w:rsid w:val="008B51C8"/>
    <w:rsid w:val="008B52A3"/>
    <w:rsid w:val="008B5D11"/>
    <w:rsid w:val="008B5F56"/>
    <w:rsid w:val="008B67A7"/>
    <w:rsid w:val="008B7912"/>
    <w:rsid w:val="008B798D"/>
    <w:rsid w:val="008B7B81"/>
    <w:rsid w:val="008B7B90"/>
    <w:rsid w:val="008B7DDF"/>
    <w:rsid w:val="008C024A"/>
    <w:rsid w:val="008C0A6A"/>
    <w:rsid w:val="008C0B62"/>
    <w:rsid w:val="008C1280"/>
    <w:rsid w:val="008C1A5D"/>
    <w:rsid w:val="008C27B8"/>
    <w:rsid w:val="008C2D28"/>
    <w:rsid w:val="008C3222"/>
    <w:rsid w:val="008C32C8"/>
    <w:rsid w:val="008C37FF"/>
    <w:rsid w:val="008C3D41"/>
    <w:rsid w:val="008C3FD9"/>
    <w:rsid w:val="008C4012"/>
    <w:rsid w:val="008C46D3"/>
    <w:rsid w:val="008C4884"/>
    <w:rsid w:val="008C5BCF"/>
    <w:rsid w:val="008C5DDA"/>
    <w:rsid w:val="008C71BB"/>
    <w:rsid w:val="008D01F8"/>
    <w:rsid w:val="008D0CE4"/>
    <w:rsid w:val="008D13C8"/>
    <w:rsid w:val="008D150F"/>
    <w:rsid w:val="008D1CDD"/>
    <w:rsid w:val="008D26EE"/>
    <w:rsid w:val="008D2E19"/>
    <w:rsid w:val="008D2FC2"/>
    <w:rsid w:val="008D39BB"/>
    <w:rsid w:val="008D3D44"/>
    <w:rsid w:val="008D3F36"/>
    <w:rsid w:val="008D4192"/>
    <w:rsid w:val="008D4726"/>
    <w:rsid w:val="008D4825"/>
    <w:rsid w:val="008D487C"/>
    <w:rsid w:val="008D488F"/>
    <w:rsid w:val="008D4A75"/>
    <w:rsid w:val="008D541B"/>
    <w:rsid w:val="008D54D1"/>
    <w:rsid w:val="008D5A7D"/>
    <w:rsid w:val="008D5ECB"/>
    <w:rsid w:val="008D6037"/>
    <w:rsid w:val="008D6AC6"/>
    <w:rsid w:val="008D6D13"/>
    <w:rsid w:val="008D7234"/>
    <w:rsid w:val="008D72BC"/>
    <w:rsid w:val="008E0507"/>
    <w:rsid w:val="008E0EAD"/>
    <w:rsid w:val="008E1348"/>
    <w:rsid w:val="008E1456"/>
    <w:rsid w:val="008E17E0"/>
    <w:rsid w:val="008E2010"/>
    <w:rsid w:val="008E2C7F"/>
    <w:rsid w:val="008E2E67"/>
    <w:rsid w:val="008E44A4"/>
    <w:rsid w:val="008E47B4"/>
    <w:rsid w:val="008E4F9C"/>
    <w:rsid w:val="008E553A"/>
    <w:rsid w:val="008E57D8"/>
    <w:rsid w:val="008E595B"/>
    <w:rsid w:val="008E5F85"/>
    <w:rsid w:val="008E62BF"/>
    <w:rsid w:val="008E6978"/>
    <w:rsid w:val="008E7E0D"/>
    <w:rsid w:val="008F0071"/>
    <w:rsid w:val="008F03E6"/>
    <w:rsid w:val="008F0BEF"/>
    <w:rsid w:val="008F0C15"/>
    <w:rsid w:val="008F0D1F"/>
    <w:rsid w:val="008F19D0"/>
    <w:rsid w:val="008F1C02"/>
    <w:rsid w:val="008F1E1C"/>
    <w:rsid w:val="008F235E"/>
    <w:rsid w:val="008F23B7"/>
    <w:rsid w:val="008F2CB1"/>
    <w:rsid w:val="008F2F6A"/>
    <w:rsid w:val="008F3020"/>
    <w:rsid w:val="008F34EC"/>
    <w:rsid w:val="008F37E1"/>
    <w:rsid w:val="008F3C26"/>
    <w:rsid w:val="008F4242"/>
    <w:rsid w:val="008F4422"/>
    <w:rsid w:val="008F4B8A"/>
    <w:rsid w:val="008F4F28"/>
    <w:rsid w:val="008F5733"/>
    <w:rsid w:val="008F5AE1"/>
    <w:rsid w:val="008F5AEA"/>
    <w:rsid w:val="008F60F3"/>
    <w:rsid w:val="008F71E2"/>
    <w:rsid w:val="008F72B2"/>
    <w:rsid w:val="008F73EB"/>
    <w:rsid w:val="00900445"/>
    <w:rsid w:val="0090078E"/>
    <w:rsid w:val="009008FD"/>
    <w:rsid w:val="00900A2B"/>
    <w:rsid w:val="00900BF6"/>
    <w:rsid w:val="009013AB"/>
    <w:rsid w:val="009016D3"/>
    <w:rsid w:val="009017E0"/>
    <w:rsid w:val="00902305"/>
    <w:rsid w:val="009027C5"/>
    <w:rsid w:val="00902A17"/>
    <w:rsid w:val="00902E5A"/>
    <w:rsid w:val="009031E3"/>
    <w:rsid w:val="00903607"/>
    <w:rsid w:val="00903C1F"/>
    <w:rsid w:val="00903D56"/>
    <w:rsid w:val="0090401B"/>
    <w:rsid w:val="00904038"/>
    <w:rsid w:val="0090457F"/>
    <w:rsid w:val="00904D66"/>
    <w:rsid w:val="00906448"/>
    <w:rsid w:val="0090656E"/>
    <w:rsid w:val="00906AE0"/>
    <w:rsid w:val="00906E3E"/>
    <w:rsid w:val="009073DC"/>
    <w:rsid w:val="009073ED"/>
    <w:rsid w:val="0090797B"/>
    <w:rsid w:val="00910217"/>
    <w:rsid w:val="009108CC"/>
    <w:rsid w:val="0091104C"/>
    <w:rsid w:val="0091129B"/>
    <w:rsid w:val="00911561"/>
    <w:rsid w:val="0091212E"/>
    <w:rsid w:val="009122B1"/>
    <w:rsid w:val="0091236F"/>
    <w:rsid w:val="00912859"/>
    <w:rsid w:val="009132DC"/>
    <w:rsid w:val="0091393B"/>
    <w:rsid w:val="00913A55"/>
    <w:rsid w:val="009143AD"/>
    <w:rsid w:val="00914876"/>
    <w:rsid w:val="00914BC4"/>
    <w:rsid w:val="00914C4B"/>
    <w:rsid w:val="00914F2E"/>
    <w:rsid w:val="00915086"/>
    <w:rsid w:val="00915330"/>
    <w:rsid w:val="00915848"/>
    <w:rsid w:val="00915B16"/>
    <w:rsid w:val="00915D64"/>
    <w:rsid w:val="0091617A"/>
    <w:rsid w:val="00916660"/>
    <w:rsid w:val="00916685"/>
    <w:rsid w:val="009168B3"/>
    <w:rsid w:val="00916AD9"/>
    <w:rsid w:val="00916B9D"/>
    <w:rsid w:val="00916CC9"/>
    <w:rsid w:val="00917004"/>
    <w:rsid w:val="00920ED3"/>
    <w:rsid w:val="00921095"/>
    <w:rsid w:val="00921623"/>
    <w:rsid w:val="009219A7"/>
    <w:rsid w:val="00921B0A"/>
    <w:rsid w:val="00922085"/>
    <w:rsid w:val="00923215"/>
    <w:rsid w:val="00923353"/>
    <w:rsid w:val="0092341B"/>
    <w:rsid w:val="009237C3"/>
    <w:rsid w:val="00923D68"/>
    <w:rsid w:val="009244E9"/>
    <w:rsid w:val="00924702"/>
    <w:rsid w:val="0092522F"/>
    <w:rsid w:val="0092524D"/>
    <w:rsid w:val="00925371"/>
    <w:rsid w:val="0092543F"/>
    <w:rsid w:val="00925462"/>
    <w:rsid w:val="00925654"/>
    <w:rsid w:val="009257A4"/>
    <w:rsid w:val="009258A4"/>
    <w:rsid w:val="00925C93"/>
    <w:rsid w:val="0092632A"/>
    <w:rsid w:val="00926F17"/>
    <w:rsid w:val="009273AF"/>
    <w:rsid w:val="009273F2"/>
    <w:rsid w:val="00927AC5"/>
    <w:rsid w:val="00927B17"/>
    <w:rsid w:val="00927C87"/>
    <w:rsid w:val="009310AF"/>
    <w:rsid w:val="009314E2"/>
    <w:rsid w:val="00931C6F"/>
    <w:rsid w:val="00931D73"/>
    <w:rsid w:val="00932185"/>
    <w:rsid w:val="0093275D"/>
    <w:rsid w:val="00932867"/>
    <w:rsid w:val="009328AD"/>
    <w:rsid w:val="00933806"/>
    <w:rsid w:val="00933D1A"/>
    <w:rsid w:val="00933EAE"/>
    <w:rsid w:val="00934F6E"/>
    <w:rsid w:val="009362B3"/>
    <w:rsid w:val="009362CC"/>
    <w:rsid w:val="009368A0"/>
    <w:rsid w:val="0093709C"/>
    <w:rsid w:val="009377B2"/>
    <w:rsid w:val="009379A4"/>
    <w:rsid w:val="009379BE"/>
    <w:rsid w:val="00940224"/>
    <w:rsid w:val="0094037E"/>
    <w:rsid w:val="0094074B"/>
    <w:rsid w:val="00941083"/>
    <w:rsid w:val="00941898"/>
    <w:rsid w:val="009423EB"/>
    <w:rsid w:val="00942BBB"/>
    <w:rsid w:val="00942E8E"/>
    <w:rsid w:val="00942EE6"/>
    <w:rsid w:val="00943E07"/>
    <w:rsid w:val="00943E67"/>
    <w:rsid w:val="00944665"/>
    <w:rsid w:val="009447EE"/>
    <w:rsid w:val="00944C33"/>
    <w:rsid w:val="0094523F"/>
    <w:rsid w:val="0094536D"/>
    <w:rsid w:val="0094567E"/>
    <w:rsid w:val="00945B63"/>
    <w:rsid w:val="00945BDB"/>
    <w:rsid w:val="00945C3C"/>
    <w:rsid w:val="00945C7A"/>
    <w:rsid w:val="0094651D"/>
    <w:rsid w:val="0094659E"/>
    <w:rsid w:val="00946FEA"/>
    <w:rsid w:val="009473D9"/>
    <w:rsid w:val="0094752A"/>
    <w:rsid w:val="00947A9D"/>
    <w:rsid w:val="00951165"/>
    <w:rsid w:val="0095118D"/>
    <w:rsid w:val="00951453"/>
    <w:rsid w:val="009515FE"/>
    <w:rsid w:val="00951CA5"/>
    <w:rsid w:val="00951F47"/>
    <w:rsid w:val="00952008"/>
    <w:rsid w:val="00952B24"/>
    <w:rsid w:val="00953A09"/>
    <w:rsid w:val="00953DDE"/>
    <w:rsid w:val="009540A2"/>
    <w:rsid w:val="0095461F"/>
    <w:rsid w:val="00954BA0"/>
    <w:rsid w:val="00954BF5"/>
    <w:rsid w:val="00954CD6"/>
    <w:rsid w:val="00954DD5"/>
    <w:rsid w:val="0095538D"/>
    <w:rsid w:val="009553AA"/>
    <w:rsid w:val="00955958"/>
    <w:rsid w:val="00955A83"/>
    <w:rsid w:val="00956018"/>
    <w:rsid w:val="00956371"/>
    <w:rsid w:val="0095688B"/>
    <w:rsid w:val="0095746A"/>
    <w:rsid w:val="0095761A"/>
    <w:rsid w:val="009577C3"/>
    <w:rsid w:val="009608F9"/>
    <w:rsid w:val="00960A43"/>
    <w:rsid w:val="0096116D"/>
    <w:rsid w:val="00961869"/>
    <w:rsid w:val="00961978"/>
    <w:rsid w:val="009623DC"/>
    <w:rsid w:val="009624FE"/>
    <w:rsid w:val="0096290E"/>
    <w:rsid w:val="009630CA"/>
    <w:rsid w:val="009630DB"/>
    <w:rsid w:val="009635BE"/>
    <w:rsid w:val="00964605"/>
    <w:rsid w:val="00964A32"/>
    <w:rsid w:val="00964B27"/>
    <w:rsid w:val="00965482"/>
    <w:rsid w:val="009654EB"/>
    <w:rsid w:val="00965802"/>
    <w:rsid w:val="00965FF5"/>
    <w:rsid w:val="009668EA"/>
    <w:rsid w:val="00966C0E"/>
    <w:rsid w:val="00966DCB"/>
    <w:rsid w:val="009672B9"/>
    <w:rsid w:val="009672C4"/>
    <w:rsid w:val="00967343"/>
    <w:rsid w:val="0096754E"/>
    <w:rsid w:val="0096771E"/>
    <w:rsid w:val="009678FB"/>
    <w:rsid w:val="00967953"/>
    <w:rsid w:val="00967D97"/>
    <w:rsid w:val="009710BD"/>
    <w:rsid w:val="009710FD"/>
    <w:rsid w:val="0097179F"/>
    <w:rsid w:val="00971E4E"/>
    <w:rsid w:val="0097233E"/>
    <w:rsid w:val="00972360"/>
    <w:rsid w:val="009726B8"/>
    <w:rsid w:val="009727A8"/>
    <w:rsid w:val="00972AFF"/>
    <w:rsid w:val="00973378"/>
    <w:rsid w:val="0097396C"/>
    <w:rsid w:val="00973A03"/>
    <w:rsid w:val="00973C40"/>
    <w:rsid w:val="00973EF9"/>
    <w:rsid w:val="00974DF4"/>
    <w:rsid w:val="00974FCF"/>
    <w:rsid w:val="00975391"/>
    <w:rsid w:val="00975583"/>
    <w:rsid w:val="00975771"/>
    <w:rsid w:val="00975E0F"/>
    <w:rsid w:val="00975FEB"/>
    <w:rsid w:val="00976325"/>
    <w:rsid w:val="0097659A"/>
    <w:rsid w:val="00976AF4"/>
    <w:rsid w:val="00976B9E"/>
    <w:rsid w:val="00976CE6"/>
    <w:rsid w:val="009774D1"/>
    <w:rsid w:val="00977A10"/>
    <w:rsid w:val="00977C1A"/>
    <w:rsid w:val="00980199"/>
    <w:rsid w:val="00980359"/>
    <w:rsid w:val="00980655"/>
    <w:rsid w:val="00981061"/>
    <w:rsid w:val="009811CC"/>
    <w:rsid w:val="009814EE"/>
    <w:rsid w:val="00983299"/>
    <w:rsid w:val="00983B10"/>
    <w:rsid w:val="009847A9"/>
    <w:rsid w:val="009849D5"/>
    <w:rsid w:val="00985E06"/>
    <w:rsid w:val="00985E7C"/>
    <w:rsid w:val="009867FA"/>
    <w:rsid w:val="00986D3A"/>
    <w:rsid w:val="00990BEF"/>
    <w:rsid w:val="0099132F"/>
    <w:rsid w:val="00991748"/>
    <w:rsid w:val="00991B6A"/>
    <w:rsid w:val="00992387"/>
    <w:rsid w:val="00992AF4"/>
    <w:rsid w:val="00992FA2"/>
    <w:rsid w:val="009936E9"/>
    <w:rsid w:val="0099385F"/>
    <w:rsid w:val="00994647"/>
    <w:rsid w:val="00994C2F"/>
    <w:rsid w:val="00994D5C"/>
    <w:rsid w:val="00994DDF"/>
    <w:rsid w:val="00994FAC"/>
    <w:rsid w:val="00994FE8"/>
    <w:rsid w:val="00995521"/>
    <w:rsid w:val="009956FF"/>
    <w:rsid w:val="00995C8E"/>
    <w:rsid w:val="00995D3D"/>
    <w:rsid w:val="00997595"/>
    <w:rsid w:val="009A01CF"/>
    <w:rsid w:val="009A0691"/>
    <w:rsid w:val="009A076E"/>
    <w:rsid w:val="009A0DE1"/>
    <w:rsid w:val="009A11D4"/>
    <w:rsid w:val="009A1375"/>
    <w:rsid w:val="009A43E8"/>
    <w:rsid w:val="009A5E4C"/>
    <w:rsid w:val="009A6AC5"/>
    <w:rsid w:val="009A6DA0"/>
    <w:rsid w:val="009A705E"/>
    <w:rsid w:val="009A71CB"/>
    <w:rsid w:val="009A7C97"/>
    <w:rsid w:val="009B019E"/>
    <w:rsid w:val="009B02E0"/>
    <w:rsid w:val="009B09C2"/>
    <w:rsid w:val="009B0B31"/>
    <w:rsid w:val="009B0CE0"/>
    <w:rsid w:val="009B0F46"/>
    <w:rsid w:val="009B11F2"/>
    <w:rsid w:val="009B1954"/>
    <w:rsid w:val="009B1C03"/>
    <w:rsid w:val="009B26CA"/>
    <w:rsid w:val="009B28CB"/>
    <w:rsid w:val="009B33C5"/>
    <w:rsid w:val="009B39FA"/>
    <w:rsid w:val="009B3FAE"/>
    <w:rsid w:val="009B4952"/>
    <w:rsid w:val="009B4E8D"/>
    <w:rsid w:val="009B5125"/>
    <w:rsid w:val="009B59B6"/>
    <w:rsid w:val="009B5ECA"/>
    <w:rsid w:val="009B5F08"/>
    <w:rsid w:val="009B6825"/>
    <w:rsid w:val="009B7504"/>
    <w:rsid w:val="009B7551"/>
    <w:rsid w:val="009B7BEA"/>
    <w:rsid w:val="009C0360"/>
    <w:rsid w:val="009C0773"/>
    <w:rsid w:val="009C1787"/>
    <w:rsid w:val="009C2A18"/>
    <w:rsid w:val="009C2CA8"/>
    <w:rsid w:val="009C2E88"/>
    <w:rsid w:val="009C309B"/>
    <w:rsid w:val="009C3CBA"/>
    <w:rsid w:val="009C3E1F"/>
    <w:rsid w:val="009C4363"/>
    <w:rsid w:val="009C47D8"/>
    <w:rsid w:val="009C503E"/>
    <w:rsid w:val="009C52ED"/>
    <w:rsid w:val="009C581F"/>
    <w:rsid w:val="009C5F7A"/>
    <w:rsid w:val="009C6398"/>
    <w:rsid w:val="009C723E"/>
    <w:rsid w:val="009C7628"/>
    <w:rsid w:val="009C7674"/>
    <w:rsid w:val="009C76DC"/>
    <w:rsid w:val="009D01A2"/>
    <w:rsid w:val="009D1104"/>
    <w:rsid w:val="009D1AA8"/>
    <w:rsid w:val="009D1ED8"/>
    <w:rsid w:val="009D20BD"/>
    <w:rsid w:val="009D2D45"/>
    <w:rsid w:val="009D365F"/>
    <w:rsid w:val="009D3D44"/>
    <w:rsid w:val="009D4732"/>
    <w:rsid w:val="009D486D"/>
    <w:rsid w:val="009D48EB"/>
    <w:rsid w:val="009D4C21"/>
    <w:rsid w:val="009D4EA9"/>
    <w:rsid w:val="009D54DC"/>
    <w:rsid w:val="009D59C7"/>
    <w:rsid w:val="009D603E"/>
    <w:rsid w:val="009D6A8A"/>
    <w:rsid w:val="009D6B9A"/>
    <w:rsid w:val="009D6C0E"/>
    <w:rsid w:val="009D7AB2"/>
    <w:rsid w:val="009D7C63"/>
    <w:rsid w:val="009D7FDE"/>
    <w:rsid w:val="009E1117"/>
    <w:rsid w:val="009E1372"/>
    <w:rsid w:val="009E13D4"/>
    <w:rsid w:val="009E176D"/>
    <w:rsid w:val="009E1CCA"/>
    <w:rsid w:val="009E201A"/>
    <w:rsid w:val="009E2224"/>
    <w:rsid w:val="009E22F7"/>
    <w:rsid w:val="009E233B"/>
    <w:rsid w:val="009E2EC8"/>
    <w:rsid w:val="009E3500"/>
    <w:rsid w:val="009E3501"/>
    <w:rsid w:val="009E39B3"/>
    <w:rsid w:val="009E3F1C"/>
    <w:rsid w:val="009E512F"/>
    <w:rsid w:val="009E57D0"/>
    <w:rsid w:val="009E5C08"/>
    <w:rsid w:val="009E5F73"/>
    <w:rsid w:val="009E60AE"/>
    <w:rsid w:val="009E647C"/>
    <w:rsid w:val="009E6C24"/>
    <w:rsid w:val="009E7272"/>
    <w:rsid w:val="009E7445"/>
    <w:rsid w:val="009E7454"/>
    <w:rsid w:val="009E76AB"/>
    <w:rsid w:val="009E770E"/>
    <w:rsid w:val="009E7EFB"/>
    <w:rsid w:val="009E7F5B"/>
    <w:rsid w:val="009E7F6F"/>
    <w:rsid w:val="009F0130"/>
    <w:rsid w:val="009F043C"/>
    <w:rsid w:val="009F0DE3"/>
    <w:rsid w:val="009F1EFF"/>
    <w:rsid w:val="009F1F21"/>
    <w:rsid w:val="009F2088"/>
    <w:rsid w:val="009F2269"/>
    <w:rsid w:val="009F2BB9"/>
    <w:rsid w:val="009F309A"/>
    <w:rsid w:val="009F3B66"/>
    <w:rsid w:val="009F3BA2"/>
    <w:rsid w:val="009F3BE3"/>
    <w:rsid w:val="009F3D9B"/>
    <w:rsid w:val="009F4238"/>
    <w:rsid w:val="009F58B9"/>
    <w:rsid w:val="009F5EA2"/>
    <w:rsid w:val="009F6476"/>
    <w:rsid w:val="009F6E79"/>
    <w:rsid w:val="009F7029"/>
    <w:rsid w:val="009F748D"/>
    <w:rsid w:val="009F79D1"/>
    <w:rsid w:val="00A001CA"/>
    <w:rsid w:val="00A00265"/>
    <w:rsid w:val="00A0076F"/>
    <w:rsid w:val="00A00927"/>
    <w:rsid w:val="00A00CA4"/>
    <w:rsid w:val="00A0105A"/>
    <w:rsid w:val="00A0162C"/>
    <w:rsid w:val="00A020F4"/>
    <w:rsid w:val="00A029B7"/>
    <w:rsid w:val="00A02FC0"/>
    <w:rsid w:val="00A03082"/>
    <w:rsid w:val="00A034FB"/>
    <w:rsid w:val="00A0451E"/>
    <w:rsid w:val="00A04603"/>
    <w:rsid w:val="00A04887"/>
    <w:rsid w:val="00A04A96"/>
    <w:rsid w:val="00A04AB9"/>
    <w:rsid w:val="00A04BFB"/>
    <w:rsid w:val="00A05011"/>
    <w:rsid w:val="00A05836"/>
    <w:rsid w:val="00A058C3"/>
    <w:rsid w:val="00A058DD"/>
    <w:rsid w:val="00A06179"/>
    <w:rsid w:val="00A063B5"/>
    <w:rsid w:val="00A069BF"/>
    <w:rsid w:val="00A06AA0"/>
    <w:rsid w:val="00A06CAA"/>
    <w:rsid w:val="00A071FB"/>
    <w:rsid w:val="00A074C0"/>
    <w:rsid w:val="00A074C9"/>
    <w:rsid w:val="00A0770C"/>
    <w:rsid w:val="00A10778"/>
    <w:rsid w:val="00A1087C"/>
    <w:rsid w:val="00A10A38"/>
    <w:rsid w:val="00A11DB8"/>
    <w:rsid w:val="00A11E56"/>
    <w:rsid w:val="00A1313F"/>
    <w:rsid w:val="00A136C4"/>
    <w:rsid w:val="00A1392E"/>
    <w:rsid w:val="00A13CA3"/>
    <w:rsid w:val="00A14A52"/>
    <w:rsid w:val="00A14B03"/>
    <w:rsid w:val="00A14C50"/>
    <w:rsid w:val="00A14D6D"/>
    <w:rsid w:val="00A1578E"/>
    <w:rsid w:val="00A15799"/>
    <w:rsid w:val="00A16763"/>
    <w:rsid w:val="00A16D3D"/>
    <w:rsid w:val="00A1713B"/>
    <w:rsid w:val="00A17292"/>
    <w:rsid w:val="00A1771F"/>
    <w:rsid w:val="00A17924"/>
    <w:rsid w:val="00A17C42"/>
    <w:rsid w:val="00A17E33"/>
    <w:rsid w:val="00A17F0D"/>
    <w:rsid w:val="00A2055C"/>
    <w:rsid w:val="00A2174D"/>
    <w:rsid w:val="00A21932"/>
    <w:rsid w:val="00A222A6"/>
    <w:rsid w:val="00A2275E"/>
    <w:rsid w:val="00A22D89"/>
    <w:rsid w:val="00A2333C"/>
    <w:rsid w:val="00A2348A"/>
    <w:rsid w:val="00A2375D"/>
    <w:rsid w:val="00A237D6"/>
    <w:rsid w:val="00A238AA"/>
    <w:rsid w:val="00A23991"/>
    <w:rsid w:val="00A23B69"/>
    <w:rsid w:val="00A23ED5"/>
    <w:rsid w:val="00A24333"/>
    <w:rsid w:val="00A24435"/>
    <w:rsid w:val="00A24CB2"/>
    <w:rsid w:val="00A251A1"/>
    <w:rsid w:val="00A26096"/>
    <w:rsid w:val="00A26562"/>
    <w:rsid w:val="00A26634"/>
    <w:rsid w:val="00A269E7"/>
    <w:rsid w:val="00A26E5E"/>
    <w:rsid w:val="00A27284"/>
    <w:rsid w:val="00A276BB"/>
    <w:rsid w:val="00A277FD"/>
    <w:rsid w:val="00A27823"/>
    <w:rsid w:val="00A3085E"/>
    <w:rsid w:val="00A31323"/>
    <w:rsid w:val="00A3151D"/>
    <w:rsid w:val="00A315AE"/>
    <w:rsid w:val="00A31F09"/>
    <w:rsid w:val="00A32164"/>
    <w:rsid w:val="00A32CF7"/>
    <w:rsid w:val="00A32D04"/>
    <w:rsid w:val="00A32FCE"/>
    <w:rsid w:val="00A334E3"/>
    <w:rsid w:val="00A33C39"/>
    <w:rsid w:val="00A34092"/>
    <w:rsid w:val="00A3538F"/>
    <w:rsid w:val="00A35AB1"/>
    <w:rsid w:val="00A35D11"/>
    <w:rsid w:val="00A36072"/>
    <w:rsid w:val="00A36186"/>
    <w:rsid w:val="00A36D28"/>
    <w:rsid w:val="00A3797E"/>
    <w:rsid w:val="00A40633"/>
    <w:rsid w:val="00A4066C"/>
    <w:rsid w:val="00A412EB"/>
    <w:rsid w:val="00A41710"/>
    <w:rsid w:val="00A417BD"/>
    <w:rsid w:val="00A417CD"/>
    <w:rsid w:val="00A41AE7"/>
    <w:rsid w:val="00A4231E"/>
    <w:rsid w:val="00A42677"/>
    <w:rsid w:val="00A428E6"/>
    <w:rsid w:val="00A434FE"/>
    <w:rsid w:val="00A43518"/>
    <w:rsid w:val="00A43E62"/>
    <w:rsid w:val="00A44BC6"/>
    <w:rsid w:val="00A44D53"/>
    <w:rsid w:val="00A458A4"/>
    <w:rsid w:val="00A45AA3"/>
    <w:rsid w:val="00A45C26"/>
    <w:rsid w:val="00A45E78"/>
    <w:rsid w:val="00A46823"/>
    <w:rsid w:val="00A4711D"/>
    <w:rsid w:val="00A475E3"/>
    <w:rsid w:val="00A47709"/>
    <w:rsid w:val="00A47E0A"/>
    <w:rsid w:val="00A501EF"/>
    <w:rsid w:val="00A5081A"/>
    <w:rsid w:val="00A50D49"/>
    <w:rsid w:val="00A51452"/>
    <w:rsid w:val="00A51843"/>
    <w:rsid w:val="00A5249F"/>
    <w:rsid w:val="00A526AA"/>
    <w:rsid w:val="00A527C2"/>
    <w:rsid w:val="00A52B8B"/>
    <w:rsid w:val="00A53FCB"/>
    <w:rsid w:val="00A541F2"/>
    <w:rsid w:val="00A543BC"/>
    <w:rsid w:val="00A5471A"/>
    <w:rsid w:val="00A548EE"/>
    <w:rsid w:val="00A5495C"/>
    <w:rsid w:val="00A54E36"/>
    <w:rsid w:val="00A54EEB"/>
    <w:rsid w:val="00A55096"/>
    <w:rsid w:val="00A55FC6"/>
    <w:rsid w:val="00A56235"/>
    <w:rsid w:val="00A562DB"/>
    <w:rsid w:val="00A563AB"/>
    <w:rsid w:val="00A56895"/>
    <w:rsid w:val="00A56A1F"/>
    <w:rsid w:val="00A5700D"/>
    <w:rsid w:val="00A57D76"/>
    <w:rsid w:val="00A60816"/>
    <w:rsid w:val="00A60D72"/>
    <w:rsid w:val="00A60E65"/>
    <w:rsid w:val="00A61178"/>
    <w:rsid w:val="00A615A3"/>
    <w:rsid w:val="00A61D73"/>
    <w:rsid w:val="00A61ECE"/>
    <w:rsid w:val="00A61F28"/>
    <w:rsid w:val="00A625D6"/>
    <w:rsid w:val="00A6271F"/>
    <w:rsid w:val="00A627FD"/>
    <w:rsid w:val="00A62CF0"/>
    <w:rsid w:val="00A632AF"/>
    <w:rsid w:val="00A63822"/>
    <w:rsid w:val="00A63967"/>
    <w:rsid w:val="00A63EF4"/>
    <w:rsid w:val="00A63F4B"/>
    <w:rsid w:val="00A6467E"/>
    <w:rsid w:val="00A64796"/>
    <w:rsid w:val="00A64B2C"/>
    <w:rsid w:val="00A64F57"/>
    <w:rsid w:val="00A64F6E"/>
    <w:rsid w:val="00A654BC"/>
    <w:rsid w:val="00A660FE"/>
    <w:rsid w:val="00A661A8"/>
    <w:rsid w:val="00A67114"/>
    <w:rsid w:val="00A67CB5"/>
    <w:rsid w:val="00A700A2"/>
    <w:rsid w:val="00A70514"/>
    <w:rsid w:val="00A709D7"/>
    <w:rsid w:val="00A70E49"/>
    <w:rsid w:val="00A714F6"/>
    <w:rsid w:val="00A71A4E"/>
    <w:rsid w:val="00A72404"/>
    <w:rsid w:val="00A72F71"/>
    <w:rsid w:val="00A72F7D"/>
    <w:rsid w:val="00A73451"/>
    <w:rsid w:val="00A7351A"/>
    <w:rsid w:val="00A736CB"/>
    <w:rsid w:val="00A73B5B"/>
    <w:rsid w:val="00A73CD1"/>
    <w:rsid w:val="00A74754"/>
    <w:rsid w:val="00A74928"/>
    <w:rsid w:val="00A74A84"/>
    <w:rsid w:val="00A74ECF"/>
    <w:rsid w:val="00A755A1"/>
    <w:rsid w:val="00A75CE4"/>
    <w:rsid w:val="00A75DF8"/>
    <w:rsid w:val="00A7622C"/>
    <w:rsid w:val="00A7668D"/>
    <w:rsid w:val="00A768DE"/>
    <w:rsid w:val="00A7693E"/>
    <w:rsid w:val="00A76DD0"/>
    <w:rsid w:val="00A770D5"/>
    <w:rsid w:val="00A77630"/>
    <w:rsid w:val="00A80426"/>
    <w:rsid w:val="00A81256"/>
    <w:rsid w:val="00A814CA"/>
    <w:rsid w:val="00A81EE6"/>
    <w:rsid w:val="00A8216A"/>
    <w:rsid w:val="00A82E80"/>
    <w:rsid w:val="00A835BD"/>
    <w:rsid w:val="00A8361C"/>
    <w:rsid w:val="00A83BB0"/>
    <w:rsid w:val="00A83D9E"/>
    <w:rsid w:val="00A85EFB"/>
    <w:rsid w:val="00A8652A"/>
    <w:rsid w:val="00A8694A"/>
    <w:rsid w:val="00A86D50"/>
    <w:rsid w:val="00A86D5E"/>
    <w:rsid w:val="00A86D68"/>
    <w:rsid w:val="00A873D0"/>
    <w:rsid w:val="00A914F0"/>
    <w:rsid w:val="00A918B4"/>
    <w:rsid w:val="00A9291B"/>
    <w:rsid w:val="00A92AD3"/>
    <w:rsid w:val="00A92E5A"/>
    <w:rsid w:val="00A930DA"/>
    <w:rsid w:val="00A9363E"/>
    <w:rsid w:val="00A9469D"/>
    <w:rsid w:val="00A94777"/>
    <w:rsid w:val="00A948E2"/>
    <w:rsid w:val="00A95089"/>
    <w:rsid w:val="00A95217"/>
    <w:rsid w:val="00A952C4"/>
    <w:rsid w:val="00A95462"/>
    <w:rsid w:val="00A954CA"/>
    <w:rsid w:val="00A958ED"/>
    <w:rsid w:val="00A9603F"/>
    <w:rsid w:val="00A9608D"/>
    <w:rsid w:val="00A96573"/>
    <w:rsid w:val="00A96657"/>
    <w:rsid w:val="00A96A4F"/>
    <w:rsid w:val="00A96A52"/>
    <w:rsid w:val="00A96D9D"/>
    <w:rsid w:val="00A97175"/>
    <w:rsid w:val="00A976EE"/>
    <w:rsid w:val="00AA033F"/>
    <w:rsid w:val="00AA0FB6"/>
    <w:rsid w:val="00AA19B7"/>
    <w:rsid w:val="00AA1DD1"/>
    <w:rsid w:val="00AA21E3"/>
    <w:rsid w:val="00AA383E"/>
    <w:rsid w:val="00AA3948"/>
    <w:rsid w:val="00AA43FA"/>
    <w:rsid w:val="00AA441B"/>
    <w:rsid w:val="00AA4890"/>
    <w:rsid w:val="00AA5BD8"/>
    <w:rsid w:val="00AA722F"/>
    <w:rsid w:val="00AB0274"/>
    <w:rsid w:val="00AB02F4"/>
    <w:rsid w:val="00AB072D"/>
    <w:rsid w:val="00AB0D45"/>
    <w:rsid w:val="00AB10ED"/>
    <w:rsid w:val="00AB1CE3"/>
    <w:rsid w:val="00AB25BC"/>
    <w:rsid w:val="00AB28FC"/>
    <w:rsid w:val="00AB3A8E"/>
    <w:rsid w:val="00AB40D3"/>
    <w:rsid w:val="00AB466D"/>
    <w:rsid w:val="00AB470C"/>
    <w:rsid w:val="00AB49B5"/>
    <w:rsid w:val="00AB4B6A"/>
    <w:rsid w:val="00AB5A7E"/>
    <w:rsid w:val="00AB5B26"/>
    <w:rsid w:val="00AB5E18"/>
    <w:rsid w:val="00AB6271"/>
    <w:rsid w:val="00AB643C"/>
    <w:rsid w:val="00AB7109"/>
    <w:rsid w:val="00AB77D2"/>
    <w:rsid w:val="00AC018D"/>
    <w:rsid w:val="00AC04A1"/>
    <w:rsid w:val="00AC0873"/>
    <w:rsid w:val="00AC0A22"/>
    <w:rsid w:val="00AC0AF1"/>
    <w:rsid w:val="00AC0FD3"/>
    <w:rsid w:val="00AC10C8"/>
    <w:rsid w:val="00AC1C5A"/>
    <w:rsid w:val="00AC235B"/>
    <w:rsid w:val="00AC275C"/>
    <w:rsid w:val="00AC28B5"/>
    <w:rsid w:val="00AC2C3E"/>
    <w:rsid w:val="00AC36A4"/>
    <w:rsid w:val="00AC3BB4"/>
    <w:rsid w:val="00AC464B"/>
    <w:rsid w:val="00AC47ED"/>
    <w:rsid w:val="00AC4EBA"/>
    <w:rsid w:val="00AC523A"/>
    <w:rsid w:val="00AC57E2"/>
    <w:rsid w:val="00AC5CC5"/>
    <w:rsid w:val="00AC5F35"/>
    <w:rsid w:val="00AC6AD4"/>
    <w:rsid w:val="00AC6AF7"/>
    <w:rsid w:val="00AC6D2F"/>
    <w:rsid w:val="00AC6ED0"/>
    <w:rsid w:val="00AD035C"/>
    <w:rsid w:val="00AD0581"/>
    <w:rsid w:val="00AD09E1"/>
    <w:rsid w:val="00AD1154"/>
    <w:rsid w:val="00AD1AB0"/>
    <w:rsid w:val="00AD1F36"/>
    <w:rsid w:val="00AD2067"/>
    <w:rsid w:val="00AD206C"/>
    <w:rsid w:val="00AD2516"/>
    <w:rsid w:val="00AD2648"/>
    <w:rsid w:val="00AD2838"/>
    <w:rsid w:val="00AD297B"/>
    <w:rsid w:val="00AD31B1"/>
    <w:rsid w:val="00AD3263"/>
    <w:rsid w:val="00AD39BD"/>
    <w:rsid w:val="00AD3FA5"/>
    <w:rsid w:val="00AD4493"/>
    <w:rsid w:val="00AD4CD9"/>
    <w:rsid w:val="00AD5345"/>
    <w:rsid w:val="00AD5A79"/>
    <w:rsid w:val="00AD5CB6"/>
    <w:rsid w:val="00AD5CD8"/>
    <w:rsid w:val="00AD5E4A"/>
    <w:rsid w:val="00AD5F49"/>
    <w:rsid w:val="00AD6D01"/>
    <w:rsid w:val="00AD6D04"/>
    <w:rsid w:val="00AD6E7A"/>
    <w:rsid w:val="00AD7165"/>
    <w:rsid w:val="00AD757F"/>
    <w:rsid w:val="00AD7864"/>
    <w:rsid w:val="00AD7999"/>
    <w:rsid w:val="00AD7FBE"/>
    <w:rsid w:val="00AE096B"/>
    <w:rsid w:val="00AE0B2E"/>
    <w:rsid w:val="00AE0DE1"/>
    <w:rsid w:val="00AE13BB"/>
    <w:rsid w:val="00AE196B"/>
    <w:rsid w:val="00AE198E"/>
    <w:rsid w:val="00AE1D60"/>
    <w:rsid w:val="00AE2693"/>
    <w:rsid w:val="00AE2886"/>
    <w:rsid w:val="00AE2B1A"/>
    <w:rsid w:val="00AE3820"/>
    <w:rsid w:val="00AE4077"/>
    <w:rsid w:val="00AE4731"/>
    <w:rsid w:val="00AE4D01"/>
    <w:rsid w:val="00AE5717"/>
    <w:rsid w:val="00AE5B01"/>
    <w:rsid w:val="00AE5E69"/>
    <w:rsid w:val="00AE7346"/>
    <w:rsid w:val="00AE7EB2"/>
    <w:rsid w:val="00AF0D49"/>
    <w:rsid w:val="00AF1047"/>
    <w:rsid w:val="00AF10D1"/>
    <w:rsid w:val="00AF15D7"/>
    <w:rsid w:val="00AF1AC4"/>
    <w:rsid w:val="00AF1C13"/>
    <w:rsid w:val="00AF1F9E"/>
    <w:rsid w:val="00AF36D8"/>
    <w:rsid w:val="00AF3B12"/>
    <w:rsid w:val="00AF3BAE"/>
    <w:rsid w:val="00AF3CFC"/>
    <w:rsid w:val="00AF3E8D"/>
    <w:rsid w:val="00AF4236"/>
    <w:rsid w:val="00AF42C8"/>
    <w:rsid w:val="00AF446A"/>
    <w:rsid w:val="00AF56DA"/>
    <w:rsid w:val="00AF56F0"/>
    <w:rsid w:val="00AF5892"/>
    <w:rsid w:val="00AF5D17"/>
    <w:rsid w:val="00AF636D"/>
    <w:rsid w:val="00AF6404"/>
    <w:rsid w:val="00AF676E"/>
    <w:rsid w:val="00AF7086"/>
    <w:rsid w:val="00AF744A"/>
    <w:rsid w:val="00AF7841"/>
    <w:rsid w:val="00AF7970"/>
    <w:rsid w:val="00B01052"/>
    <w:rsid w:val="00B01A28"/>
    <w:rsid w:val="00B01A7B"/>
    <w:rsid w:val="00B01D52"/>
    <w:rsid w:val="00B01E51"/>
    <w:rsid w:val="00B0234D"/>
    <w:rsid w:val="00B02518"/>
    <w:rsid w:val="00B02BE3"/>
    <w:rsid w:val="00B03023"/>
    <w:rsid w:val="00B031D2"/>
    <w:rsid w:val="00B0330D"/>
    <w:rsid w:val="00B036DF"/>
    <w:rsid w:val="00B042D9"/>
    <w:rsid w:val="00B04443"/>
    <w:rsid w:val="00B04787"/>
    <w:rsid w:val="00B047E5"/>
    <w:rsid w:val="00B04DC2"/>
    <w:rsid w:val="00B04FB4"/>
    <w:rsid w:val="00B05B0C"/>
    <w:rsid w:val="00B05CA0"/>
    <w:rsid w:val="00B0605B"/>
    <w:rsid w:val="00B06079"/>
    <w:rsid w:val="00B0702E"/>
    <w:rsid w:val="00B0711E"/>
    <w:rsid w:val="00B0741D"/>
    <w:rsid w:val="00B07A02"/>
    <w:rsid w:val="00B07B7E"/>
    <w:rsid w:val="00B07BAE"/>
    <w:rsid w:val="00B07F01"/>
    <w:rsid w:val="00B10303"/>
    <w:rsid w:val="00B103CE"/>
    <w:rsid w:val="00B10498"/>
    <w:rsid w:val="00B10AB6"/>
    <w:rsid w:val="00B10DAA"/>
    <w:rsid w:val="00B10ED5"/>
    <w:rsid w:val="00B11053"/>
    <w:rsid w:val="00B11216"/>
    <w:rsid w:val="00B11A4E"/>
    <w:rsid w:val="00B1265B"/>
    <w:rsid w:val="00B126D7"/>
    <w:rsid w:val="00B12D40"/>
    <w:rsid w:val="00B12DE1"/>
    <w:rsid w:val="00B12F8E"/>
    <w:rsid w:val="00B13092"/>
    <w:rsid w:val="00B130C9"/>
    <w:rsid w:val="00B135D6"/>
    <w:rsid w:val="00B14969"/>
    <w:rsid w:val="00B14B3A"/>
    <w:rsid w:val="00B15055"/>
    <w:rsid w:val="00B154B4"/>
    <w:rsid w:val="00B1685B"/>
    <w:rsid w:val="00B16EA5"/>
    <w:rsid w:val="00B1713D"/>
    <w:rsid w:val="00B172BB"/>
    <w:rsid w:val="00B17355"/>
    <w:rsid w:val="00B17C76"/>
    <w:rsid w:val="00B20B8F"/>
    <w:rsid w:val="00B20F7D"/>
    <w:rsid w:val="00B21092"/>
    <w:rsid w:val="00B2147A"/>
    <w:rsid w:val="00B22631"/>
    <w:rsid w:val="00B22D48"/>
    <w:rsid w:val="00B22E22"/>
    <w:rsid w:val="00B2337C"/>
    <w:rsid w:val="00B24155"/>
    <w:rsid w:val="00B248E3"/>
    <w:rsid w:val="00B24A2F"/>
    <w:rsid w:val="00B24A60"/>
    <w:rsid w:val="00B24D8C"/>
    <w:rsid w:val="00B2514B"/>
    <w:rsid w:val="00B25270"/>
    <w:rsid w:val="00B252BF"/>
    <w:rsid w:val="00B259B0"/>
    <w:rsid w:val="00B25A01"/>
    <w:rsid w:val="00B25B03"/>
    <w:rsid w:val="00B25E45"/>
    <w:rsid w:val="00B2622A"/>
    <w:rsid w:val="00B26814"/>
    <w:rsid w:val="00B26A3B"/>
    <w:rsid w:val="00B27145"/>
    <w:rsid w:val="00B30B37"/>
    <w:rsid w:val="00B31840"/>
    <w:rsid w:val="00B31B48"/>
    <w:rsid w:val="00B32A40"/>
    <w:rsid w:val="00B33698"/>
    <w:rsid w:val="00B336C4"/>
    <w:rsid w:val="00B33764"/>
    <w:rsid w:val="00B33B23"/>
    <w:rsid w:val="00B33C9B"/>
    <w:rsid w:val="00B33E5B"/>
    <w:rsid w:val="00B344C8"/>
    <w:rsid w:val="00B3462F"/>
    <w:rsid w:val="00B34D4E"/>
    <w:rsid w:val="00B34E0C"/>
    <w:rsid w:val="00B351E1"/>
    <w:rsid w:val="00B36A66"/>
    <w:rsid w:val="00B36CA6"/>
    <w:rsid w:val="00B37213"/>
    <w:rsid w:val="00B4069A"/>
    <w:rsid w:val="00B41780"/>
    <w:rsid w:val="00B41D63"/>
    <w:rsid w:val="00B41E11"/>
    <w:rsid w:val="00B42082"/>
    <w:rsid w:val="00B42554"/>
    <w:rsid w:val="00B431A6"/>
    <w:rsid w:val="00B43717"/>
    <w:rsid w:val="00B43886"/>
    <w:rsid w:val="00B43A3F"/>
    <w:rsid w:val="00B43E0E"/>
    <w:rsid w:val="00B444DC"/>
    <w:rsid w:val="00B44ABA"/>
    <w:rsid w:val="00B44D14"/>
    <w:rsid w:val="00B4515B"/>
    <w:rsid w:val="00B45611"/>
    <w:rsid w:val="00B456F4"/>
    <w:rsid w:val="00B465FC"/>
    <w:rsid w:val="00B46F9B"/>
    <w:rsid w:val="00B46FFF"/>
    <w:rsid w:val="00B472D4"/>
    <w:rsid w:val="00B4795F"/>
    <w:rsid w:val="00B505A4"/>
    <w:rsid w:val="00B506EE"/>
    <w:rsid w:val="00B5072B"/>
    <w:rsid w:val="00B50743"/>
    <w:rsid w:val="00B50774"/>
    <w:rsid w:val="00B50AF9"/>
    <w:rsid w:val="00B50D61"/>
    <w:rsid w:val="00B51298"/>
    <w:rsid w:val="00B51805"/>
    <w:rsid w:val="00B51D57"/>
    <w:rsid w:val="00B5217F"/>
    <w:rsid w:val="00B52A41"/>
    <w:rsid w:val="00B52DAA"/>
    <w:rsid w:val="00B52DD9"/>
    <w:rsid w:val="00B52F33"/>
    <w:rsid w:val="00B544F5"/>
    <w:rsid w:val="00B545D9"/>
    <w:rsid w:val="00B545DD"/>
    <w:rsid w:val="00B54C2E"/>
    <w:rsid w:val="00B54FD7"/>
    <w:rsid w:val="00B54FF5"/>
    <w:rsid w:val="00B55325"/>
    <w:rsid w:val="00B555B2"/>
    <w:rsid w:val="00B555C8"/>
    <w:rsid w:val="00B55D17"/>
    <w:rsid w:val="00B55EEA"/>
    <w:rsid w:val="00B5600E"/>
    <w:rsid w:val="00B56E26"/>
    <w:rsid w:val="00B56F2E"/>
    <w:rsid w:val="00B57464"/>
    <w:rsid w:val="00B579CA"/>
    <w:rsid w:val="00B57A24"/>
    <w:rsid w:val="00B57B00"/>
    <w:rsid w:val="00B607C2"/>
    <w:rsid w:val="00B60878"/>
    <w:rsid w:val="00B61330"/>
    <w:rsid w:val="00B6176E"/>
    <w:rsid w:val="00B617A9"/>
    <w:rsid w:val="00B61977"/>
    <w:rsid w:val="00B619ED"/>
    <w:rsid w:val="00B62833"/>
    <w:rsid w:val="00B6377A"/>
    <w:rsid w:val="00B638D1"/>
    <w:rsid w:val="00B63A0F"/>
    <w:rsid w:val="00B64315"/>
    <w:rsid w:val="00B64870"/>
    <w:rsid w:val="00B64B47"/>
    <w:rsid w:val="00B64D01"/>
    <w:rsid w:val="00B64EAF"/>
    <w:rsid w:val="00B659FA"/>
    <w:rsid w:val="00B67763"/>
    <w:rsid w:val="00B67B33"/>
    <w:rsid w:val="00B67D58"/>
    <w:rsid w:val="00B703CD"/>
    <w:rsid w:val="00B705B9"/>
    <w:rsid w:val="00B70972"/>
    <w:rsid w:val="00B70DCD"/>
    <w:rsid w:val="00B70E4A"/>
    <w:rsid w:val="00B7109A"/>
    <w:rsid w:val="00B728F5"/>
    <w:rsid w:val="00B72AA0"/>
    <w:rsid w:val="00B72DB3"/>
    <w:rsid w:val="00B72E74"/>
    <w:rsid w:val="00B735E5"/>
    <w:rsid w:val="00B73AAA"/>
    <w:rsid w:val="00B73DFE"/>
    <w:rsid w:val="00B73F7D"/>
    <w:rsid w:val="00B744EA"/>
    <w:rsid w:val="00B745F7"/>
    <w:rsid w:val="00B74D3D"/>
    <w:rsid w:val="00B757C6"/>
    <w:rsid w:val="00B76585"/>
    <w:rsid w:val="00B767CC"/>
    <w:rsid w:val="00B768DB"/>
    <w:rsid w:val="00B76CF5"/>
    <w:rsid w:val="00B76E6F"/>
    <w:rsid w:val="00B77841"/>
    <w:rsid w:val="00B77B36"/>
    <w:rsid w:val="00B77C24"/>
    <w:rsid w:val="00B77D32"/>
    <w:rsid w:val="00B77FF8"/>
    <w:rsid w:val="00B802A3"/>
    <w:rsid w:val="00B804D1"/>
    <w:rsid w:val="00B807F9"/>
    <w:rsid w:val="00B810B1"/>
    <w:rsid w:val="00B81544"/>
    <w:rsid w:val="00B8173D"/>
    <w:rsid w:val="00B8337C"/>
    <w:rsid w:val="00B839CD"/>
    <w:rsid w:val="00B83C55"/>
    <w:rsid w:val="00B83E15"/>
    <w:rsid w:val="00B84279"/>
    <w:rsid w:val="00B845CB"/>
    <w:rsid w:val="00B84672"/>
    <w:rsid w:val="00B8474C"/>
    <w:rsid w:val="00B84816"/>
    <w:rsid w:val="00B84941"/>
    <w:rsid w:val="00B84A79"/>
    <w:rsid w:val="00B85706"/>
    <w:rsid w:val="00B85935"/>
    <w:rsid w:val="00B86053"/>
    <w:rsid w:val="00B862D6"/>
    <w:rsid w:val="00B864D8"/>
    <w:rsid w:val="00B868FC"/>
    <w:rsid w:val="00B87543"/>
    <w:rsid w:val="00B8772D"/>
    <w:rsid w:val="00B90D6B"/>
    <w:rsid w:val="00B910C3"/>
    <w:rsid w:val="00B91301"/>
    <w:rsid w:val="00B9220D"/>
    <w:rsid w:val="00B932BB"/>
    <w:rsid w:val="00B9367B"/>
    <w:rsid w:val="00B93938"/>
    <w:rsid w:val="00B93996"/>
    <w:rsid w:val="00B94B9D"/>
    <w:rsid w:val="00B95404"/>
    <w:rsid w:val="00B95866"/>
    <w:rsid w:val="00B96083"/>
    <w:rsid w:val="00B965DF"/>
    <w:rsid w:val="00B96838"/>
    <w:rsid w:val="00B97371"/>
    <w:rsid w:val="00B97ACE"/>
    <w:rsid w:val="00B97B7F"/>
    <w:rsid w:val="00B97BCB"/>
    <w:rsid w:val="00B97DDD"/>
    <w:rsid w:val="00B97E00"/>
    <w:rsid w:val="00BA00A8"/>
    <w:rsid w:val="00BA0533"/>
    <w:rsid w:val="00BA09B0"/>
    <w:rsid w:val="00BA0FE4"/>
    <w:rsid w:val="00BA1290"/>
    <w:rsid w:val="00BA12DC"/>
    <w:rsid w:val="00BA1940"/>
    <w:rsid w:val="00BA1D80"/>
    <w:rsid w:val="00BA2C95"/>
    <w:rsid w:val="00BA34EE"/>
    <w:rsid w:val="00BA390C"/>
    <w:rsid w:val="00BA3F27"/>
    <w:rsid w:val="00BA43F9"/>
    <w:rsid w:val="00BA46AA"/>
    <w:rsid w:val="00BA4919"/>
    <w:rsid w:val="00BA4AFC"/>
    <w:rsid w:val="00BA53F6"/>
    <w:rsid w:val="00BA543A"/>
    <w:rsid w:val="00BA5582"/>
    <w:rsid w:val="00BA5B7E"/>
    <w:rsid w:val="00BA5CA6"/>
    <w:rsid w:val="00BA60F5"/>
    <w:rsid w:val="00BA6132"/>
    <w:rsid w:val="00BA6221"/>
    <w:rsid w:val="00BA665F"/>
    <w:rsid w:val="00BA6899"/>
    <w:rsid w:val="00BA69F8"/>
    <w:rsid w:val="00BA7085"/>
    <w:rsid w:val="00BA765A"/>
    <w:rsid w:val="00BA7C16"/>
    <w:rsid w:val="00BA7F99"/>
    <w:rsid w:val="00BB007B"/>
    <w:rsid w:val="00BB1316"/>
    <w:rsid w:val="00BB14F9"/>
    <w:rsid w:val="00BB1FB3"/>
    <w:rsid w:val="00BB227A"/>
    <w:rsid w:val="00BB2A1B"/>
    <w:rsid w:val="00BB2AC3"/>
    <w:rsid w:val="00BB2BA5"/>
    <w:rsid w:val="00BB2EE3"/>
    <w:rsid w:val="00BB36AA"/>
    <w:rsid w:val="00BB3A06"/>
    <w:rsid w:val="00BB3A6C"/>
    <w:rsid w:val="00BB3CF4"/>
    <w:rsid w:val="00BB4E0D"/>
    <w:rsid w:val="00BB4FB7"/>
    <w:rsid w:val="00BB5B62"/>
    <w:rsid w:val="00BB5F19"/>
    <w:rsid w:val="00BB6142"/>
    <w:rsid w:val="00BB6A05"/>
    <w:rsid w:val="00BB703A"/>
    <w:rsid w:val="00BB74AC"/>
    <w:rsid w:val="00BB7528"/>
    <w:rsid w:val="00BB7B59"/>
    <w:rsid w:val="00BB7EF2"/>
    <w:rsid w:val="00BC022D"/>
    <w:rsid w:val="00BC0AB7"/>
    <w:rsid w:val="00BC0E30"/>
    <w:rsid w:val="00BC1002"/>
    <w:rsid w:val="00BC2223"/>
    <w:rsid w:val="00BC290C"/>
    <w:rsid w:val="00BC2CC3"/>
    <w:rsid w:val="00BC3660"/>
    <w:rsid w:val="00BC38F6"/>
    <w:rsid w:val="00BC39A1"/>
    <w:rsid w:val="00BC3B2E"/>
    <w:rsid w:val="00BC3CDE"/>
    <w:rsid w:val="00BC431A"/>
    <w:rsid w:val="00BC45FA"/>
    <w:rsid w:val="00BC47F3"/>
    <w:rsid w:val="00BC5772"/>
    <w:rsid w:val="00BC5D2F"/>
    <w:rsid w:val="00BC5DC6"/>
    <w:rsid w:val="00BC69B6"/>
    <w:rsid w:val="00BC6BE8"/>
    <w:rsid w:val="00BC72F4"/>
    <w:rsid w:val="00BC7C82"/>
    <w:rsid w:val="00BC7CE0"/>
    <w:rsid w:val="00BD05E2"/>
    <w:rsid w:val="00BD088F"/>
    <w:rsid w:val="00BD0BD4"/>
    <w:rsid w:val="00BD0C17"/>
    <w:rsid w:val="00BD2359"/>
    <w:rsid w:val="00BD2600"/>
    <w:rsid w:val="00BD27BB"/>
    <w:rsid w:val="00BD2A37"/>
    <w:rsid w:val="00BD2E58"/>
    <w:rsid w:val="00BD3337"/>
    <w:rsid w:val="00BD378F"/>
    <w:rsid w:val="00BD3ACE"/>
    <w:rsid w:val="00BD48D3"/>
    <w:rsid w:val="00BD4DC5"/>
    <w:rsid w:val="00BD59C7"/>
    <w:rsid w:val="00BD60AE"/>
    <w:rsid w:val="00BD668B"/>
    <w:rsid w:val="00BD673A"/>
    <w:rsid w:val="00BD688F"/>
    <w:rsid w:val="00BD6A8D"/>
    <w:rsid w:val="00BD7613"/>
    <w:rsid w:val="00BD7C3F"/>
    <w:rsid w:val="00BE0017"/>
    <w:rsid w:val="00BE01E7"/>
    <w:rsid w:val="00BE051B"/>
    <w:rsid w:val="00BE0AF0"/>
    <w:rsid w:val="00BE0E8B"/>
    <w:rsid w:val="00BE1164"/>
    <w:rsid w:val="00BE1509"/>
    <w:rsid w:val="00BE1DC5"/>
    <w:rsid w:val="00BE2AD4"/>
    <w:rsid w:val="00BE383E"/>
    <w:rsid w:val="00BE38FC"/>
    <w:rsid w:val="00BE39A1"/>
    <w:rsid w:val="00BE3E76"/>
    <w:rsid w:val="00BE4087"/>
    <w:rsid w:val="00BE41DA"/>
    <w:rsid w:val="00BE4626"/>
    <w:rsid w:val="00BE4A6A"/>
    <w:rsid w:val="00BE4EE6"/>
    <w:rsid w:val="00BE5E01"/>
    <w:rsid w:val="00BE637A"/>
    <w:rsid w:val="00BE6B4A"/>
    <w:rsid w:val="00BE6B70"/>
    <w:rsid w:val="00BE7095"/>
    <w:rsid w:val="00BE7256"/>
    <w:rsid w:val="00BE752A"/>
    <w:rsid w:val="00BE7AB8"/>
    <w:rsid w:val="00BF01A9"/>
    <w:rsid w:val="00BF09E6"/>
    <w:rsid w:val="00BF186E"/>
    <w:rsid w:val="00BF1CCA"/>
    <w:rsid w:val="00BF2041"/>
    <w:rsid w:val="00BF23D4"/>
    <w:rsid w:val="00BF37C2"/>
    <w:rsid w:val="00BF3829"/>
    <w:rsid w:val="00BF3B69"/>
    <w:rsid w:val="00BF3DD0"/>
    <w:rsid w:val="00BF4263"/>
    <w:rsid w:val="00BF43FF"/>
    <w:rsid w:val="00BF4829"/>
    <w:rsid w:val="00BF483C"/>
    <w:rsid w:val="00BF49D6"/>
    <w:rsid w:val="00BF4C62"/>
    <w:rsid w:val="00BF4C84"/>
    <w:rsid w:val="00BF54A5"/>
    <w:rsid w:val="00BF5AC4"/>
    <w:rsid w:val="00BF5AF6"/>
    <w:rsid w:val="00BF6854"/>
    <w:rsid w:val="00BF69DA"/>
    <w:rsid w:val="00BF71F1"/>
    <w:rsid w:val="00C00543"/>
    <w:rsid w:val="00C007BA"/>
    <w:rsid w:val="00C00989"/>
    <w:rsid w:val="00C00A32"/>
    <w:rsid w:val="00C00E3A"/>
    <w:rsid w:val="00C0133C"/>
    <w:rsid w:val="00C0141B"/>
    <w:rsid w:val="00C019B6"/>
    <w:rsid w:val="00C02236"/>
    <w:rsid w:val="00C02297"/>
    <w:rsid w:val="00C03046"/>
    <w:rsid w:val="00C03B91"/>
    <w:rsid w:val="00C045E0"/>
    <w:rsid w:val="00C04719"/>
    <w:rsid w:val="00C04C85"/>
    <w:rsid w:val="00C050FB"/>
    <w:rsid w:val="00C05193"/>
    <w:rsid w:val="00C05250"/>
    <w:rsid w:val="00C0578A"/>
    <w:rsid w:val="00C061B7"/>
    <w:rsid w:val="00C067AA"/>
    <w:rsid w:val="00C06DD3"/>
    <w:rsid w:val="00C06F2B"/>
    <w:rsid w:val="00C07D96"/>
    <w:rsid w:val="00C07DE4"/>
    <w:rsid w:val="00C07EAF"/>
    <w:rsid w:val="00C1004F"/>
    <w:rsid w:val="00C10288"/>
    <w:rsid w:val="00C102A5"/>
    <w:rsid w:val="00C10485"/>
    <w:rsid w:val="00C105DE"/>
    <w:rsid w:val="00C107C8"/>
    <w:rsid w:val="00C10B83"/>
    <w:rsid w:val="00C10C03"/>
    <w:rsid w:val="00C10F87"/>
    <w:rsid w:val="00C11469"/>
    <w:rsid w:val="00C1196A"/>
    <w:rsid w:val="00C11BDE"/>
    <w:rsid w:val="00C11E18"/>
    <w:rsid w:val="00C121B5"/>
    <w:rsid w:val="00C1274D"/>
    <w:rsid w:val="00C12A9A"/>
    <w:rsid w:val="00C12CB9"/>
    <w:rsid w:val="00C12D36"/>
    <w:rsid w:val="00C13B53"/>
    <w:rsid w:val="00C13B72"/>
    <w:rsid w:val="00C13F8C"/>
    <w:rsid w:val="00C13FAE"/>
    <w:rsid w:val="00C14021"/>
    <w:rsid w:val="00C14BAA"/>
    <w:rsid w:val="00C152A4"/>
    <w:rsid w:val="00C15366"/>
    <w:rsid w:val="00C153D1"/>
    <w:rsid w:val="00C15417"/>
    <w:rsid w:val="00C15E95"/>
    <w:rsid w:val="00C1609D"/>
    <w:rsid w:val="00C16B3C"/>
    <w:rsid w:val="00C16B5C"/>
    <w:rsid w:val="00C177BB"/>
    <w:rsid w:val="00C17862"/>
    <w:rsid w:val="00C206A0"/>
    <w:rsid w:val="00C2074C"/>
    <w:rsid w:val="00C20B91"/>
    <w:rsid w:val="00C21282"/>
    <w:rsid w:val="00C21419"/>
    <w:rsid w:val="00C214EA"/>
    <w:rsid w:val="00C21BB9"/>
    <w:rsid w:val="00C21C0C"/>
    <w:rsid w:val="00C21D4C"/>
    <w:rsid w:val="00C21F35"/>
    <w:rsid w:val="00C221CA"/>
    <w:rsid w:val="00C225C0"/>
    <w:rsid w:val="00C2261D"/>
    <w:rsid w:val="00C227CC"/>
    <w:rsid w:val="00C229B2"/>
    <w:rsid w:val="00C22AB8"/>
    <w:rsid w:val="00C22DE1"/>
    <w:rsid w:val="00C22FB9"/>
    <w:rsid w:val="00C233FB"/>
    <w:rsid w:val="00C23C67"/>
    <w:rsid w:val="00C2443A"/>
    <w:rsid w:val="00C24734"/>
    <w:rsid w:val="00C250E1"/>
    <w:rsid w:val="00C259BA"/>
    <w:rsid w:val="00C2604C"/>
    <w:rsid w:val="00C26157"/>
    <w:rsid w:val="00C271E3"/>
    <w:rsid w:val="00C27445"/>
    <w:rsid w:val="00C277AA"/>
    <w:rsid w:val="00C2786C"/>
    <w:rsid w:val="00C2792A"/>
    <w:rsid w:val="00C303C5"/>
    <w:rsid w:val="00C305E9"/>
    <w:rsid w:val="00C306BB"/>
    <w:rsid w:val="00C31215"/>
    <w:rsid w:val="00C315C8"/>
    <w:rsid w:val="00C3171C"/>
    <w:rsid w:val="00C31A08"/>
    <w:rsid w:val="00C32169"/>
    <w:rsid w:val="00C325DC"/>
    <w:rsid w:val="00C332BC"/>
    <w:rsid w:val="00C335B9"/>
    <w:rsid w:val="00C33AD5"/>
    <w:rsid w:val="00C33B89"/>
    <w:rsid w:val="00C3576B"/>
    <w:rsid w:val="00C35798"/>
    <w:rsid w:val="00C35DAB"/>
    <w:rsid w:val="00C35E08"/>
    <w:rsid w:val="00C367FA"/>
    <w:rsid w:val="00C36C6C"/>
    <w:rsid w:val="00C37B76"/>
    <w:rsid w:val="00C402F5"/>
    <w:rsid w:val="00C40A71"/>
    <w:rsid w:val="00C40B2F"/>
    <w:rsid w:val="00C40C01"/>
    <w:rsid w:val="00C40F5D"/>
    <w:rsid w:val="00C41346"/>
    <w:rsid w:val="00C415E0"/>
    <w:rsid w:val="00C416A7"/>
    <w:rsid w:val="00C41C63"/>
    <w:rsid w:val="00C420AA"/>
    <w:rsid w:val="00C42203"/>
    <w:rsid w:val="00C427B6"/>
    <w:rsid w:val="00C42D35"/>
    <w:rsid w:val="00C42E4F"/>
    <w:rsid w:val="00C4307E"/>
    <w:rsid w:val="00C4320E"/>
    <w:rsid w:val="00C43408"/>
    <w:rsid w:val="00C435FE"/>
    <w:rsid w:val="00C43A7E"/>
    <w:rsid w:val="00C441B3"/>
    <w:rsid w:val="00C44332"/>
    <w:rsid w:val="00C444C8"/>
    <w:rsid w:val="00C44831"/>
    <w:rsid w:val="00C44893"/>
    <w:rsid w:val="00C44E34"/>
    <w:rsid w:val="00C4564D"/>
    <w:rsid w:val="00C46399"/>
    <w:rsid w:val="00C46538"/>
    <w:rsid w:val="00C4684F"/>
    <w:rsid w:val="00C46AA2"/>
    <w:rsid w:val="00C476E3"/>
    <w:rsid w:val="00C47D7C"/>
    <w:rsid w:val="00C47EE4"/>
    <w:rsid w:val="00C500CF"/>
    <w:rsid w:val="00C509C2"/>
    <w:rsid w:val="00C50FE2"/>
    <w:rsid w:val="00C51142"/>
    <w:rsid w:val="00C51935"/>
    <w:rsid w:val="00C51B04"/>
    <w:rsid w:val="00C520C5"/>
    <w:rsid w:val="00C52459"/>
    <w:rsid w:val="00C52596"/>
    <w:rsid w:val="00C52863"/>
    <w:rsid w:val="00C52AFC"/>
    <w:rsid w:val="00C5344D"/>
    <w:rsid w:val="00C538B6"/>
    <w:rsid w:val="00C54006"/>
    <w:rsid w:val="00C5415D"/>
    <w:rsid w:val="00C54687"/>
    <w:rsid w:val="00C54AA7"/>
    <w:rsid w:val="00C54BBA"/>
    <w:rsid w:val="00C55618"/>
    <w:rsid w:val="00C55894"/>
    <w:rsid w:val="00C55BF8"/>
    <w:rsid w:val="00C55F48"/>
    <w:rsid w:val="00C56558"/>
    <w:rsid w:val="00C5695C"/>
    <w:rsid w:val="00C56B98"/>
    <w:rsid w:val="00C5754C"/>
    <w:rsid w:val="00C5756C"/>
    <w:rsid w:val="00C5770F"/>
    <w:rsid w:val="00C57781"/>
    <w:rsid w:val="00C57E56"/>
    <w:rsid w:val="00C603EE"/>
    <w:rsid w:val="00C609BB"/>
    <w:rsid w:val="00C634AF"/>
    <w:rsid w:val="00C63797"/>
    <w:rsid w:val="00C6380F"/>
    <w:rsid w:val="00C63AA4"/>
    <w:rsid w:val="00C63C02"/>
    <w:rsid w:val="00C6469A"/>
    <w:rsid w:val="00C65350"/>
    <w:rsid w:val="00C6561E"/>
    <w:rsid w:val="00C65690"/>
    <w:rsid w:val="00C66176"/>
    <w:rsid w:val="00C661A7"/>
    <w:rsid w:val="00C663A7"/>
    <w:rsid w:val="00C663EF"/>
    <w:rsid w:val="00C6699F"/>
    <w:rsid w:val="00C66C27"/>
    <w:rsid w:val="00C66E31"/>
    <w:rsid w:val="00C67138"/>
    <w:rsid w:val="00C67244"/>
    <w:rsid w:val="00C67955"/>
    <w:rsid w:val="00C67BA9"/>
    <w:rsid w:val="00C67E98"/>
    <w:rsid w:val="00C70057"/>
    <w:rsid w:val="00C702C0"/>
    <w:rsid w:val="00C70842"/>
    <w:rsid w:val="00C708C7"/>
    <w:rsid w:val="00C708D1"/>
    <w:rsid w:val="00C709E0"/>
    <w:rsid w:val="00C70A9A"/>
    <w:rsid w:val="00C70C30"/>
    <w:rsid w:val="00C72752"/>
    <w:rsid w:val="00C72980"/>
    <w:rsid w:val="00C72A0D"/>
    <w:rsid w:val="00C72CC5"/>
    <w:rsid w:val="00C733CA"/>
    <w:rsid w:val="00C73637"/>
    <w:rsid w:val="00C73C11"/>
    <w:rsid w:val="00C73EB4"/>
    <w:rsid w:val="00C74742"/>
    <w:rsid w:val="00C7512F"/>
    <w:rsid w:val="00C752AC"/>
    <w:rsid w:val="00C752B2"/>
    <w:rsid w:val="00C757CB"/>
    <w:rsid w:val="00C76E08"/>
    <w:rsid w:val="00C76F07"/>
    <w:rsid w:val="00C7774D"/>
    <w:rsid w:val="00C80085"/>
    <w:rsid w:val="00C80217"/>
    <w:rsid w:val="00C8124A"/>
    <w:rsid w:val="00C81299"/>
    <w:rsid w:val="00C8140F"/>
    <w:rsid w:val="00C81BF0"/>
    <w:rsid w:val="00C82D02"/>
    <w:rsid w:val="00C82FDF"/>
    <w:rsid w:val="00C8321B"/>
    <w:rsid w:val="00C83492"/>
    <w:rsid w:val="00C83507"/>
    <w:rsid w:val="00C83570"/>
    <w:rsid w:val="00C83B32"/>
    <w:rsid w:val="00C83DAB"/>
    <w:rsid w:val="00C84233"/>
    <w:rsid w:val="00C84AF4"/>
    <w:rsid w:val="00C8502A"/>
    <w:rsid w:val="00C857A9"/>
    <w:rsid w:val="00C85FB2"/>
    <w:rsid w:val="00C8621D"/>
    <w:rsid w:val="00C86733"/>
    <w:rsid w:val="00C869DF"/>
    <w:rsid w:val="00C86B0C"/>
    <w:rsid w:val="00C86EEB"/>
    <w:rsid w:val="00C907C6"/>
    <w:rsid w:val="00C90F64"/>
    <w:rsid w:val="00C9146E"/>
    <w:rsid w:val="00C91688"/>
    <w:rsid w:val="00C9188C"/>
    <w:rsid w:val="00C91939"/>
    <w:rsid w:val="00C920A6"/>
    <w:rsid w:val="00C9225D"/>
    <w:rsid w:val="00C927B6"/>
    <w:rsid w:val="00C92A2C"/>
    <w:rsid w:val="00C93523"/>
    <w:rsid w:val="00C935AF"/>
    <w:rsid w:val="00C93D76"/>
    <w:rsid w:val="00C94C57"/>
    <w:rsid w:val="00C9550D"/>
    <w:rsid w:val="00C957C2"/>
    <w:rsid w:val="00C95B44"/>
    <w:rsid w:val="00C95FBE"/>
    <w:rsid w:val="00C9688A"/>
    <w:rsid w:val="00C96939"/>
    <w:rsid w:val="00C96A42"/>
    <w:rsid w:val="00C96B6E"/>
    <w:rsid w:val="00C96CA9"/>
    <w:rsid w:val="00C97035"/>
    <w:rsid w:val="00C973C4"/>
    <w:rsid w:val="00CA1078"/>
    <w:rsid w:val="00CA1965"/>
    <w:rsid w:val="00CA1A70"/>
    <w:rsid w:val="00CA1C7A"/>
    <w:rsid w:val="00CA26F8"/>
    <w:rsid w:val="00CA282C"/>
    <w:rsid w:val="00CA3016"/>
    <w:rsid w:val="00CA4CB6"/>
    <w:rsid w:val="00CA4D34"/>
    <w:rsid w:val="00CA4E55"/>
    <w:rsid w:val="00CA512E"/>
    <w:rsid w:val="00CA5DD3"/>
    <w:rsid w:val="00CA68E1"/>
    <w:rsid w:val="00CA6DC7"/>
    <w:rsid w:val="00CA78E8"/>
    <w:rsid w:val="00CB0461"/>
    <w:rsid w:val="00CB0DA8"/>
    <w:rsid w:val="00CB13DB"/>
    <w:rsid w:val="00CB1726"/>
    <w:rsid w:val="00CB1AD6"/>
    <w:rsid w:val="00CB1E26"/>
    <w:rsid w:val="00CB1FF6"/>
    <w:rsid w:val="00CB27B8"/>
    <w:rsid w:val="00CB3AAA"/>
    <w:rsid w:val="00CB3EB6"/>
    <w:rsid w:val="00CB43E3"/>
    <w:rsid w:val="00CB45EA"/>
    <w:rsid w:val="00CB4DDA"/>
    <w:rsid w:val="00CB4EB8"/>
    <w:rsid w:val="00CB5208"/>
    <w:rsid w:val="00CB5363"/>
    <w:rsid w:val="00CB602D"/>
    <w:rsid w:val="00CB65AF"/>
    <w:rsid w:val="00CB6C67"/>
    <w:rsid w:val="00CB6FF8"/>
    <w:rsid w:val="00CB748E"/>
    <w:rsid w:val="00CB7BB8"/>
    <w:rsid w:val="00CC0B42"/>
    <w:rsid w:val="00CC0C84"/>
    <w:rsid w:val="00CC0C9F"/>
    <w:rsid w:val="00CC1271"/>
    <w:rsid w:val="00CC12B9"/>
    <w:rsid w:val="00CC1BAF"/>
    <w:rsid w:val="00CC2120"/>
    <w:rsid w:val="00CC2614"/>
    <w:rsid w:val="00CC2A24"/>
    <w:rsid w:val="00CC2A4D"/>
    <w:rsid w:val="00CC3298"/>
    <w:rsid w:val="00CC3497"/>
    <w:rsid w:val="00CC3E5C"/>
    <w:rsid w:val="00CC4020"/>
    <w:rsid w:val="00CC4385"/>
    <w:rsid w:val="00CC5485"/>
    <w:rsid w:val="00CC5760"/>
    <w:rsid w:val="00CC653F"/>
    <w:rsid w:val="00CC6CAF"/>
    <w:rsid w:val="00CC6DBC"/>
    <w:rsid w:val="00CC7196"/>
    <w:rsid w:val="00CC7258"/>
    <w:rsid w:val="00CC7938"/>
    <w:rsid w:val="00CC7EAD"/>
    <w:rsid w:val="00CD0309"/>
    <w:rsid w:val="00CD09D4"/>
    <w:rsid w:val="00CD0CCE"/>
    <w:rsid w:val="00CD12FD"/>
    <w:rsid w:val="00CD19AF"/>
    <w:rsid w:val="00CD1CBE"/>
    <w:rsid w:val="00CD1D11"/>
    <w:rsid w:val="00CD1E07"/>
    <w:rsid w:val="00CD2A59"/>
    <w:rsid w:val="00CD2B92"/>
    <w:rsid w:val="00CD2EEA"/>
    <w:rsid w:val="00CD3469"/>
    <w:rsid w:val="00CD3669"/>
    <w:rsid w:val="00CD3898"/>
    <w:rsid w:val="00CD3C6A"/>
    <w:rsid w:val="00CD3F95"/>
    <w:rsid w:val="00CD4032"/>
    <w:rsid w:val="00CD4454"/>
    <w:rsid w:val="00CD4A75"/>
    <w:rsid w:val="00CD4AEC"/>
    <w:rsid w:val="00CD4C05"/>
    <w:rsid w:val="00CD520D"/>
    <w:rsid w:val="00CD5AA3"/>
    <w:rsid w:val="00CD5FB2"/>
    <w:rsid w:val="00CD6789"/>
    <w:rsid w:val="00CD6AC0"/>
    <w:rsid w:val="00CD6E29"/>
    <w:rsid w:val="00CD7FB3"/>
    <w:rsid w:val="00CE1143"/>
    <w:rsid w:val="00CE15D6"/>
    <w:rsid w:val="00CE19E6"/>
    <w:rsid w:val="00CE1A6C"/>
    <w:rsid w:val="00CE1AB9"/>
    <w:rsid w:val="00CE1E79"/>
    <w:rsid w:val="00CE2932"/>
    <w:rsid w:val="00CE2CF1"/>
    <w:rsid w:val="00CE3463"/>
    <w:rsid w:val="00CE34B5"/>
    <w:rsid w:val="00CE373D"/>
    <w:rsid w:val="00CE3855"/>
    <w:rsid w:val="00CE3C27"/>
    <w:rsid w:val="00CE4218"/>
    <w:rsid w:val="00CE46D8"/>
    <w:rsid w:val="00CE4B30"/>
    <w:rsid w:val="00CE548D"/>
    <w:rsid w:val="00CE5B4A"/>
    <w:rsid w:val="00CE5C8D"/>
    <w:rsid w:val="00CE5F23"/>
    <w:rsid w:val="00CE6103"/>
    <w:rsid w:val="00CE766C"/>
    <w:rsid w:val="00CE7795"/>
    <w:rsid w:val="00CE77F1"/>
    <w:rsid w:val="00CF01E4"/>
    <w:rsid w:val="00CF0375"/>
    <w:rsid w:val="00CF0951"/>
    <w:rsid w:val="00CF0CE4"/>
    <w:rsid w:val="00CF1710"/>
    <w:rsid w:val="00CF1E97"/>
    <w:rsid w:val="00CF29BB"/>
    <w:rsid w:val="00CF2C18"/>
    <w:rsid w:val="00CF2D88"/>
    <w:rsid w:val="00CF315F"/>
    <w:rsid w:val="00CF3937"/>
    <w:rsid w:val="00CF4287"/>
    <w:rsid w:val="00CF47DD"/>
    <w:rsid w:val="00CF5062"/>
    <w:rsid w:val="00CF556F"/>
    <w:rsid w:val="00CF75BA"/>
    <w:rsid w:val="00CF7E17"/>
    <w:rsid w:val="00CF7E3A"/>
    <w:rsid w:val="00D005E4"/>
    <w:rsid w:val="00D00859"/>
    <w:rsid w:val="00D00DA1"/>
    <w:rsid w:val="00D01530"/>
    <w:rsid w:val="00D02F69"/>
    <w:rsid w:val="00D03046"/>
    <w:rsid w:val="00D03314"/>
    <w:rsid w:val="00D033E5"/>
    <w:rsid w:val="00D03814"/>
    <w:rsid w:val="00D03822"/>
    <w:rsid w:val="00D03EDE"/>
    <w:rsid w:val="00D03FAC"/>
    <w:rsid w:val="00D04554"/>
    <w:rsid w:val="00D047FA"/>
    <w:rsid w:val="00D04B24"/>
    <w:rsid w:val="00D05892"/>
    <w:rsid w:val="00D0595F"/>
    <w:rsid w:val="00D06AE0"/>
    <w:rsid w:val="00D070B2"/>
    <w:rsid w:val="00D07359"/>
    <w:rsid w:val="00D0756A"/>
    <w:rsid w:val="00D078E6"/>
    <w:rsid w:val="00D079DA"/>
    <w:rsid w:val="00D07A5C"/>
    <w:rsid w:val="00D07E79"/>
    <w:rsid w:val="00D1107E"/>
    <w:rsid w:val="00D1164B"/>
    <w:rsid w:val="00D12EF0"/>
    <w:rsid w:val="00D13BAC"/>
    <w:rsid w:val="00D146E2"/>
    <w:rsid w:val="00D14DC1"/>
    <w:rsid w:val="00D14F6D"/>
    <w:rsid w:val="00D15963"/>
    <w:rsid w:val="00D15DCF"/>
    <w:rsid w:val="00D1659F"/>
    <w:rsid w:val="00D172CF"/>
    <w:rsid w:val="00D172EF"/>
    <w:rsid w:val="00D178B0"/>
    <w:rsid w:val="00D17A6A"/>
    <w:rsid w:val="00D202C1"/>
    <w:rsid w:val="00D202C3"/>
    <w:rsid w:val="00D205E5"/>
    <w:rsid w:val="00D2069F"/>
    <w:rsid w:val="00D215A7"/>
    <w:rsid w:val="00D2170B"/>
    <w:rsid w:val="00D228FA"/>
    <w:rsid w:val="00D229AA"/>
    <w:rsid w:val="00D22CD4"/>
    <w:rsid w:val="00D23195"/>
    <w:rsid w:val="00D2353C"/>
    <w:rsid w:val="00D23763"/>
    <w:rsid w:val="00D23B36"/>
    <w:rsid w:val="00D249A1"/>
    <w:rsid w:val="00D2549B"/>
    <w:rsid w:val="00D26576"/>
    <w:rsid w:val="00D26A09"/>
    <w:rsid w:val="00D26C71"/>
    <w:rsid w:val="00D27F69"/>
    <w:rsid w:val="00D30130"/>
    <w:rsid w:val="00D30E47"/>
    <w:rsid w:val="00D31F2C"/>
    <w:rsid w:val="00D321B8"/>
    <w:rsid w:val="00D32458"/>
    <w:rsid w:val="00D32EF9"/>
    <w:rsid w:val="00D33349"/>
    <w:rsid w:val="00D33454"/>
    <w:rsid w:val="00D33D15"/>
    <w:rsid w:val="00D340B2"/>
    <w:rsid w:val="00D341AC"/>
    <w:rsid w:val="00D345B6"/>
    <w:rsid w:val="00D34B5A"/>
    <w:rsid w:val="00D34CA9"/>
    <w:rsid w:val="00D352AB"/>
    <w:rsid w:val="00D35387"/>
    <w:rsid w:val="00D35673"/>
    <w:rsid w:val="00D359B9"/>
    <w:rsid w:val="00D35D2C"/>
    <w:rsid w:val="00D36020"/>
    <w:rsid w:val="00D36967"/>
    <w:rsid w:val="00D36AAB"/>
    <w:rsid w:val="00D3712C"/>
    <w:rsid w:val="00D379DB"/>
    <w:rsid w:val="00D37EA0"/>
    <w:rsid w:val="00D37FD0"/>
    <w:rsid w:val="00D41DE8"/>
    <w:rsid w:val="00D41F1B"/>
    <w:rsid w:val="00D42518"/>
    <w:rsid w:val="00D426AD"/>
    <w:rsid w:val="00D4274E"/>
    <w:rsid w:val="00D428EC"/>
    <w:rsid w:val="00D42C58"/>
    <w:rsid w:val="00D42CC4"/>
    <w:rsid w:val="00D433E0"/>
    <w:rsid w:val="00D43B8B"/>
    <w:rsid w:val="00D43D47"/>
    <w:rsid w:val="00D43DAF"/>
    <w:rsid w:val="00D44307"/>
    <w:rsid w:val="00D44BDA"/>
    <w:rsid w:val="00D452DC"/>
    <w:rsid w:val="00D4576A"/>
    <w:rsid w:val="00D45CA2"/>
    <w:rsid w:val="00D45CE5"/>
    <w:rsid w:val="00D45FEA"/>
    <w:rsid w:val="00D468C4"/>
    <w:rsid w:val="00D46A7F"/>
    <w:rsid w:val="00D46B64"/>
    <w:rsid w:val="00D46DA5"/>
    <w:rsid w:val="00D46DE5"/>
    <w:rsid w:val="00D47368"/>
    <w:rsid w:val="00D474F1"/>
    <w:rsid w:val="00D47764"/>
    <w:rsid w:val="00D47CA9"/>
    <w:rsid w:val="00D51B84"/>
    <w:rsid w:val="00D51C0B"/>
    <w:rsid w:val="00D51CC4"/>
    <w:rsid w:val="00D51FA3"/>
    <w:rsid w:val="00D524FA"/>
    <w:rsid w:val="00D5270C"/>
    <w:rsid w:val="00D5284F"/>
    <w:rsid w:val="00D53016"/>
    <w:rsid w:val="00D530C7"/>
    <w:rsid w:val="00D53192"/>
    <w:rsid w:val="00D53259"/>
    <w:rsid w:val="00D533D0"/>
    <w:rsid w:val="00D53C59"/>
    <w:rsid w:val="00D53FA2"/>
    <w:rsid w:val="00D55144"/>
    <w:rsid w:val="00D552BF"/>
    <w:rsid w:val="00D55C1B"/>
    <w:rsid w:val="00D55F83"/>
    <w:rsid w:val="00D564EF"/>
    <w:rsid w:val="00D56502"/>
    <w:rsid w:val="00D56734"/>
    <w:rsid w:val="00D5714C"/>
    <w:rsid w:val="00D577E6"/>
    <w:rsid w:val="00D57B77"/>
    <w:rsid w:val="00D601EC"/>
    <w:rsid w:val="00D606A6"/>
    <w:rsid w:val="00D60893"/>
    <w:rsid w:val="00D60F20"/>
    <w:rsid w:val="00D61882"/>
    <w:rsid w:val="00D622AE"/>
    <w:rsid w:val="00D626B3"/>
    <w:rsid w:val="00D6314D"/>
    <w:rsid w:val="00D63649"/>
    <w:rsid w:val="00D63CD0"/>
    <w:rsid w:val="00D64037"/>
    <w:rsid w:val="00D64495"/>
    <w:rsid w:val="00D64F95"/>
    <w:rsid w:val="00D65651"/>
    <w:rsid w:val="00D65A17"/>
    <w:rsid w:val="00D65E32"/>
    <w:rsid w:val="00D65FD6"/>
    <w:rsid w:val="00D66165"/>
    <w:rsid w:val="00D66E0A"/>
    <w:rsid w:val="00D67046"/>
    <w:rsid w:val="00D670F3"/>
    <w:rsid w:val="00D67548"/>
    <w:rsid w:val="00D67B5F"/>
    <w:rsid w:val="00D67D91"/>
    <w:rsid w:val="00D70AA7"/>
    <w:rsid w:val="00D72599"/>
    <w:rsid w:val="00D72A99"/>
    <w:rsid w:val="00D737C5"/>
    <w:rsid w:val="00D739D5"/>
    <w:rsid w:val="00D73EE0"/>
    <w:rsid w:val="00D7469E"/>
    <w:rsid w:val="00D749AC"/>
    <w:rsid w:val="00D75180"/>
    <w:rsid w:val="00D75807"/>
    <w:rsid w:val="00D75864"/>
    <w:rsid w:val="00D75D62"/>
    <w:rsid w:val="00D75EF5"/>
    <w:rsid w:val="00D762F9"/>
    <w:rsid w:val="00D76A86"/>
    <w:rsid w:val="00D76B38"/>
    <w:rsid w:val="00D76BFC"/>
    <w:rsid w:val="00D76CD1"/>
    <w:rsid w:val="00D76E19"/>
    <w:rsid w:val="00D76EF4"/>
    <w:rsid w:val="00D77C19"/>
    <w:rsid w:val="00D80CA6"/>
    <w:rsid w:val="00D80DAA"/>
    <w:rsid w:val="00D80EB3"/>
    <w:rsid w:val="00D81834"/>
    <w:rsid w:val="00D83075"/>
    <w:rsid w:val="00D833C0"/>
    <w:rsid w:val="00D833DF"/>
    <w:rsid w:val="00D842F4"/>
    <w:rsid w:val="00D848F2"/>
    <w:rsid w:val="00D84CCC"/>
    <w:rsid w:val="00D84E7A"/>
    <w:rsid w:val="00D859E2"/>
    <w:rsid w:val="00D85C2B"/>
    <w:rsid w:val="00D8631B"/>
    <w:rsid w:val="00D866A6"/>
    <w:rsid w:val="00D87118"/>
    <w:rsid w:val="00D87354"/>
    <w:rsid w:val="00D8763F"/>
    <w:rsid w:val="00D87932"/>
    <w:rsid w:val="00D9026C"/>
    <w:rsid w:val="00D921A9"/>
    <w:rsid w:val="00D9228F"/>
    <w:rsid w:val="00D925C2"/>
    <w:rsid w:val="00D92DBB"/>
    <w:rsid w:val="00D94229"/>
    <w:rsid w:val="00D9430C"/>
    <w:rsid w:val="00D943E5"/>
    <w:rsid w:val="00D94878"/>
    <w:rsid w:val="00D9489B"/>
    <w:rsid w:val="00D94C87"/>
    <w:rsid w:val="00D94E09"/>
    <w:rsid w:val="00D94FDB"/>
    <w:rsid w:val="00D95110"/>
    <w:rsid w:val="00D95278"/>
    <w:rsid w:val="00D95BA3"/>
    <w:rsid w:val="00D960F1"/>
    <w:rsid w:val="00D9656B"/>
    <w:rsid w:val="00D96716"/>
    <w:rsid w:val="00D9691A"/>
    <w:rsid w:val="00D96E43"/>
    <w:rsid w:val="00D96E93"/>
    <w:rsid w:val="00D9787C"/>
    <w:rsid w:val="00D97B55"/>
    <w:rsid w:val="00D97DB4"/>
    <w:rsid w:val="00DA020D"/>
    <w:rsid w:val="00DA0217"/>
    <w:rsid w:val="00DA03C6"/>
    <w:rsid w:val="00DA0711"/>
    <w:rsid w:val="00DA0858"/>
    <w:rsid w:val="00DA15F0"/>
    <w:rsid w:val="00DA17C4"/>
    <w:rsid w:val="00DA2A8D"/>
    <w:rsid w:val="00DA2C89"/>
    <w:rsid w:val="00DA2CF7"/>
    <w:rsid w:val="00DA2DFC"/>
    <w:rsid w:val="00DA3305"/>
    <w:rsid w:val="00DA3674"/>
    <w:rsid w:val="00DA3A2D"/>
    <w:rsid w:val="00DA3A8A"/>
    <w:rsid w:val="00DA3D14"/>
    <w:rsid w:val="00DA48D6"/>
    <w:rsid w:val="00DA593F"/>
    <w:rsid w:val="00DA59B5"/>
    <w:rsid w:val="00DA5B38"/>
    <w:rsid w:val="00DA5BEE"/>
    <w:rsid w:val="00DA643B"/>
    <w:rsid w:val="00DA64FB"/>
    <w:rsid w:val="00DA6BF2"/>
    <w:rsid w:val="00DA6F8C"/>
    <w:rsid w:val="00DA7AB0"/>
    <w:rsid w:val="00DA7AFC"/>
    <w:rsid w:val="00DA7C47"/>
    <w:rsid w:val="00DA7E8A"/>
    <w:rsid w:val="00DB0998"/>
    <w:rsid w:val="00DB12F6"/>
    <w:rsid w:val="00DB1723"/>
    <w:rsid w:val="00DB1837"/>
    <w:rsid w:val="00DB1E3E"/>
    <w:rsid w:val="00DB1F47"/>
    <w:rsid w:val="00DB25C7"/>
    <w:rsid w:val="00DB267A"/>
    <w:rsid w:val="00DB28D9"/>
    <w:rsid w:val="00DB29C7"/>
    <w:rsid w:val="00DB2D4B"/>
    <w:rsid w:val="00DB330F"/>
    <w:rsid w:val="00DB3540"/>
    <w:rsid w:val="00DB35CD"/>
    <w:rsid w:val="00DB37D6"/>
    <w:rsid w:val="00DB3C0B"/>
    <w:rsid w:val="00DB3C49"/>
    <w:rsid w:val="00DB3ECE"/>
    <w:rsid w:val="00DB3ECF"/>
    <w:rsid w:val="00DB58FE"/>
    <w:rsid w:val="00DB5B59"/>
    <w:rsid w:val="00DB6C1D"/>
    <w:rsid w:val="00DB6DC1"/>
    <w:rsid w:val="00DB720D"/>
    <w:rsid w:val="00DB75F2"/>
    <w:rsid w:val="00DB76B0"/>
    <w:rsid w:val="00DB7A85"/>
    <w:rsid w:val="00DB7C3E"/>
    <w:rsid w:val="00DB7E6D"/>
    <w:rsid w:val="00DC032D"/>
    <w:rsid w:val="00DC09C7"/>
    <w:rsid w:val="00DC0B4F"/>
    <w:rsid w:val="00DC0BC0"/>
    <w:rsid w:val="00DC1249"/>
    <w:rsid w:val="00DC1459"/>
    <w:rsid w:val="00DC213C"/>
    <w:rsid w:val="00DC22BD"/>
    <w:rsid w:val="00DC2E6C"/>
    <w:rsid w:val="00DC2F15"/>
    <w:rsid w:val="00DC3930"/>
    <w:rsid w:val="00DC48C5"/>
    <w:rsid w:val="00DC582B"/>
    <w:rsid w:val="00DC5ABA"/>
    <w:rsid w:val="00DC64F1"/>
    <w:rsid w:val="00DC6C16"/>
    <w:rsid w:val="00DC71C9"/>
    <w:rsid w:val="00DC78C8"/>
    <w:rsid w:val="00DD1438"/>
    <w:rsid w:val="00DD1690"/>
    <w:rsid w:val="00DD1B47"/>
    <w:rsid w:val="00DD2370"/>
    <w:rsid w:val="00DD23FF"/>
    <w:rsid w:val="00DD291C"/>
    <w:rsid w:val="00DD2D63"/>
    <w:rsid w:val="00DD38D1"/>
    <w:rsid w:val="00DD42B5"/>
    <w:rsid w:val="00DD43C6"/>
    <w:rsid w:val="00DD4581"/>
    <w:rsid w:val="00DD45B3"/>
    <w:rsid w:val="00DD4A6A"/>
    <w:rsid w:val="00DD5030"/>
    <w:rsid w:val="00DD5380"/>
    <w:rsid w:val="00DD6010"/>
    <w:rsid w:val="00DD6154"/>
    <w:rsid w:val="00DD64C5"/>
    <w:rsid w:val="00DD6F67"/>
    <w:rsid w:val="00DD7318"/>
    <w:rsid w:val="00DD759D"/>
    <w:rsid w:val="00DD7B28"/>
    <w:rsid w:val="00DE1014"/>
    <w:rsid w:val="00DE1295"/>
    <w:rsid w:val="00DE16A8"/>
    <w:rsid w:val="00DE16EF"/>
    <w:rsid w:val="00DE2235"/>
    <w:rsid w:val="00DE24BA"/>
    <w:rsid w:val="00DE2687"/>
    <w:rsid w:val="00DE28BF"/>
    <w:rsid w:val="00DE3196"/>
    <w:rsid w:val="00DE3267"/>
    <w:rsid w:val="00DE3282"/>
    <w:rsid w:val="00DE3320"/>
    <w:rsid w:val="00DE34C1"/>
    <w:rsid w:val="00DE3801"/>
    <w:rsid w:val="00DE3C6D"/>
    <w:rsid w:val="00DE3CB5"/>
    <w:rsid w:val="00DE3CF9"/>
    <w:rsid w:val="00DE3D33"/>
    <w:rsid w:val="00DE457B"/>
    <w:rsid w:val="00DE4BB0"/>
    <w:rsid w:val="00DE4CF4"/>
    <w:rsid w:val="00DE5412"/>
    <w:rsid w:val="00DE5EA2"/>
    <w:rsid w:val="00DE5F63"/>
    <w:rsid w:val="00DE6146"/>
    <w:rsid w:val="00DE62A1"/>
    <w:rsid w:val="00DE6C46"/>
    <w:rsid w:val="00DE7017"/>
    <w:rsid w:val="00DE7180"/>
    <w:rsid w:val="00DE7263"/>
    <w:rsid w:val="00DE7916"/>
    <w:rsid w:val="00DF09C1"/>
    <w:rsid w:val="00DF104C"/>
    <w:rsid w:val="00DF136D"/>
    <w:rsid w:val="00DF143E"/>
    <w:rsid w:val="00DF150E"/>
    <w:rsid w:val="00DF18C6"/>
    <w:rsid w:val="00DF18D5"/>
    <w:rsid w:val="00DF1A01"/>
    <w:rsid w:val="00DF1FCE"/>
    <w:rsid w:val="00DF20C1"/>
    <w:rsid w:val="00DF2651"/>
    <w:rsid w:val="00DF2A88"/>
    <w:rsid w:val="00DF2CCD"/>
    <w:rsid w:val="00DF365A"/>
    <w:rsid w:val="00DF3CB1"/>
    <w:rsid w:val="00DF3CF3"/>
    <w:rsid w:val="00DF493C"/>
    <w:rsid w:val="00DF4E23"/>
    <w:rsid w:val="00DF4E30"/>
    <w:rsid w:val="00DF5A07"/>
    <w:rsid w:val="00DF5EF1"/>
    <w:rsid w:val="00DF5FE4"/>
    <w:rsid w:val="00DF6260"/>
    <w:rsid w:val="00DF6747"/>
    <w:rsid w:val="00DF6BCC"/>
    <w:rsid w:val="00DF6C38"/>
    <w:rsid w:val="00DF6D9D"/>
    <w:rsid w:val="00DF71FA"/>
    <w:rsid w:val="00DF730E"/>
    <w:rsid w:val="00E00971"/>
    <w:rsid w:val="00E009F1"/>
    <w:rsid w:val="00E01A12"/>
    <w:rsid w:val="00E01F1F"/>
    <w:rsid w:val="00E02163"/>
    <w:rsid w:val="00E022AA"/>
    <w:rsid w:val="00E025A7"/>
    <w:rsid w:val="00E02856"/>
    <w:rsid w:val="00E02FD2"/>
    <w:rsid w:val="00E03A7B"/>
    <w:rsid w:val="00E03E4C"/>
    <w:rsid w:val="00E042FF"/>
    <w:rsid w:val="00E044AF"/>
    <w:rsid w:val="00E045D2"/>
    <w:rsid w:val="00E0478C"/>
    <w:rsid w:val="00E062B0"/>
    <w:rsid w:val="00E06354"/>
    <w:rsid w:val="00E0642F"/>
    <w:rsid w:val="00E06433"/>
    <w:rsid w:val="00E064D5"/>
    <w:rsid w:val="00E06B8E"/>
    <w:rsid w:val="00E06DEE"/>
    <w:rsid w:val="00E075C4"/>
    <w:rsid w:val="00E0775E"/>
    <w:rsid w:val="00E07E05"/>
    <w:rsid w:val="00E100A0"/>
    <w:rsid w:val="00E10267"/>
    <w:rsid w:val="00E10344"/>
    <w:rsid w:val="00E1037A"/>
    <w:rsid w:val="00E1049D"/>
    <w:rsid w:val="00E10C4B"/>
    <w:rsid w:val="00E10D9B"/>
    <w:rsid w:val="00E11148"/>
    <w:rsid w:val="00E111E2"/>
    <w:rsid w:val="00E11B6F"/>
    <w:rsid w:val="00E12209"/>
    <w:rsid w:val="00E122C5"/>
    <w:rsid w:val="00E124A3"/>
    <w:rsid w:val="00E125B7"/>
    <w:rsid w:val="00E12849"/>
    <w:rsid w:val="00E12FEB"/>
    <w:rsid w:val="00E1385F"/>
    <w:rsid w:val="00E14003"/>
    <w:rsid w:val="00E144BC"/>
    <w:rsid w:val="00E1457A"/>
    <w:rsid w:val="00E152F9"/>
    <w:rsid w:val="00E153BF"/>
    <w:rsid w:val="00E1579C"/>
    <w:rsid w:val="00E1592A"/>
    <w:rsid w:val="00E15AFE"/>
    <w:rsid w:val="00E15F5D"/>
    <w:rsid w:val="00E17179"/>
    <w:rsid w:val="00E172CB"/>
    <w:rsid w:val="00E17567"/>
    <w:rsid w:val="00E175E5"/>
    <w:rsid w:val="00E1779B"/>
    <w:rsid w:val="00E1792B"/>
    <w:rsid w:val="00E20003"/>
    <w:rsid w:val="00E20582"/>
    <w:rsid w:val="00E20A3E"/>
    <w:rsid w:val="00E20B07"/>
    <w:rsid w:val="00E21093"/>
    <w:rsid w:val="00E212C4"/>
    <w:rsid w:val="00E2167C"/>
    <w:rsid w:val="00E2189E"/>
    <w:rsid w:val="00E21935"/>
    <w:rsid w:val="00E21C5E"/>
    <w:rsid w:val="00E221AB"/>
    <w:rsid w:val="00E226F2"/>
    <w:rsid w:val="00E22E9A"/>
    <w:rsid w:val="00E23520"/>
    <w:rsid w:val="00E23D7A"/>
    <w:rsid w:val="00E240A9"/>
    <w:rsid w:val="00E24B8E"/>
    <w:rsid w:val="00E24DAC"/>
    <w:rsid w:val="00E259CD"/>
    <w:rsid w:val="00E25B34"/>
    <w:rsid w:val="00E26144"/>
    <w:rsid w:val="00E267AD"/>
    <w:rsid w:val="00E27356"/>
    <w:rsid w:val="00E275EE"/>
    <w:rsid w:val="00E276A1"/>
    <w:rsid w:val="00E279A8"/>
    <w:rsid w:val="00E27A0E"/>
    <w:rsid w:val="00E3072C"/>
    <w:rsid w:val="00E3099A"/>
    <w:rsid w:val="00E309C1"/>
    <w:rsid w:val="00E31C6A"/>
    <w:rsid w:val="00E31D26"/>
    <w:rsid w:val="00E329B8"/>
    <w:rsid w:val="00E32D3D"/>
    <w:rsid w:val="00E32ED4"/>
    <w:rsid w:val="00E32F5E"/>
    <w:rsid w:val="00E3300D"/>
    <w:rsid w:val="00E33D89"/>
    <w:rsid w:val="00E34A5D"/>
    <w:rsid w:val="00E34D83"/>
    <w:rsid w:val="00E34F40"/>
    <w:rsid w:val="00E35254"/>
    <w:rsid w:val="00E3606E"/>
    <w:rsid w:val="00E36188"/>
    <w:rsid w:val="00E37135"/>
    <w:rsid w:val="00E3791F"/>
    <w:rsid w:val="00E3798F"/>
    <w:rsid w:val="00E37B03"/>
    <w:rsid w:val="00E4076B"/>
    <w:rsid w:val="00E40773"/>
    <w:rsid w:val="00E4081C"/>
    <w:rsid w:val="00E40BB6"/>
    <w:rsid w:val="00E410A6"/>
    <w:rsid w:val="00E411AE"/>
    <w:rsid w:val="00E411DE"/>
    <w:rsid w:val="00E4139F"/>
    <w:rsid w:val="00E41928"/>
    <w:rsid w:val="00E42C55"/>
    <w:rsid w:val="00E42E61"/>
    <w:rsid w:val="00E43022"/>
    <w:rsid w:val="00E432A4"/>
    <w:rsid w:val="00E432EC"/>
    <w:rsid w:val="00E43866"/>
    <w:rsid w:val="00E43951"/>
    <w:rsid w:val="00E447AD"/>
    <w:rsid w:val="00E447DF"/>
    <w:rsid w:val="00E44D60"/>
    <w:rsid w:val="00E459DB"/>
    <w:rsid w:val="00E4647E"/>
    <w:rsid w:val="00E46997"/>
    <w:rsid w:val="00E46B7E"/>
    <w:rsid w:val="00E46F73"/>
    <w:rsid w:val="00E4725F"/>
    <w:rsid w:val="00E473F1"/>
    <w:rsid w:val="00E47709"/>
    <w:rsid w:val="00E47B73"/>
    <w:rsid w:val="00E50911"/>
    <w:rsid w:val="00E50F64"/>
    <w:rsid w:val="00E519E2"/>
    <w:rsid w:val="00E51A92"/>
    <w:rsid w:val="00E51B65"/>
    <w:rsid w:val="00E526CB"/>
    <w:rsid w:val="00E52B93"/>
    <w:rsid w:val="00E5355A"/>
    <w:rsid w:val="00E5360C"/>
    <w:rsid w:val="00E53BB0"/>
    <w:rsid w:val="00E53E5A"/>
    <w:rsid w:val="00E53F68"/>
    <w:rsid w:val="00E53FE3"/>
    <w:rsid w:val="00E54252"/>
    <w:rsid w:val="00E5579F"/>
    <w:rsid w:val="00E559BF"/>
    <w:rsid w:val="00E55B8F"/>
    <w:rsid w:val="00E55BEE"/>
    <w:rsid w:val="00E55CA4"/>
    <w:rsid w:val="00E55D3C"/>
    <w:rsid w:val="00E569A3"/>
    <w:rsid w:val="00E56ED7"/>
    <w:rsid w:val="00E56FC8"/>
    <w:rsid w:val="00E57012"/>
    <w:rsid w:val="00E57228"/>
    <w:rsid w:val="00E57721"/>
    <w:rsid w:val="00E60437"/>
    <w:rsid w:val="00E61384"/>
    <w:rsid w:val="00E61AFD"/>
    <w:rsid w:val="00E61B10"/>
    <w:rsid w:val="00E624B3"/>
    <w:rsid w:val="00E624B5"/>
    <w:rsid w:val="00E6265C"/>
    <w:rsid w:val="00E6287F"/>
    <w:rsid w:val="00E62C9E"/>
    <w:rsid w:val="00E62E63"/>
    <w:rsid w:val="00E634C3"/>
    <w:rsid w:val="00E6364B"/>
    <w:rsid w:val="00E6368C"/>
    <w:rsid w:val="00E63A2E"/>
    <w:rsid w:val="00E64923"/>
    <w:rsid w:val="00E64C0C"/>
    <w:rsid w:val="00E64D34"/>
    <w:rsid w:val="00E652A1"/>
    <w:rsid w:val="00E65A97"/>
    <w:rsid w:val="00E65AE9"/>
    <w:rsid w:val="00E66088"/>
    <w:rsid w:val="00E661C5"/>
    <w:rsid w:val="00E66996"/>
    <w:rsid w:val="00E66A78"/>
    <w:rsid w:val="00E66D24"/>
    <w:rsid w:val="00E66F61"/>
    <w:rsid w:val="00E672B3"/>
    <w:rsid w:val="00E6777D"/>
    <w:rsid w:val="00E7083F"/>
    <w:rsid w:val="00E70B14"/>
    <w:rsid w:val="00E719AE"/>
    <w:rsid w:val="00E719BF"/>
    <w:rsid w:val="00E71DEF"/>
    <w:rsid w:val="00E7202D"/>
    <w:rsid w:val="00E72D38"/>
    <w:rsid w:val="00E72EC0"/>
    <w:rsid w:val="00E7332A"/>
    <w:rsid w:val="00E7358F"/>
    <w:rsid w:val="00E7361B"/>
    <w:rsid w:val="00E73941"/>
    <w:rsid w:val="00E73CC4"/>
    <w:rsid w:val="00E742C7"/>
    <w:rsid w:val="00E747E2"/>
    <w:rsid w:val="00E749A9"/>
    <w:rsid w:val="00E74C69"/>
    <w:rsid w:val="00E74D4E"/>
    <w:rsid w:val="00E7562E"/>
    <w:rsid w:val="00E75861"/>
    <w:rsid w:val="00E7660D"/>
    <w:rsid w:val="00E77519"/>
    <w:rsid w:val="00E775E0"/>
    <w:rsid w:val="00E77F8F"/>
    <w:rsid w:val="00E81018"/>
    <w:rsid w:val="00E81519"/>
    <w:rsid w:val="00E816AF"/>
    <w:rsid w:val="00E81A63"/>
    <w:rsid w:val="00E82AD1"/>
    <w:rsid w:val="00E82BFE"/>
    <w:rsid w:val="00E82CCA"/>
    <w:rsid w:val="00E82CEB"/>
    <w:rsid w:val="00E83B06"/>
    <w:rsid w:val="00E83F1B"/>
    <w:rsid w:val="00E84209"/>
    <w:rsid w:val="00E84A9B"/>
    <w:rsid w:val="00E85548"/>
    <w:rsid w:val="00E85879"/>
    <w:rsid w:val="00E85C60"/>
    <w:rsid w:val="00E85C85"/>
    <w:rsid w:val="00E85D28"/>
    <w:rsid w:val="00E85F8D"/>
    <w:rsid w:val="00E866D0"/>
    <w:rsid w:val="00E86BA5"/>
    <w:rsid w:val="00E87261"/>
    <w:rsid w:val="00E8774B"/>
    <w:rsid w:val="00E87871"/>
    <w:rsid w:val="00E879E9"/>
    <w:rsid w:val="00E87FBC"/>
    <w:rsid w:val="00E90490"/>
    <w:rsid w:val="00E905C9"/>
    <w:rsid w:val="00E90878"/>
    <w:rsid w:val="00E90993"/>
    <w:rsid w:val="00E90DCC"/>
    <w:rsid w:val="00E91F47"/>
    <w:rsid w:val="00E92217"/>
    <w:rsid w:val="00E92473"/>
    <w:rsid w:val="00E92C04"/>
    <w:rsid w:val="00E94210"/>
    <w:rsid w:val="00E942A8"/>
    <w:rsid w:val="00E94531"/>
    <w:rsid w:val="00E94A36"/>
    <w:rsid w:val="00E94DAE"/>
    <w:rsid w:val="00E94E03"/>
    <w:rsid w:val="00E94F1E"/>
    <w:rsid w:val="00E9513E"/>
    <w:rsid w:val="00E95C9F"/>
    <w:rsid w:val="00E962D4"/>
    <w:rsid w:val="00E962DB"/>
    <w:rsid w:val="00E96342"/>
    <w:rsid w:val="00E964E9"/>
    <w:rsid w:val="00E96596"/>
    <w:rsid w:val="00E96E36"/>
    <w:rsid w:val="00E97495"/>
    <w:rsid w:val="00E97760"/>
    <w:rsid w:val="00E97AA8"/>
    <w:rsid w:val="00EA0040"/>
    <w:rsid w:val="00EA080D"/>
    <w:rsid w:val="00EA0C6B"/>
    <w:rsid w:val="00EA108C"/>
    <w:rsid w:val="00EA184A"/>
    <w:rsid w:val="00EA1A27"/>
    <w:rsid w:val="00EA1B31"/>
    <w:rsid w:val="00EA233D"/>
    <w:rsid w:val="00EA251B"/>
    <w:rsid w:val="00EA2526"/>
    <w:rsid w:val="00EA29CB"/>
    <w:rsid w:val="00EA3154"/>
    <w:rsid w:val="00EA3205"/>
    <w:rsid w:val="00EA32A3"/>
    <w:rsid w:val="00EA37C8"/>
    <w:rsid w:val="00EA3BAE"/>
    <w:rsid w:val="00EA3D14"/>
    <w:rsid w:val="00EA3DF0"/>
    <w:rsid w:val="00EA4235"/>
    <w:rsid w:val="00EA436A"/>
    <w:rsid w:val="00EA494C"/>
    <w:rsid w:val="00EA4DC9"/>
    <w:rsid w:val="00EA4E15"/>
    <w:rsid w:val="00EA55C3"/>
    <w:rsid w:val="00EA56AD"/>
    <w:rsid w:val="00EA5B98"/>
    <w:rsid w:val="00EA6919"/>
    <w:rsid w:val="00EA70F9"/>
    <w:rsid w:val="00EB0DF8"/>
    <w:rsid w:val="00EB127E"/>
    <w:rsid w:val="00EB185B"/>
    <w:rsid w:val="00EB1BB9"/>
    <w:rsid w:val="00EB27E9"/>
    <w:rsid w:val="00EB2943"/>
    <w:rsid w:val="00EB2B3C"/>
    <w:rsid w:val="00EB30B2"/>
    <w:rsid w:val="00EB3669"/>
    <w:rsid w:val="00EB3816"/>
    <w:rsid w:val="00EB385D"/>
    <w:rsid w:val="00EB4322"/>
    <w:rsid w:val="00EB4E01"/>
    <w:rsid w:val="00EB4FA7"/>
    <w:rsid w:val="00EB5225"/>
    <w:rsid w:val="00EB6386"/>
    <w:rsid w:val="00EB653C"/>
    <w:rsid w:val="00EB6CEE"/>
    <w:rsid w:val="00EB6F69"/>
    <w:rsid w:val="00EB7FFC"/>
    <w:rsid w:val="00EC0364"/>
    <w:rsid w:val="00EC04B0"/>
    <w:rsid w:val="00EC0635"/>
    <w:rsid w:val="00EC07F9"/>
    <w:rsid w:val="00EC07FF"/>
    <w:rsid w:val="00EC0A8B"/>
    <w:rsid w:val="00EC13DC"/>
    <w:rsid w:val="00EC153F"/>
    <w:rsid w:val="00EC158A"/>
    <w:rsid w:val="00EC1B3A"/>
    <w:rsid w:val="00EC1BEE"/>
    <w:rsid w:val="00EC1D48"/>
    <w:rsid w:val="00EC1EBC"/>
    <w:rsid w:val="00EC21FE"/>
    <w:rsid w:val="00EC2443"/>
    <w:rsid w:val="00EC2B1F"/>
    <w:rsid w:val="00EC3605"/>
    <w:rsid w:val="00EC38D1"/>
    <w:rsid w:val="00EC4491"/>
    <w:rsid w:val="00EC45C9"/>
    <w:rsid w:val="00EC4717"/>
    <w:rsid w:val="00EC4740"/>
    <w:rsid w:val="00EC475F"/>
    <w:rsid w:val="00EC4954"/>
    <w:rsid w:val="00EC4D46"/>
    <w:rsid w:val="00EC4D56"/>
    <w:rsid w:val="00EC5943"/>
    <w:rsid w:val="00EC5AD3"/>
    <w:rsid w:val="00EC5B06"/>
    <w:rsid w:val="00EC60B8"/>
    <w:rsid w:val="00EC60E1"/>
    <w:rsid w:val="00EC6A2C"/>
    <w:rsid w:val="00EC6B7A"/>
    <w:rsid w:val="00EC7C3F"/>
    <w:rsid w:val="00EC7DE4"/>
    <w:rsid w:val="00EC7FE6"/>
    <w:rsid w:val="00ED0334"/>
    <w:rsid w:val="00ED0FE8"/>
    <w:rsid w:val="00ED1637"/>
    <w:rsid w:val="00ED1641"/>
    <w:rsid w:val="00ED2329"/>
    <w:rsid w:val="00ED234A"/>
    <w:rsid w:val="00ED256C"/>
    <w:rsid w:val="00ED2E0E"/>
    <w:rsid w:val="00ED2EA1"/>
    <w:rsid w:val="00ED2F91"/>
    <w:rsid w:val="00ED3084"/>
    <w:rsid w:val="00ED3478"/>
    <w:rsid w:val="00ED35B5"/>
    <w:rsid w:val="00ED393E"/>
    <w:rsid w:val="00ED39BD"/>
    <w:rsid w:val="00ED3C4F"/>
    <w:rsid w:val="00ED3E24"/>
    <w:rsid w:val="00ED4257"/>
    <w:rsid w:val="00ED48DD"/>
    <w:rsid w:val="00ED4B7A"/>
    <w:rsid w:val="00ED4DD4"/>
    <w:rsid w:val="00ED5945"/>
    <w:rsid w:val="00EE0F94"/>
    <w:rsid w:val="00EE1089"/>
    <w:rsid w:val="00EE12C1"/>
    <w:rsid w:val="00EE174B"/>
    <w:rsid w:val="00EE1775"/>
    <w:rsid w:val="00EE26ED"/>
    <w:rsid w:val="00EE28E4"/>
    <w:rsid w:val="00EE3142"/>
    <w:rsid w:val="00EE33C7"/>
    <w:rsid w:val="00EE3574"/>
    <w:rsid w:val="00EE36F7"/>
    <w:rsid w:val="00EE3762"/>
    <w:rsid w:val="00EE3AD6"/>
    <w:rsid w:val="00EE3D60"/>
    <w:rsid w:val="00EE3DB3"/>
    <w:rsid w:val="00EE4103"/>
    <w:rsid w:val="00EE42ED"/>
    <w:rsid w:val="00EE4B1D"/>
    <w:rsid w:val="00EE4E74"/>
    <w:rsid w:val="00EE5415"/>
    <w:rsid w:val="00EE57A4"/>
    <w:rsid w:val="00EE5CE1"/>
    <w:rsid w:val="00EE6040"/>
    <w:rsid w:val="00EE61F3"/>
    <w:rsid w:val="00EE6AD1"/>
    <w:rsid w:val="00EE6B8B"/>
    <w:rsid w:val="00EE6D78"/>
    <w:rsid w:val="00EE7380"/>
    <w:rsid w:val="00EE7872"/>
    <w:rsid w:val="00EE7B74"/>
    <w:rsid w:val="00EE7BF9"/>
    <w:rsid w:val="00EE7D94"/>
    <w:rsid w:val="00EE7DCE"/>
    <w:rsid w:val="00EF0011"/>
    <w:rsid w:val="00EF0121"/>
    <w:rsid w:val="00EF045C"/>
    <w:rsid w:val="00EF0EEF"/>
    <w:rsid w:val="00EF0FA4"/>
    <w:rsid w:val="00EF1078"/>
    <w:rsid w:val="00EF1249"/>
    <w:rsid w:val="00EF1651"/>
    <w:rsid w:val="00EF1DE0"/>
    <w:rsid w:val="00EF2370"/>
    <w:rsid w:val="00EF2539"/>
    <w:rsid w:val="00EF2AEB"/>
    <w:rsid w:val="00EF2C17"/>
    <w:rsid w:val="00EF2E8F"/>
    <w:rsid w:val="00EF338B"/>
    <w:rsid w:val="00EF3CF6"/>
    <w:rsid w:val="00EF3D3A"/>
    <w:rsid w:val="00EF44AD"/>
    <w:rsid w:val="00EF4669"/>
    <w:rsid w:val="00EF490F"/>
    <w:rsid w:val="00EF49F8"/>
    <w:rsid w:val="00EF5D8A"/>
    <w:rsid w:val="00EF6244"/>
    <w:rsid w:val="00EF6D01"/>
    <w:rsid w:val="00EF6D34"/>
    <w:rsid w:val="00EF6DF2"/>
    <w:rsid w:val="00EF734A"/>
    <w:rsid w:val="00EF7720"/>
    <w:rsid w:val="00EF7B3C"/>
    <w:rsid w:val="00EF7DBC"/>
    <w:rsid w:val="00F002A6"/>
    <w:rsid w:val="00F00495"/>
    <w:rsid w:val="00F00B7B"/>
    <w:rsid w:val="00F018A3"/>
    <w:rsid w:val="00F018CA"/>
    <w:rsid w:val="00F02108"/>
    <w:rsid w:val="00F022EF"/>
    <w:rsid w:val="00F02785"/>
    <w:rsid w:val="00F02F24"/>
    <w:rsid w:val="00F04309"/>
    <w:rsid w:val="00F04361"/>
    <w:rsid w:val="00F04903"/>
    <w:rsid w:val="00F04E90"/>
    <w:rsid w:val="00F060DA"/>
    <w:rsid w:val="00F069F2"/>
    <w:rsid w:val="00F06F9D"/>
    <w:rsid w:val="00F0704C"/>
    <w:rsid w:val="00F079BA"/>
    <w:rsid w:val="00F07AA0"/>
    <w:rsid w:val="00F07B38"/>
    <w:rsid w:val="00F10411"/>
    <w:rsid w:val="00F1044B"/>
    <w:rsid w:val="00F1050C"/>
    <w:rsid w:val="00F10CA6"/>
    <w:rsid w:val="00F10DF9"/>
    <w:rsid w:val="00F11326"/>
    <w:rsid w:val="00F11D39"/>
    <w:rsid w:val="00F120F0"/>
    <w:rsid w:val="00F12394"/>
    <w:rsid w:val="00F129AC"/>
    <w:rsid w:val="00F1370F"/>
    <w:rsid w:val="00F13CF4"/>
    <w:rsid w:val="00F13D03"/>
    <w:rsid w:val="00F143E0"/>
    <w:rsid w:val="00F1452F"/>
    <w:rsid w:val="00F152F3"/>
    <w:rsid w:val="00F159E8"/>
    <w:rsid w:val="00F15AD4"/>
    <w:rsid w:val="00F15D99"/>
    <w:rsid w:val="00F15DD8"/>
    <w:rsid w:val="00F1631D"/>
    <w:rsid w:val="00F163A0"/>
    <w:rsid w:val="00F16C5A"/>
    <w:rsid w:val="00F17335"/>
    <w:rsid w:val="00F17639"/>
    <w:rsid w:val="00F17760"/>
    <w:rsid w:val="00F17D21"/>
    <w:rsid w:val="00F17F81"/>
    <w:rsid w:val="00F205F3"/>
    <w:rsid w:val="00F20B6B"/>
    <w:rsid w:val="00F21022"/>
    <w:rsid w:val="00F2187C"/>
    <w:rsid w:val="00F23803"/>
    <w:rsid w:val="00F23985"/>
    <w:rsid w:val="00F24096"/>
    <w:rsid w:val="00F243FE"/>
    <w:rsid w:val="00F2472F"/>
    <w:rsid w:val="00F250A1"/>
    <w:rsid w:val="00F256C0"/>
    <w:rsid w:val="00F25FA7"/>
    <w:rsid w:val="00F26034"/>
    <w:rsid w:val="00F2687F"/>
    <w:rsid w:val="00F26B63"/>
    <w:rsid w:val="00F26D26"/>
    <w:rsid w:val="00F26DDA"/>
    <w:rsid w:val="00F2713D"/>
    <w:rsid w:val="00F27939"/>
    <w:rsid w:val="00F30011"/>
    <w:rsid w:val="00F3005B"/>
    <w:rsid w:val="00F3005E"/>
    <w:rsid w:val="00F300FB"/>
    <w:rsid w:val="00F320D9"/>
    <w:rsid w:val="00F32799"/>
    <w:rsid w:val="00F32912"/>
    <w:rsid w:val="00F32D39"/>
    <w:rsid w:val="00F331B2"/>
    <w:rsid w:val="00F338C4"/>
    <w:rsid w:val="00F341C4"/>
    <w:rsid w:val="00F34860"/>
    <w:rsid w:val="00F355BC"/>
    <w:rsid w:val="00F35641"/>
    <w:rsid w:val="00F35A82"/>
    <w:rsid w:val="00F35AB0"/>
    <w:rsid w:val="00F35C32"/>
    <w:rsid w:val="00F35C7E"/>
    <w:rsid w:val="00F362F5"/>
    <w:rsid w:val="00F36A17"/>
    <w:rsid w:val="00F36A3F"/>
    <w:rsid w:val="00F36C14"/>
    <w:rsid w:val="00F3702D"/>
    <w:rsid w:val="00F37558"/>
    <w:rsid w:val="00F416CA"/>
    <w:rsid w:val="00F4177B"/>
    <w:rsid w:val="00F4198C"/>
    <w:rsid w:val="00F419A6"/>
    <w:rsid w:val="00F4201C"/>
    <w:rsid w:val="00F42250"/>
    <w:rsid w:val="00F4245D"/>
    <w:rsid w:val="00F42C2E"/>
    <w:rsid w:val="00F4321F"/>
    <w:rsid w:val="00F434A4"/>
    <w:rsid w:val="00F43739"/>
    <w:rsid w:val="00F445FD"/>
    <w:rsid w:val="00F44A30"/>
    <w:rsid w:val="00F44CBF"/>
    <w:rsid w:val="00F44DE0"/>
    <w:rsid w:val="00F45156"/>
    <w:rsid w:val="00F4539F"/>
    <w:rsid w:val="00F45B93"/>
    <w:rsid w:val="00F46466"/>
    <w:rsid w:val="00F4666A"/>
    <w:rsid w:val="00F46719"/>
    <w:rsid w:val="00F47027"/>
    <w:rsid w:val="00F47479"/>
    <w:rsid w:val="00F47B10"/>
    <w:rsid w:val="00F47D71"/>
    <w:rsid w:val="00F47E5E"/>
    <w:rsid w:val="00F5000F"/>
    <w:rsid w:val="00F502A8"/>
    <w:rsid w:val="00F51216"/>
    <w:rsid w:val="00F51C75"/>
    <w:rsid w:val="00F53153"/>
    <w:rsid w:val="00F53421"/>
    <w:rsid w:val="00F53BF0"/>
    <w:rsid w:val="00F547B4"/>
    <w:rsid w:val="00F5553A"/>
    <w:rsid w:val="00F5567C"/>
    <w:rsid w:val="00F55841"/>
    <w:rsid w:val="00F55A12"/>
    <w:rsid w:val="00F56143"/>
    <w:rsid w:val="00F56196"/>
    <w:rsid w:val="00F56374"/>
    <w:rsid w:val="00F567D8"/>
    <w:rsid w:val="00F56A46"/>
    <w:rsid w:val="00F56BCF"/>
    <w:rsid w:val="00F57155"/>
    <w:rsid w:val="00F574A3"/>
    <w:rsid w:val="00F578CA"/>
    <w:rsid w:val="00F579F3"/>
    <w:rsid w:val="00F603D4"/>
    <w:rsid w:val="00F604BC"/>
    <w:rsid w:val="00F605D5"/>
    <w:rsid w:val="00F60DB9"/>
    <w:rsid w:val="00F61CF2"/>
    <w:rsid w:val="00F61F13"/>
    <w:rsid w:val="00F62103"/>
    <w:rsid w:val="00F62D6A"/>
    <w:rsid w:val="00F62EC8"/>
    <w:rsid w:val="00F62F76"/>
    <w:rsid w:val="00F63036"/>
    <w:rsid w:val="00F63072"/>
    <w:rsid w:val="00F634F8"/>
    <w:rsid w:val="00F64419"/>
    <w:rsid w:val="00F646AB"/>
    <w:rsid w:val="00F64903"/>
    <w:rsid w:val="00F654C1"/>
    <w:rsid w:val="00F65A7A"/>
    <w:rsid w:val="00F65FBC"/>
    <w:rsid w:val="00F66266"/>
    <w:rsid w:val="00F67242"/>
    <w:rsid w:val="00F6753F"/>
    <w:rsid w:val="00F67670"/>
    <w:rsid w:val="00F67B56"/>
    <w:rsid w:val="00F67E01"/>
    <w:rsid w:val="00F67F39"/>
    <w:rsid w:val="00F7003A"/>
    <w:rsid w:val="00F706C6"/>
    <w:rsid w:val="00F70963"/>
    <w:rsid w:val="00F70969"/>
    <w:rsid w:val="00F70D2E"/>
    <w:rsid w:val="00F70D67"/>
    <w:rsid w:val="00F70DEE"/>
    <w:rsid w:val="00F72416"/>
    <w:rsid w:val="00F7251C"/>
    <w:rsid w:val="00F72B8F"/>
    <w:rsid w:val="00F72DC7"/>
    <w:rsid w:val="00F72F06"/>
    <w:rsid w:val="00F7301A"/>
    <w:rsid w:val="00F7301D"/>
    <w:rsid w:val="00F73280"/>
    <w:rsid w:val="00F73A4B"/>
    <w:rsid w:val="00F744CE"/>
    <w:rsid w:val="00F74620"/>
    <w:rsid w:val="00F7584D"/>
    <w:rsid w:val="00F75ABA"/>
    <w:rsid w:val="00F75AE3"/>
    <w:rsid w:val="00F75DC8"/>
    <w:rsid w:val="00F768A3"/>
    <w:rsid w:val="00F769B8"/>
    <w:rsid w:val="00F76EC2"/>
    <w:rsid w:val="00F77363"/>
    <w:rsid w:val="00F779AC"/>
    <w:rsid w:val="00F80322"/>
    <w:rsid w:val="00F80BDE"/>
    <w:rsid w:val="00F81451"/>
    <w:rsid w:val="00F81669"/>
    <w:rsid w:val="00F817E2"/>
    <w:rsid w:val="00F819F6"/>
    <w:rsid w:val="00F81C78"/>
    <w:rsid w:val="00F8246F"/>
    <w:rsid w:val="00F8280C"/>
    <w:rsid w:val="00F82C1B"/>
    <w:rsid w:val="00F82C96"/>
    <w:rsid w:val="00F843D9"/>
    <w:rsid w:val="00F84468"/>
    <w:rsid w:val="00F845C5"/>
    <w:rsid w:val="00F846C3"/>
    <w:rsid w:val="00F849A1"/>
    <w:rsid w:val="00F84A3A"/>
    <w:rsid w:val="00F84E04"/>
    <w:rsid w:val="00F84E69"/>
    <w:rsid w:val="00F85F5A"/>
    <w:rsid w:val="00F85FD7"/>
    <w:rsid w:val="00F86021"/>
    <w:rsid w:val="00F8657D"/>
    <w:rsid w:val="00F868DF"/>
    <w:rsid w:val="00F86AE2"/>
    <w:rsid w:val="00F87A73"/>
    <w:rsid w:val="00F900D7"/>
    <w:rsid w:val="00F904A6"/>
    <w:rsid w:val="00F90C09"/>
    <w:rsid w:val="00F913A1"/>
    <w:rsid w:val="00F9155F"/>
    <w:rsid w:val="00F9218C"/>
    <w:rsid w:val="00F92A72"/>
    <w:rsid w:val="00F92D1B"/>
    <w:rsid w:val="00F937A4"/>
    <w:rsid w:val="00F94466"/>
    <w:rsid w:val="00F94A14"/>
    <w:rsid w:val="00F95042"/>
    <w:rsid w:val="00F951D1"/>
    <w:rsid w:val="00F95853"/>
    <w:rsid w:val="00F96855"/>
    <w:rsid w:val="00F96B8B"/>
    <w:rsid w:val="00F96D13"/>
    <w:rsid w:val="00F96E00"/>
    <w:rsid w:val="00F97508"/>
    <w:rsid w:val="00F97E10"/>
    <w:rsid w:val="00F97E17"/>
    <w:rsid w:val="00F97EF6"/>
    <w:rsid w:val="00FA0E4F"/>
    <w:rsid w:val="00FA0ECE"/>
    <w:rsid w:val="00FA14E1"/>
    <w:rsid w:val="00FA177D"/>
    <w:rsid w:val="00FA1887"/>
    <w:rsid w:val="00FA21B9"/>
    <w:rsid w:val="00FA23A1"/>
    <w:rsid w:val="00FA2A98"/>
    <w:rsid w:val="00FA2B68"/>
    <w:rsid w:val="00FA2F1E"/>
    <w:rsid w:val="00FA2F48"/>
    <w:rsid w:val="00FA33AF"/>
    <w:rsid w:val="00FA3BED"/>
    <w:rsid w:val="00FA3CEE"/>
    <w:rsid w:val="00FA5DF7"/>
    <w:rsid w:val="00FA5F33"/>
    <w:rsid w:val="00FA69CB"/>
    <w:rsid w:val="00FA700E"/>
    <w:rsid w:val="00FA73CE"/>
    <w:rsid w:val="00FA7ED2"/>
    <w:rsid w:val="00FB012A"/>
    <w:rsid w:val="00FB053C"/>
    <w:rsid w:val="00FB05EC"/>
    <w:rsid w:val="00FB101E"/>
    <w:rsid w:val="00FB1066"/>
    <w:rsid w:val="00FB10BA"/>
    <w:rsid w:val="00FB1970"/>
    <w:rsid w:val="00FB2195"/>
    <w:rsid w:val="00FB25AC"/>
    <w:rsid w:val="00FB29C3"/>
    <w:rsid w:val="00FB2E68"/>
    <w:rsid w:val="00FB2EB6"/>
    <w:rsid w:val="00FB3273"/>
    <w:rsid w:val="00FB3B68"/>
    <w:rsid w:val="00FB3BAB"/>
    <w:rsid w:val="00FB3D46"/>
    <w:rsid w:val="00FB3EB6"/>
    <w:rsid w:val="00FB4281"/>
    <w:rsid w:val="00FB43B7"/>
    <w:rsid w:val="00FB4B84"/>
    <w:rsid w:val="00FB4D98"/>
    <w:rsid w:val="00FB4E9B"/>
    <w:rsid w:val="00FB4EF4"/>
    <w:rsid w:val="00FB58F9"/>
    <w:rsid w:val="00FB59C5"/>
    <w:rsid w:val="00FB5A57"/>
    <w:rsid w:val="00FB5D8B"/>
    <w:rsid w:val="00FB5E4C"/>
    <w:rsid w:val="00FB665F"/>
    <w:rsid w:val="00FB6C4B"/>
    <w:rsid w:val="00FB6D07"/>
    <w:rsid w:val="00FB73BB"/>
    <w:rsid w:val="00FB74F6"/>
    <w:rsid w:val="00FC0373"/>
    <w:rsid w:val="00FC0440"/>
    <w:rsid w:val="00FC0462"/>
    <w:rsid w:val="00FC06BF"/>
    <w:rsid w:val="00FC08BA"/>
    <w:rsid w:val="00FC08BF"/>
    <w:rsid w:val="00FC1378"/>
    <w:rsid w:val="00FC145D"/>
    <w:rsid w:val="00FC1796"/>
    <w:rsid w:val="00FC19C1"/>
    <w:rsid w:val="00FC1B0C"/>
    <w:rsid w:val="00FC1F09"/>
    <w:rsid w:val="00FC203A"/>
    <w:rsid w:val="00FC2155"/>
    <w:rsid w:val="00FC29A1"/>
    <w:rsid w:val="00FC346C"/>
    <w:rsid w:val="00FC3F3E"/>
    <w:rsid w:val="00FC4B94"/>
    <w:rsid w:val="00FC4EA8"/>
    <w:rsid w:val="00FC5835"/>
    <w:rsid w:val="00FC591D"/>
    <w:rsid w:val="00FC5AD9"/>
    <w:rsid w:val="00FC5B1A"/>
    <w:rsid w:val="00FC6382"/>
    <w:rsid w:val="00FC6E33"/>
    <w:rsid w:val="00FC71F3"/>
    <w:rsid w:val="00FC7965"/>
    <w:rsid w:val="00FC7E80"/>
    <w:rsid w:val="00FD03EC"/>
    <w:rsid w:val="00FD0767"/>
    <w:rsid w:val="00FD0D92"/>
    <w:rsid w:val="00FD0FB0"/>
    <w:rsid w:val="00FD1001"/>
    <w:rsid w:val="00FD134F"/>
    <w:rsid w:val="00FD1490"/>
    <w:rsid w:val="00FD1876"/>
    <w:rsid w:val="00FD240E"/>
    <w:rsid w:val="00FD357A"/>
    <w:rsid w:val="00FD3C3B"/>
    <w:rsid w:val="00FD4482"/>
    <w:rsid w:val="00FD44B8"/>
    <w:rsid w:val="00FD46F7"/>
    <w:rsid w:val="00FD4766"/>
    <w:rsid w:val="00FD49E2"/>
    <w:rsid w:val="00FD52E6"/>
    <w:rsid w:val="00FD59AB"/>
    <w:rsid w:val="00FD61FB"/>
    <w:rsid w:val="00FD6900"/>
    <w:rsid w:val="00FD76B4"/>
    <w:rsid w:val="00FD78C2"/>
    <w:rsid w:val="00FD7BDE"/>
    <w:rsid w:val="00FE05F2"/>
    <w:rsid w:val="00FE061F"/>
    <w:rsid w:val="00FE0F99"/>
    <w:rsid w:val="00FE1183"/>
    <w:rsid w:val="00FE12E9"/>
    <w:rsid w:val="00FE1E70"/>
    <w:rsid w:val="00FE1F35"/>
    <w:rsid w:val="00FE2795"/>
    <w:rsid w:val="00FE27F8"/>
    <w:rsid w:val="00FE282F"/>
    <w:rsid w:val="00FE2A32"/>
    <w:rsid w:val="00FE2D3B"/>
    <w:rsid w:val="00FE34EC"/>
    <w:rsid w:val="00FE3781"/>
    <w:rsid w:val="00FE3CB8"/>
    <w:rsid w:val="00FE3E39"/>
    <w:rsid w:val="00FE414A"/>
    <w:rsid w:val="00FE4926"/>
    <w:rsid w:val="00FE4FB5"/>
    <w:rsid w:val="00FE6475"/>
    <w:rsid w:val="00FE70FF"/>
    <w:rsid w:val="00FE7FC4"/>
    <w:rsid w:val="00FF0CAA"/>
    <w:rsid w:val="00FF0FFB"/>
    <w:rsid w:val="00FF1024"/>
    <w:rsid w:val="00FF14CB"/>
    <w:rsid w:val="00FF1AFA"/>
    <w:rsid w:val="00FF1D8A"/>
    <w:rsid w:val="00FF1F86"/>
    <w:rsid w:val="00FF23A5"/>
    <w:rsid w:val="00FF2DC8"/>
    <w:rsid w:val="00FF2E14"/>
    <w:rsid w:val="00FF3F27"/>
    <w:rsid w:val="00FF3F30"/>
    <w:rsid w:val="00FF4804"/>
    <w:rsid w:val="00FF4BB3"/>
    <w:rsid w:val="00FF5460"/>
    <w:rsid w:val="00FF585B"/>
    <w:rsid w:val="00FF62EA"/>
    <w:rsid w:val="00FF636B"/>
    <w:rsid w:val="00FF6431"/>
    <w:rsid w:val="00FF65A1"/>
    <w:rsid w:val="00FF69EE"/>
    <w:rsid w:val="00FF70EE"/>
    <w:rsid w:val="00FF7271"/>
    <w:rsid w:val="00FF74DE"/>
    <w:rsid w:val="00FF7BE3"/>
    <w:rsid w:val="00FF7FFA"/>
    <w:rsid w:val="082B20AE"/>
    <w:rsid w:val="10A9F239"/>
    <w:rsid w:val="13729F00"/>
    <w:rsid w:val="26E7861D"/>
    <w:rsid w:val="3CFD6CCE"/>
    <w:rsid w:val="40D52946"/>
    <w:rsid w:val="50E8F90A"/>
    <w:rsid w:val="65AEDFDF"/>
    <w:rsid w:val="740F7373"/>
    <w:rsid w:val="7B0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6795D"/>
  <w15:docId w15:val="{7DC10633-4C3A-4EAF-BE39-4938971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76"/>
    <w:pPr>
      <w:spacing w:after="200" w:line="276" w:lineRule="auto"/>
    </w:pPr>
    <w:rPr>
      <w:sz w:val="22"/>
      <w:szCs w:val="22"/>
    </w:rPr>
  </w:style>
  <w:style w:type="paragraph" w:styleId="Heading1">
    <w:name w:val="heading 1"/>
    <w:next w:val="Body"/>
    <w:link w:val="Heading1Char"/>
    <w:uiPriority w:val="9"/>
    <w:qFormat/>
    <w:rsid w:val="00386376"/>
    <w:pPr>
      <w:keepNext/>
      <w:pageBreakBefore/>
      <w:numPr>
        <w:numId w:val="10"/>
      </w:numPr>
      <w:spacing w:before="480" w:after="960" w:line="276" w:lineRule="auto"/>
      <w:outlineLvl w:val="0"/>
    </w:pPr>
    <w:rPr>
      <w:rFonts w:ascii="Arial" w:eastAsia="Times New Roman" w:hAnsi="Arial" w:cs="Arial"/>
      <w:b/>
      <w:bCs/>
      <w:color w:val="365F91"/>
      <w:sz w:val="36"/>
      <w:szCs w:val="36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386376"/>
    <w:pPr>
      <w:pageBreakBefore w:val="0"/>
      <w:numPr>
        <w:ilvl w:val="1"/>
      </w:numPr>
      <w:spacing w:before="360" w:after="180"/>
      <w:outlineLvl w:val="1"/>
    </w:pPr>
    <w:rPr>
      <w:bCs w:val="0"/>
      <w:color w:val="4F81BD"/>
      <w:sz w:val="32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386376"/>
    <w:pPr>
      <w:numPr>
        <w:ilvl w:val="2"/>
      </w:numPr>
      <w:outlineLvl w:val="2"/>
    </w:pPr>
    <w:rPr>
      <w:rFonts w:eastAsiaTheme="majorEastAsia"/>
      <w:bCs/>
      <w:i/>
      <w:color w:val="auto"/>
      <w:sz w:val="28"/>
      <w:szCs w:val="28"/>
      <w:u w:val="single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386376"/>
    <w:pPr>
      <w:numPr>
        <w:ilvl w:val="3"/>
      </w:numPr>
      <w:spacing w:after="0"/>
      <w:outlineLvl w:val="3"/>
    </w:pPr>
    <w:rPr>
      <w:bCs w:val="0"/>
      <w:iCs/>
      <w:color w:val="244061"/>
      <w:u w:val="none"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386376"/>
    <w:pPr>
      <w:numPr>
        <w:ilvl w:val="4"/>
      </w:numPr>
      <w:outlineLvl w:val="4"/>
    </w:pPr>
    <w:rPr>
      <w:color w:val="auto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6376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76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76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76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Body"/>
    <w:uiPriority w:val="34"/>
    <w:qFormat/>
    <w:rsid w:val="00386376"/>
    <w:pPr>
      <w:spacing w:before="0" w:after="100"/>
      <w:ind w:left="360"/>
      <w:contextualSpacing/>
    </w:pPr>
  </w:style>
  <w:style w:type="character" w:customStyle="1" w:styleId="Heading1Char">
    <w:name w:val="Heading 1 Char"/>
    <w:link w:val="Heading1"/>
    <w:uiPriority w:val="9"/>
    <w:rsid w:val="00386376"/>
    <w:rPr>
      <w:rFonts w:ascii="Arial" w:eastAsia="Times New Roman" w:hAnsi="Arial" w:cs="Arial"/>
      <w:b/>
      <w:bCs/>
      <w:color w:val="365F91"/>
      <w:sz w:val="36"/>
      <w:szCs w:val="36"/>
    </w:rPr>
  </w:style>
  <w:style w:type="character" w:customStyle="1" w:styleId="Heading2Char">
    <w:name w:val="Heading 2 Char"/>
    <w:link w:val="Heading2"/>
    <w:uiPriority w:val="9"/>
    <w:rsid w:val="00386376"/>
    <w:rPr>
      <w:rFonts w:ascii="Arial" w:eastAsia="Times New Roman" w:hAnsi="Arial" w:cs="Arial"/>
      <w:b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"/>
    <w:rsid w:val="00386376"/>
    <w:rPr>
      <w:rFonts w:ascii="Arial" w:eastAsiaTheme="majorEastAsia" w:hAnsi="Arial" w:cs="Arial"/>
      <w:b/>
      <w:bCs/>
      <w:i/>
      <w:sz w:val="28"/>
      <w:szCs w:val="28"/>
      <w:u w:val="single"/>
    </w:rPr>
  </w:style>
  <w:style w:type="character" w:customStyle="1" w:styleId="Heading4Char">
    <w:name w:val="Heading 4 Char"/>
    <w:link w:val="Heading4"/>
    <w:uiPriority w:val="9"/>
    <w:rsid w:val="00386376"/>
    <w:rPr>
      <w:rFonts w:ascii="Arial" w:eastAsiaTheme="majorEastAsia" w:hAnsi="Arial" w:cs="Arial"/>
      <w:b/>
      <w:i/>
      <w:iCs/>
      <w:color w:val="244061"/>
      <w:sz w:val="28"/>
      <w:szCs w:val="28"/>
    </w:rPr>
  </w:style>
  <w:style w:type="character" w:styleId="Hyperlink">
    <w:name w:val="Hyperlink"/>
    <w:uiPriority w:val="99"/>
    <w:unhideWhenUsed/>
    <w:rsid w:val="00386376"/>
    <w:rPr>
      <w:rFonts w:ascii="Calibri" w:eastAsia="Calibri" w:hAnsi="Calibri" w:cs="Times New Roman"/>
      <w:color w:val="4F81BD"/>
      <w:u w:val="single"/>
    </w:rPr>
  </w:style>
  <w:style w:type="numbering" w:customStyle="1" w:styleId="Headings">
    <w:name w:val="Headings"/>
    <w:uiPriority w:val="99"/>
    <w:rsid w:val="00386376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unhideWhenUsed/>
    <w:rsid w:val="003863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6376"/>
    <w:rPr>
      <w:sz w:val="22"/>
      <w:szCs w:val="22"/>
    </w:rPr>
  </w:style>
  <w:style w:type="paragraph" w:customStyle="1" w:styleId="Body">
    <w:name w:val="Body"/>
    <w:basedOn w:val="Normal"/>
    <w:link w:val="BodyChar"/>
    <w:qFormat/>
    <w:rsid w:val="00386376"/>
    <w:pPr>
      <w:spacing w:before="160" w:after="160" w:line="240" w:lineRule="auto"/>
    </w:pPr>
  </w:style>
  <w:style w:type="paragraph" w:customStyle="1" w:styleId="BodyKWN">
    <w:name w:val="Body KWN"/>
    <w:basedOn w:val="Body"/>
    <w:link w:val="BodyKWNChar"/>
    <w:qFormat/>
    <w:rsid w:val="00386376"/>
    <w:pPr>
      <w:keepNext/>
    </w:pPr>
  </w:style>
  <w:style w:type="character" w:customStyle="1" w:styleId="BodyChar">
    <w:name w:val="Body Char"/>
    <w:link w:val="Body"/>
    <w:rsid w:val="00386376"/>
    <w:rPr>
      <w:sz w:val="22"/>
      <w:szCs w:val="22"/>
    </w:rPr>
  </w:style>
  <w:style w:type="paragraph" w:customStyle="1" w:styleId="Num11">
    <w:name w:val="Num1_1"/>
    <w:basedOn w:val="Body"/>
    <w:next w:val="Num12"/>
    <w:link w:val="Num11Char"/>
    <w:qFormat/>
    <w:rsid w:val="003042A4"/>
    <w:pPr>
      <w:keepNext/>
      <w:spacing w:before="0" w:after="100"/>
    </w:pPr>
  </w:style>
  <w:style w:type="character" w:customStyle="1" w:styleId="BodyKWNChar">
    <w:name w:val="Body KWN Char"/>
    <w:link w:val="BodyKWN"/>
    <w:rsid w:val="00386376"/>
    <w:rPr>
      <w:sz w:val="22"/>
      <w:szCs w:val="22"/>
    </w:rPr>
  </w:style>
  <w:style w:type="paragraph" w:customStyle="1" w:styleId="Num12">
    <w:name w:val="Num1_2"/>
    <w:basedOn w:val="Num11"/>
    <w:link w:val="Num12Char"/>
    <w:qFormat/>
    <w:rsid w:val="003042A4"/>
    <w:pPr>
      <w:keepNext w:val="0"/>
    </w:pPr>
  </w:style>
  <w:style w:type="paragraph" w:customStyle="1" w:styleId="Num1last">
    <w:name w:val="Num1_last"/>
    <w:basedOn w:val="Normal"/>
    <w:link w:val="Num1lastChar"/>
    <w:qFormat/>
    <w:rsid w:val="003042A4"/>
    <w:pPr>
      <w:spacing w:line="252" w:lineRule="auto"/>
    </w:pPr>
  </w:style>
  <w:style w:type="character" w:customStyle="1" w:styleId="Num11Char">
    <w:name w:val="Num1_1 Char"/>
    <w:link w:val="Num11"/>
    <w:rsid w:val="003042A4"/>
    <w:rPr>
      <w:sz w:val="22"/>
      <w:szCs w:val="22"/>
    </w:rPr>
  </w:style>
  <w:style w:type="paragraph" w:customStyle="1" w:styleId="Num13">
    <w:name w:val="Num1_3"/>
    <w:basedOn w:val="Num12"/>
    <w:next w:val="Body"/>
    <w:link w:val="Num13Char"/>
    <w:qFormat/>
    <w:rsid w:val="003042A4"/>
  </w:style>
  <w:style w:type="numbering" w:customStyle="1" w:styleId="NumList1">
    <w:name w:val="NumList1"/>
    <w:uiPriority w:val="99"/>
    <w:rsid w:val="00386376"/>
    <w:pPr>
      <w:numPr>
        <w:numId w:val="2"/>
      </w:numPr>
    </w:pPr>
  </w:style>
  <w:style w:type="character" w:customStyle="1" w:styleId="Num1lastChar">
    <w:name w:val="Num1_last Char"/>
    <w:link w:val="Num1last"/>
    <w:rsid w:val="003042A4"/>
    <w:rPr>
      <w:sz w:val="22"/>
      <w:szCs w:val="22"/>
    </w:rPr>
  </w:style>
  <w:style w:type="paragraph" w:customStyle="1" w:styleId="Body2">
    <w:name w:val="Body2"/>
    <w:basedOn w:val="Body"/>
    <w:link w:val="Body2Char"/>
    <w:qFormat/>
    <w:rsid w:val="00386376"/>
    <w:pPr>
      <w:ind w:left="360"/>
    </w:pPr>
  </w:style>
  <w:style w:type="paragraph" w:customStyle="1" w:styleId="Graphic">
    <w:name w:val="Graphic"/>
    <w:basedOn w:val="Body"/>
    <w:link w:val="GraphicChar"/>
    <w:qFormat/>
    <w:rsid w:val="00386376"/>
  </w:style>
  <w:style w:type="character" w:customStyle="1" w:styleId="Body2Char">
    <w:name w:val="Body2 Char"/>
    <w:link w:val="Body2"/>
    <w:rsid w:val="00386376"/>
    <w:rPr>
      <w:sz w:val="22"/>
      <w:szCs w:val="22"/>
    </w:rPr>
  </w:style>
  <w:style w:type="paragraph" w:customStyle="1" w:styleId="Graphic2">
    <w:name w:val="Graphic2"/>
    <w:basedOn w:val="Body2"/>
    <w:link w:val="Graphic2Char"/>
    <w:qFormat/>
    <w:rsid w:val="00386376"/>
    <w:pPr>
      <w:spacing w:before="0" w:after="100"/>
    </w:pPr>
  </w:style>
  <w:style w:type="character" w:customStyle="1" w:styleId="GraphicChar">
    <w:name w:val="Graphic Char"/>
    <w:link w:val="Graphic"/>
    <w:rsid w:val="00386376"/>
    <w:rPr>
      <w:sz w:val="22"/>
      <w:szCs w:val="22"/>
    </w:rPr>
  </w:style>
  <w:style w:type="table" w:styleId="TableGrid">
    <w:name w:val="Table Grid"/>
    <w:basedOn w:val="TableNormal"/>
    <w:rsid w:val="00386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phic2Char">
    <w:name w:val="Graphic2 Char"/>
    <w:basedOn w:val="Body2Char"/>
    <w:link w:val="Graphic2"/>
    <w:rsid w:val="00386376"/>
    <w:rPr>
      <w:sz w:val="22"/>
      <w:szCs w:val="22"/>
    </w:rPr>
  </w:style>
  <w:style w:type="paragraph" w:customStyle="1" w:styleId="code">
    <w:name w:val="code"/>
    <w:link w:val="codeChar"/>
    <w:qFormat/>
    <w:rsid w:val="00386376"/>
    <w:pPr>
      <w:pBdr>
        <w:top w:val="single" w:sz="4" w:space="6" w:color="E0E0E0"/>
        <w:left w:val="single" w:sz="4" w:space="6" w:color="E0E0E0"/>
        <w:bottom w:val="single" w:sz="4" w:space="6" w:color="E0E0E0"/>
        <w:right w:val="single" w:sz="4" w:space="6" w:color="E0E0E0"/>
      </w:pBdr>
      <w:shd w:val="clear" w:color="auto" w:fill="E0E0E0"/>
      <w:spacing w:line="252" w:lineRule="auto"/>
      <w:contextualSpacing/>
    </w:pPr>
    <w:rPr>
      <w:rFonts w:ascii="Arial" w:hAnsi="Arial" w:cs="Arial"/>
      <w:sz w:val="18"/>
      <w:szCs w:val="18"/>
    </w:rPr>
  </w:style>
  <w:style w:type="paragraph" w:customStyle="1" w:styleId="codevalue">
    <w:name w:val="code_value"/>
    <w:basedOn w:val="code"/>
    <w:link w:val="codevalueChar"/>
    <w:qFormat/>
    <w:rsid w:val="00386376"/>
    <w:rPr>
      <w:color w:val="943634"/>
    </w:rPr>
  </w:style>
  <w:style w:type="character" w:customStyle="1" w:styleId="codeChar">
    <w:name w:val="code Char"/>
    <w:link w:val="code"/>
    <w:rsid w:val="00386376"/>
    <w:rPr>
      <w:rFonts w:ascii="Arial" w:hAnsi="Arial" w:cs="Arial"/>
      <w:sz w:val="18"/>
      <w:szCs w:val="18"/>
      <w:shd w:val="clear" w:color="auto" w:fill="E0E0E0"/>
    </w:rPr>
  </w:style>
  <w:style w:type="paragraph" w:customStyle="1" w:styleId="codecomment">
    <w:name w:val="code_comment"/>
    <w:basedOn w:val="code"/>
    <w:link w:val="codecommentChar"/>
    <w:qFormat/>
    <w:rsid w:val="00386376"/>
    <w:rPr>
      <w:color w:val="76923C"/>
    </w:rPr>
  </w:style>
  <w:style w:type="character" w:customStyle="1" w:styleId="codevalueChar">
    <w:name w:val="code_value Char"/>
    <w:link w:val="codevalue"/>
    <w:rsid w:val="00386376"/>
    <w:rPr>
      <w:rFonts w:ascii="Arial" w:hAnsi="Arial" w:cs="Arial"/>
      <w:color w:val="943634"/>
      <w:sz w:val="18"/>
      <w:szCs w:val="18"/>
      <w:shd w:val="clear" w:color="auto" w:fill="E0E0E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376"/>
    <w:pPr>
      <w:outlineLvl w:val="9"/>
    </w:pPr>
    <w:rPr>
      <w:rFonts w:ascii="Cambria" w:hAnsi="Cambria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86376"/>
    <w:pPr>
      <w:keepNext/>
      <w:tabs>
        <w:tab w:val="right" w:leader="dot" w:pos="9360"/>
      </w:tabs>
      <w:spacing w:before="200" w:after="4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6376"/>
    <w:pPr>
      <w:tabs>
        <w:tab w:val="right" w:leader="dot" w:pos="9360"/>
      </w:tabs>
      <w:spacing w:after="40" w:line="240" w:lineRule="auto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86376"/>
    <w:pPr>
      <w:tabs>
        <w:tab w:val="right" w:leader="dot" w:pos="9360"/>
      </w:tabs>
      <w:spacing w:after="40" w:line="240" w:lineRule="auto"/>
      <w:ind w:left="432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6376"/>
    <w:rPr>
      <w:rFonts w:ascii="Tahoma" w:hAnsi="Tahoma" w:cs="Tahoma"/>
      <w:sz w:val="16"/>
      <w:szCs w:val="16"/>
    </w:rPr>
  </w:style>
  <w:style w:type="paragraph" w:customStyle="1" w:styleId="Note">
    <w:name w:val="Note"/>
    <w:basedOn w:val="Body"/>
    <w:link w:val="NoteChar"/>
    <w:qFormat/>
    <w:rsid w:val="00386376"/>
    <w:pPr>
      <w:shd w:val="clear" w:color="auto" w:fill="DDD9C3"/>
    </w:pPr>
  </w:style>
  <w:style w:type="paragraph" w:customStyle="1" w:styleId="Bullet11">
    <w:name w:val="Bullet1_1"/>
    <w:basedOn w:val="Body"/>
    <w:next w:val="Bullet1"/>
    <w:link w:val="Bullet11Char"/>
    <w:qFormat/>
    <w:rsid w:val="003042A4"/>
    <w:pPr>
      <w:keepNext/>
      <w:spacing w:before="80" w:after="80"/>
      <w:ind w:left="360" w:hanging="360"/>
    </w:pPr>
  </w:style>
  <w:style w:type="character" w:customStyle="1" w:styleId="NoteChar">
    <w:name w:val="Note Char"/>
    <w:link w:val="Note"/>
    <w:rsid w:val="00386376"/>
    <w:rPr>
      <w:sz w:val="22"/>
      <w:szCs w:val="22"/>
      <w:shd w:val="clear" w:color="auto" w:fill="DDD9C3"/>
    </w:rPr>
  </w:style>
  <w:style w:type="paragraph" w:customStyle="1" w:styleId="Bullet12">
    <w:name w:val="Bullet1_2"/>
    <w:basedOn w:val="Body"/>
    <w:next w:val="Bullet1"/>
    <w:link w:val="Bullet12Char"/>
    <w:qFormat/>
    <w:rsid w:val="003042A4"/>
    <w:pPr>
      <w:spacing w:before="80" w:after="80"/>
      <w:ind w:left="360" w:hanging="360"/>
    </w:pPr>
  </w:style>
  <w:style w:type="character" w:customStyle="1" w:styleId="Bullet11Char">
    <w:name w:val="Bullet1_1 Char"/>
    <w:link w:val="Bullet11"/>
    <w:rsid w:val="003042A4"/>
    <w:rPr>
      <w:sz w:val="22"/>
      <w:szCs w:val="22"/>
    </w:rPr>
  </w:style>
  <w:style w:type="paragraph" w:customStyle="1" w:styleId="Bullet13">
    <w:name w:val="Bullet1_3"/>
    <w:basedOn w:val="Body"/>
    <w:next w:val="Bullet1"/>
    <w:link w:val="Bullet13Char"/>
    <w:qFormat/>
    <w:rsid w:val="003042A4"/>
    <w:pPr>
      <w:spacing w:before="80" w:after="80"/>
      <w:ind w:left="360" w:hanging="360"/>
    </w:pPr>
  </w:style>
  <w:style w:type="character" w:customStyle="1" w:styleId="Bullet12Char">
    <w:name w:val="Bullet1_2 Char"/>
    <w:link w:val="Bullet12"/>
    <w:rsid w:val="003042A4"/>
    <w:rPr>
      <w:sz w:val="22"/>
      <w:szCs w:val="22"/>
    </w:rPr>
  </w:style>
  <w:style w:type="paragraph" w:customStyle="1" w:styleId="Bullet21">
    <w:name w:val="Bullet2_1"/>
    <w:basedOn w:val="Bullet11"/>
    <w:next w:val="Bullet11"/>
    <w:link w:val="Bullet21Char"/>
    <w:qFormat/>
    <w:rsid w:val="003042A4"/>
    <w:pPr>
      <w:spacing w:before="0" w:after="60"/>
      <w:ind w:left="720"/>
    </w:pPr>
  </w:style>
  <w:style w:type="character" w:customStyle="1" w:styleId="Bullet13Char">
    <w:name w:val="Bullet1_3 Char"/>
    <w:link w:val="Bullet13"/>
    <w:rsid w:val="003042A4"/>
    <w:rPr>
      <w:sz w:val="22"/>
      <w:szCs w:val="22"/>
    </w:rPr>
  </w:style>
  <w:style w:type="paragraph" w:customStyle="1" w:styleId="Bullet22">
    <w:name w:val="Bullet2_2"/>
    <w:basedOn w:val="Bullet21"/>
    <w:link w:val="Bullet22Char"/>
    <w:qFormat/>
    <w:rsid w:val="003042A4"/>
    <w:pPr>
      <w:keepNext w:val="0"/>
    </w:pPr>
  </w:style>
  <w:style w:type="character" w:customStyle="1" w:styleId="Bullet21Char">
    <w:name w:val="Bullet2_1 Char"/>
    <w:link w:val="Bullet21"/>
    <w:rsid w:val="003042A4"/>
    <w:rPr>
      <w:sz w:val="22"/>
      <w:szCs w:val="22"/>
    </w:rPr>
  </w:style>
  <w:style w:type="paragraph" w:customStyle="1" w:styleId="Bullet23">
    <w:name w:val="Bullet2_3"/>
    <w:basedOn w:val="Bullet22"/>
    <w:link w:val="Bullet23Char"/>
    <w:qFormat/>
    <w:rsid w:val="003042A4"/>
  </w:style>
  <w:style w:type="character" w:customStyle="1" w:styleId="Bullet22Char">
    <w:name w:val="Bullet2_2 Char"/>
    <w:link w:val="Bullet22"/>
    <w:rsid w:val="003042A4"/>
    <w:rPr>
      <w:sz w:val="22"/>
      <w:szCs w:val="22"/>
    </w:rPr>
  </w:style>
  <w:style w:type="character" w:customStyle="1" w:styleId="Bullet23Char">
    <w:name w:val="Bullet2_3 Char"/>
    <w:link w:val="Bullet23"/>
    <w:rsid w:val="003042A4"/>
    <w:rPr>
      <w:sz w:val="22"/>
      <w:szCs w:val="22"/>
    </w:rPr>
  </w:style>
  <w:style w:type="paragraph" w:styleId="Header">
    <w:name w:val="header"/>
    <w:basedOn w:val="Normal"/>
    <w:link w:val="HeaderChar"/>
    <w:rsid w:val="00386376"/>
    <w:pPr>
      <w:tabs>
        <w:tab w:val="center" w:pos="4680"/>
        <w:tab w:val="right" w:pos="9360"/>
      </w:tabs>
      <w:jc w:val="right"/>
    </w:pPr>
    <w:rPr>
      <w:i/>
    </w:rPr>
  </w:style>
  <w:style w:type="character" w:customStyle="1" w:styleId="HeaderChar">
    <w:name w:val="Header Char"/>
    <w:link w:val="Header"/>
    <w:rsid w:val="00386376"/>
    <w:rPr>
      <w:i/>
      <w:sz w:val="22"/>
      <w:szCs w:val="22"/>
    </w:rPr>
  </w:style>
  <w:style w:type="paragraph" w:styleId="Footer">
    <w:name w:val="footer"/>
    <w:basedOn w:val="Normal"/>
    <w:link w:val="FooterChar"/>
    <w:uiPriority w:val="99"/>
    <w:rsid w:val="00386376"/>
    <w:pPr>
      <w:pBdr>
        <w:top w:val="single" w:sz="12" w:space="3" w:color="4F81BD"/>
      </w:pBd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386376"/>
  </w:style>
  <w:style w:type="paragraph" w:styleId="NormalWeb">
    <w:name w:val="Normal (Web)"/>
    <w:basedOn w:val="Normal"/>
    <w:uiPriority w:val="99"/>
    <w:rsid w:val="00386376"/>
    <w:pPr>
      <w:spacing w:before="100" w:beforeAutospacing="1" w:after="100" w:afterAutospacing="1"/>
    </w:pPr>
    <w:rPr>
      <w:sz w:val="24"/>
      <w:szCs w:val="24"/>
      <w:lang w:bidi="en-US"/>
    </w:rPr>
  </w:style>
  <w:style w:type="character" w:styleId="Strong">
    <w:name w:val="Strong"/>
    <w:uiPriority w:val="22"/>
    <w:qFormat/>
    <w:rsid w:val="00386376"/>
    <w:rPr>
      <w:b/>
      <w:bCs/>
    </w:rPr>
  </w:style>
  <w:style w:type="paragraph" w:customStyle="1" w:styleId="codeinline">
    <w:name w:val="code_inline"/>
    <w:basedOn w:val="Body"/>
    <w:link w:val="codeinlineChar"/>
    <w:qFormat/>
    <w:rsid w:val="00386376"/>
    <w:rPr>
      <w:rFonts w:ascii="Courier New" w:hAnsi="Courier New" w:cs="Courier New"/>
      <w:sz w:val="18"/>
      <w:szCs w:val="20"/>
    </w:rPr>
  </w:style>
  <w:style w:type="character" w:customStyle="1" w:styleId="Heading5Char">
    <w:name w:val="Heading 5 Char"/>
    <w:link w:val="Heading5"/>
    <w:uiPriority w:val="9"/>
    <w:rsid w:val="00386376"/>
    <w:rPr>
      <w:rFonts w:ascii="Arial" w:eastAsiaTheme="majorEastAsia" w:hAnsi="Arial" w:cs="Arial"/>
      <w:b/>
      <w:i/>
      <w:iCs/>
      <w:sz w:val="24"/>
      <w:szCs w:val="24"/>
    </w:rPr>
  </w:style>
  <w:style w:type="paragraph" w:customStyle="1" w:styleId="Note2">
    <w:name w:val="Note2"/>
    <w:basedOn w:val="Note"/>
    <w:link w:val="Note2Char"/>
    <w:qFormat/>
    <w:rsid w:val="00386376"/>
    <w:pPr>
      <w:ind w:left="360"/>
    </w:pPr>
  </w:style>
  <w:style w:type="character" w:customStyle="1" w:styleId="codeinlineChar">
    <w:name w:val="code_inline Char"/>
    <w:link w:val="codeinline"/>
    <w:rsid w:val="00386376"/>
    <w:rPr>
      <w:rFonts w:ascii="Courier New" w:hAnsi="Courier New" w:cs="Courier New"/>
      <w:sz w:val="18"/>
    </w:rPr>
  </w:style>
  <w:style w:type="character" w:customStyle="1" w:styleId="Note2Char">
    <w:name w:val="Note2 Char"/>
    <w:link w:val="Note2"/>
    <w:rsid w:val="00386376"/>
    <w:rPr>
      <w:sz w:val="22"/>
      <w:szCs w:val="22"/>
      <w:shd w:val="clear" w:color="auto" w:fill="DDD9C3"/>
    </w:rPr>
  </w:style>
  <w:style w:type="paragraph" w:customStyle="1" w:styleId="Cellbody">
    <w:name w:val="Cellbody"/>
    <w:basedOn w:val="Body"/>
    <w:link w:val="CellbodyChar"/>
    <w:qFormat/>
    <w:rsid w:val="00386376"/>
    <w:pPr>
      <w:spacing w:before="0" w:after="60"/>
    </w:pPr>
    <w:rPr>
      <w:sz w:val="20"/>
    </w:rPr>
  </w:style>
  <w:style w:type="character" w:customStyle="1" w:styleId="CellbodyChar">
    <w:name w:val="Cellbody Char"/>
    <w:link w:val="Cellbody"/>
    <w:rsid w:val="00386376"/>
    <w:rPr>
      <w:szCs w:val="22"/>
    </w:rPr>
  </w:style>
  <w:style w:type="character" w:styleId="CommentReference">
    <w:name w:val="annotation reference"/>
    <w:uiPriority w:val="99"/>
    <w:semiHidden/>
    <w:unhideWhenUsed/>
    <w:rsid w:val="0038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6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863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3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86376"/>
    <w:rPr>
      <w:b/>
      <w:bCs/>
    </w:rPr>
  </w:style>
  <w:style w:type="character" w:styleId="Emphasis">
    <w:name w:val="Emphasis"/>
    <w:uiPriority w:val="20"/>
    <w:qFormat/>
    <w:rsid w:val="00386376"/>
    <w:rPr>
      <w:i/>
      <w:iCs/>
    </w:rPr>
  </w:style>
  <w:style w:type="character" w:customStyle="1" w:styleId="codecommentChar">
    <w:name w:val="code_comment Char"/>
    <w:link w:val="codecomment"/>
    <w:rsid w:val="00386376"/>
    <w:rPr>
      <w:rFonts w:ascii="Arial" w:hAnsi="Arial" w:cs="Arial"/>
      <w:color w:val="76923C"/>
      <w:sz w:val="18"/>
      <w:szCs w:val="18"/>
      <w:shd w:val="clear" w:color="auto" w:fill="E0E0E0"/>
    </w:rPr>
  </w:style>
  <w:style w:type="paragraph" w:customStyle="1" w:styleId="Num21">
    <w:name w:val="Num2_1"/>
    <w:basedOn w:val="Num11"/>
    <w:next w:val="Num22"/>
    <w:link w:val="Num21Char"/>
    <w:qFormat/>
    <w:rsid w:val="003042A4"/>
    <w:pPr>
      <w:keepNext w:val="0"/>
      <w:spacing w:line="252" w:lineRule="auto"/>
    </w:pPr>
  </w:style>
  <w:style w:type="paragraph" w:customStyle="1" w:styleId="Num22">
    <w:name w:val="Num2_2"/>
    <w:basedOn w:val="Num21"/>
    <w:link w:val="Num22Char"/>
    <w:qFormat/>
    <w:rsid w:val="003042A4"/>
  </w:style>
  <w:style w:type="character" w:customStyle="1" w:styleId="Num21Char">
    <w:name w:val="Num2_1 Char"/>
    <w:link w:val="Num21"/>
    <w:rsid w:val="003042A4"/>
    <w:rPr>
      <w:sz w:val="22"/>
      <w:szCs w:val="22"/>
    </w:rPr>
  </w:style>
  <w:style w:type="paragraph" w:customStyle="1" w:styleId="Num23">
    <w:name w:val="Num2_3"/>
    <w:basedOn w:val="Num22"/>
    <w:link w:val="Num23Char"/>
    <w:qFormat/>
    <w:rsid w:val="003042A4"/>
  </w:style>
  <w:style w:type="character" w:customStyle="1" w:styleId="Num22Char">
    <w:name w:val="Num2_2 Char"/>
    <w:link w:val="Num22"/>
    <w:rsid w:val="003042A4"/>
    <w:rPr>
      <w:sz w:val="22"/>
      <w:szCs w:val="22"/>
    </w:rPr>
  </w:style>
  <w:style w:type="character" w:customStyle="1" w:styleId="Num23Char">
    <w:name w:val="Num2_3 Char"/>
    <w:link w:val="Num23"/>
    <w:rsid w:val="003042A4"/>
    <w:rPr>
      <w:sz w:val="22"/>
      <w:szCs w:val="22"/>
    </w:rPr>
  </w:style>
  <w:style w:type="paragraph" w:customStyle="1" w:styleId="ContentHeading">
    <w:name w:val="ContentHeading"/>
    <w:basedOn w:val="Body"/>
    <w:link w:val="ContentHeadingChar"/>
    <w:qFormat/>
    <w:rsid w:val="00386376"/>
    <w:rPr>
      <w:rFonts w:eastAsia="Times New Roman"/>
      <w:b/>
      <w:color w:val="365F9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6376"/>
    <w:pPr>
      <w:tabs>
        <w:tab w:val="right" w:leader="dot" w:pos="9360"/>
      </w:tabs>
      <w:spacing w:after="40" w:line="240" w:lineRule="auto"/>
      <w:ind w:left="648"/>
    </w:pPr>
    <w:rPr>
      <w:noProof/>
    </w:rPr>
  </w:style>
  <w:style w:type="character" w:customStyle="1" w:styleId="ContentHeadingChar">
    <w:name w:val="ContentHeading Char"/>
    <w:link w:val="ContentHeading"/>
    <w:rsid w:val="00386376"/>
    <w:rPr>
      <w:rFonts w:eastAsia="Times New Roman"/>
      <w:b/>
      <w:color w:val="365F91"/>
      <w:sz w:val="32"/>
      <w:szCs w:val="32"/>
    </w:rPr>
  </w:style>
  <w:style w:type="paragraph" w:customStyle="1" w:styleId="callout">
    <w:name w:val="callout"/>
    <w:basedOn w:val="Body"/>
    <w:link w:val="calloutChar"/>
    <w:qFormat/>
    <w:rsid w:val="00386376"/>
    <w:pPr>
      <w:spacing w:after="0"/>
    </w:pPr>
    <w:rPr>
      <w:rFonts w:ascii="Arial" w:hAnsi="Arial" w:cs="Arial"/>
      <w:sz w:val="18"/>
      <w:szCs w:val="18"/>
    </w:rPr>
  </w:style>
  <w:style w:type="character" w:customStyle="1" w:styleId="calloutChar">
    <w:name w:val="callout Char"/>
    <w:link w:val="callout"/>
    <w:rsid w:val="00386376"/>
    <w:rPr>
      <w:rFonts w:ascii="Arial" w:hAnsi="Arial" w:cs="Arial"/>
      <w:sz w:val="18"/>
      <w:szCs w:val="18"/>
    </w:rPr>
  </w:style>
  <w:style w:type="paragraph" w:customStyle="1" w:styleId="calloutsm">
    <w:name w:val="callout_sm"/>
    <w:basedOn w:val="callout"/>
    <w:link w:val="calloutsmChar"/>
    <w:qFormat/>
    <w:rsid w:val="00386376"/>
    <w:pPr>
      <w:contextualSpacing/>
      <w:jc w:val="center"/>
    </w:pPr>
    <w:rPr>
      <w:color w:val="000000"/>
      <w:sz w:val="10"/>
      <w:szCs w:val="10"/>
    </w:rPr>
  </w:style>
  <w:style w:type="character" w:customStyle="1" w:styleId="calloutsmChar">
    <w:name w:val="callout_sm Char"/>
    <w:link w:val="calloutsm"/>
    <w:rsid w:val="00386376"/>
    <w:rPr>
      <w:rFonts w:ascii="Arial" w:hAnsi="Arial" w:cs="Arial"/>
      <w:color w:val="000000"/>
      <w:sz w:val="10"/>
      <w:szCs w:val="10"/>
    </w:rPr>
  </w:style>
  <w:style w:type="character" w:customStyle="1" w:styleId="Heading6Char">
    <w:name w:val="Heading 6 Char"/>
    <w:link w:val="Heading6"/>
    <w:uiPriority w:val="9"/>
    <w:rsid w:val="00386376"/>
    <w:rPr>
      <w:rFonts w:ascii="Cambria" w:eastAsia="Times New Roman" w:hAnsi="Cambria"/>
      <w:i/>
      <w:iCs/>
      <w:color w:val="243F60"/>
      <w:sz w:val="22"/>
      <w:szCs w:val="22"/>
    </w:rPr>
  </w:style>
  <w:style w:type="paragraph" w:customStyle="1" w:styleId="code2">
    <w:name w:val="code2"/>
    <w:basedOn w:val="code"/>
    <w:link w:val="code2Char"/>
    <w:qFormat/>
    <w:rsid w:val="00386376"/>
    <w:pPr>
      <w:ind w:left="360"/>
    </w:pPr>
  </w:style>
  <w:style w:type="paragraph" w:customStyle="1" w:styleId="dt">
    <w:name w:val="dt"/>
    <w:basedOn w:val="Body"/>
    <w:link w:val="dtChar"/>
    <w:qFormat/>
    <w:rsid w:val="00386376"/>
    <w:pPr>
      <w:keepNext/>
      <w:spacing w:after="0"/>
    </w:pPr>
    <w:rPr>
      <w:b/>
    </w:rPr>
  </w:style>
  <w:style w:type="character" w:customStyle="1" w:styleId="code2Char">
    <w:name w:val="code2 Char"/>
    <w:link w:val="code2"/>
    <w:rsid w:val="00386376"/>
    <w:rPr>
      <w:rFonts w:ascii="Arial" w:hAnsi="Arial" w:cs="Arial"/>
      <w:sz w:val="18"/>
      <w:szCs w:val="18"/>
      <w:shd w:val="clear" w:color="auto" w:fill="E0E0E0"/>
    </w:rPr>
  </w:style>
  <w:style w:type="paragraph" w:customStyle="1" w:styleId="dd">
    <w:name w:val="dd"/>
    <w:basedOn w:val="dt"/>
    <w:link w:val="ddChar"/>
    <w:qFormat/>
    <w:rsid w:val="00386376"/>
    <w:pPr>
      <w:keepNext w:val="0"/>
      <w:spacing w:before="40" w:after="80"/>
      <w:ind w:left="360"/>
    </w:pPr>
    <w:rPr>
      <w:b w:val="0"/>
    </w:rPr>
  </w:style>
  <w:style w:type="character" w:customStyle="1" w:styleId="dtChar">
    <w:name w:val="dt Char"/>
    <w:link w:val="dt"/>
    <w:rsid w:val="00386376"/>
    <w:rPr>
      <w:b/>
      <w:sz w:val="22"/>
      <w:szCs w:val="22"/>
    </w:rPr>
  </w:style>
  <w:style w:type="character" w:customStyle="1" w:styleId="ddChar">
    <w:name w:val="dd Char"/>
    <w:link w:val="dd"/>
    <w:rsid w:val="00386376"/>
    <w:rPr>
      <w:sz w:val="22"/>
      <w:szCs w:val="22"/>
    </w:rPr>
  </w:style>
  <w:style w:type="paragraph" w:customStyle="1" w:styleId="Callout7">
    <w:name w:val="Callout_7"/>
    <w:basedOn w:val="calloutsm"/>
    <w:link w:val="Callout7Char"/>
    <w:qFormat/>
    <w:rsid w:val="00386376"/>
    <w:rPr>
      <w:color w:val="000000" w:themeColor="text1"/>
      <w:sz w:val="14"/>
    </w:rPr>
  </w:style>
  <w:style w:type="character" w:customStyle="1" w:styleId="Callout7Char">
    <w:name w:val="Callout_7 Char"/>
    <w:link w:val="Callout7"/>
    <w:rsid w:val="00386376"/>
    <w:rPr>
      <w:rFonts w:ascii="Arial" w:hAnsi="Arial" w:cs="Arial"/>
      <w:color w:val="000000" w:themeColor="text1"/>
      <w:sz w:val="14"/>
      <w:szCs w:val="10"/>
    </w:rPr>
  </w:style>
  <w:style w:type="paragraph" w:customStyle="1" w:styleId="Table">
    <w:name w:val="Table"/>
    <w:basedOn w:val="Body"/>
    <w:link w:val="TableChar"/>
    <w:qFormat/>
    <w:rsid w:val="00386376"/>
  </w:style>
  <w:style w:type="character" w:customStyle="1" w:styleId="TableChar">
    <w:name w:val="Table Char"/>
    <w:link w:val="Table"/>
    <w:rsid w:val="00386376"/>
    <w:rPr>
      <w:sz w:val="22"/>
      <w:szCs w:val="22"/>
    </w:rPr>
  </w:style>
  <w:style w:type="character" w:styleId="IntenseReference">
    <w:name w:val="Intense Reference"/>
    <w:uiPriority w:val="32"/>
    <w:qFormat/>
    <w:rsid w:val="00386376"/>
    <w:rPr>
      <w:b/>
      <w:bCs/>
      <w:smallCaps/>
      <w:color w:val="C0504D"/>
      <w:spacing w:val="5"/>
      <w:u w:val="single"/>
    </w:rPr>
  </w:style>
  <w:style w:type="character" w:styleId="SubtleEmphasis">
    <w:name w:val="Subtle Emphasis"/>
    <w:uiPriority w:val="19"/>
    <w:rsid w:val="00386376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rsid w:val="003863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6376"/>
    <w:rPr>
      <w:b/>
      <w:bCs/>
      <w:i/>
      <w:iCs/>
      <w:color w:val="4F81BD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38637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86376"/>
    <w:rPr>
      <w:i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86376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386376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386376"/>
    <w:rPr>
      <w:rFonts w:ascii="Cambria" w:eastAsia="Times New Roman" w:hAnsi="Cambria"/>
      <w:i/>
      <w:iCs/>
      <w:color w:val="404040"/>
    </w:rPr>
  </w:style>
  <w:style w:type="paragraph" w:customStyle="1" w:styleId="SmallPrintHeader">
    <w:name w:val="SmallPrint_Header"/>
    <w:basedOn w:val="Normal"/>
    <w:link w:val="SmallPrintHeaderChar"/>
    <w:qFormat/>
    <w:rsid w:val="00386376"/>
    <w:pPr>
      <w:spacing w:before="200" w:after="40"/>
    </w:pPr>
    <w:rPr>
      <w:b/>
      <w:sz w:val="28"/>
      <w:szCs w:val="28"/>
    </w:rPr>
  </w:style>
  <w:style w:type="paragraph" w:customStyle="1" w:styleId="SmallPrintCopy">
    <w:name w:val="SmallPrint_Copy"/>
    <w:basedOn w:val="Normal"/>
    <w:link w:val="SmallPrintCopyChar"/>
    <w:qFormat/>
    <w:rsid w:val="00386376"/>
    <w:pPr>
      <w:spacing w:after="0"/>
    </w:pPr>
    <w:rPr>
      <w:sz w:val="20"/>
      <w:szCs w:val="20"/>
    </w:rPr>
  </w:style>
  <w:style w:type="character" w:customStyle="1" w:styleId="SmallPrintHeaderChar">
    <w:name w:val="SmallPrint_Header Char"/>
    <w:link w:val="SmallPrintHeader"/>
    <w:rsid w:val="00386376"/>
    <w:rPr>
      <w:b/>
      <w:sz w:val="28"/>
      <w:szCs w:val="28"/>
    </w:rPr>
  </w:style>
  <w:style w:type="paragraph" w:customStyle="1" w:styleId="Cellheading">
    <w:name w:val="Cellheading"/>
    <w:basedOn w:val="Cellbody"/>
    <w:link w:val="CellheadingChar"/>
    <w:qFormat/>
    <w:rsid w:val="00386376"/>
    <w:pPr>
      <w:keepNext/>
    </w:pPr>
    <w:rPr>
      <w:b/>
    </w:rPr>
  </w:style>
  <w:style w:type="character" w:customStyle="1" w:styleId="SmallPrintCopyChar">
    <w:name w:val="SmallPrint_Copy Char"/>
    <w:link w:val="SmallPrintCopy"/>
    <w:rsid w:val="00386376"/>
  </w:style>
  <w:style w:type="character" w:customStyle="1" w:styleId="CellheadingChar">
    <w:name w:val="Cellheading Char"/>
    <w:link w:val="Cellheading"/>
    <w:rsid w:val="00386376"/>
    <w:rPr>
      <w:b/>
      <w:szCs w:val="22"/>
    </w:rPr>
  </w:style>
  <w:style w:type="character" w:customStyle="1" w:styleId="Num13Char">
    <w:name w:val="Num1_3 Char"/>
    <w:link w:val="Num13"/>
    <w:rsid w:val="003042A4"/>
    <w:rPr>
      <w:sz w:val="22"/>
      <w:szCs w:val="22"/>
    </w:rPr>
  </w:style>
  <w:style w:type="character" w:customStyle="1" w:styleId="Num12Char">
    <w:name w:val="Num1_2 Char"/>
    <w:link w:val="Num12"/>
    <w:rsid w:val="003042A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86376"/>
    <w:rPr>
      <w:color w:val="800080" w:themeColor="followedHyperlink"/>
      <w:u w:val="single"/>
    </w:rPr>
  </w:style>
  <w:style w:type="paragraph" w:customStyle="1" w:styleId="Source">
    <w:name w:val="Source"/>
    <w:basedOn w:val="Body"/>
    <w:link w:val="SourceChar"/>
    <w:qFormat/>
    <w:rsid w:val="00386376"/>
    <w:rPr>
      <w:b/>
      <w:vanish/>
      <w:sz w:val="16"/>
      <w:szCs w:val="16"/>
    </w:rPr>
  </w:style>
  <w:style w:type="character" w:customStyle="1" w:styleId="SourceChar">
    <w:name w:val="Source Char"/>
    <w:link w:val="Source"/>
    <w:rsid w:val="00386376"/>
    <w:rPr>
      <w:b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5DBF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5DBF"/>
    <w:rPr>
      <w:rFonts w:eastAsiaTheme="minorHAnsi" w:cstheme="minorBidi"/>
      <w:sz w:val="22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B3FF5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B3FF5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B3FF5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B3FF5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B3FF5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Jenkins">
    <w:name w:val="Jenkins"/>
    <w:basedOn w:val="Body"/>
    <w:qFormat/>
    <w:rsid w:val="000B715C"/>
    <w:rPr>
      <w:color w:val="7030A0"/>
    </w:rPr>
  </w:style>
  <w:style w:type="paragraph" w:customStyle="1" w:styleId="Jenkinsdd">
    <w:name w:val="Jenkins dd"/>
    <w:basedOn w:val="dd"/>
    <w:link w:val="JenkinsddChar"/>
    <w:qFormat/>
    <w:rsid w:val="00DC5ABA"/>
    <w:rPr>
      <w:color w:val="7030A0"/>
    </w:rPr>
  </w:style>
  <w:style w:type="character" w:customStyle="1" w:styleId="JenkinsddChar">
    <w:name w:val="Jenkins dd Char"/>
    <w:basedOn w:val="ddChar"/>
    <w:link w:val="Jenkinsdd"/>
    <w:rsid w:val="00DC5ABA"/>
    <w:rPr>
      <w:color w:val="7030A0"/>
      <w:sz w:val="22"/>
      <w:szCs w:val="22"/>
    </w:rPr>
  </w:style>
  <w:style w:type="character" w:customStyle="1" w:styleId="articletitle">
    <w:name w:val="articletitle"/>
    <w:basedOn w:val="DefaultParagraphFont"/>
    <w:rsid w:val="00580405"/>
  </w:style>
  <w:style w:type="paragraph" w:customStyle="1" w:styleId="Ramesh">
    <w:name w:val="Ramesh"/>
    <w:basedOn w:val="Body"/>
    <w:link w:val="RameshChar"/>
    <w:qFormat/>
    <w:rsid w:val="00487FDE"/>
    <w:rPr>
      <w:rFonts w:ascii="Arial" w:hAnsi="Arial" w:cs="Arial"/>
      <w:color w:val="002060"/>
    </w:rPr>
  </w:style>
  <w:style w:type="character" w:customStyle="1" w:styleId="RameshChar">
    <w:name w:val="Ramesh Char"/>
    <w:basedOn w:val="BodyChar"/>
    <w:link w:val="Ramesh"/>
    <w:rsid w:val="00487FDE"/>
    <w:rPr>
      <w:rFonts w:ascii="Arial" w:hAnsi="Arial" w:cs="Arial"/>
      <w:color w:val="002060"/>
      <w:sz w:val="22"/>
      <w:szCs w:val="22"/>
    </w:rPr>
  </w:style>
  <w:style w:type="paragraph" w:customStyle="1" w:styleId="Internal">
    <w:name w:val="Internal"/>
    <w:basedOn w:val="Body"/>
    <w:link w:val="InternalChar"/>
    <w:qFormat/>
    <w:rsid w:val="00854340"/>
    <w:rPr>
      <w:vanish/>
      <w:color w:val="FF0000"/>
    </w:rPr>
  </w:style>
  <w:style w:type="character" w:customStyle="1" w:styleId="mediumtext">
    <w:name w:val="mediumtext"/>
    <w:basedOn w:val="DefaultParagraphFont"/>
    <w:rsid w:val="00F779AC"/>
  </w:style>
  <w:style w:type="character" w:customStyle="1" w:styleId="InternalChar">
    <w:name w:val="Internal Char"/>
    <w:basedOn w:val="BodyChar"/>
    <w:link w:val="Internal"/>
    <w:rsid w:val="00854340"/>
    <w:rPr>
      <w:vanish/>
      <w:color w:val="FF0000"/>
      <w:sz w:val="22"/>
      <w:szCs w:val="22"/>
    </w:rPr>
  </w:style>
  <w:style w:type="paragraph" w:customStyle="1" w:styleId="Bullet1">
    <w:name w:val="Bullet1"/>
    <w:basedOn w:val="Body"/>
    <w:link w:val="Bullet1Char"/>
    <w:qFormat/>
    <w:rsid w:val="00386376"/>
    <w:pPr>
      <w:numPr>
        <w:numId w:val="6"/>
      </w:numPr>
      <w:spacing w:before="80" w:after="80"/>
      <w:ind w:left="360"/>
    </w:pPr>
  </w:style>
  <w:style w:type="character" w:customStyle="1" w:styleId="Bullet1Char">
    <w:name w:val="Bullet1 Char"/>
    <w:basedOn w:val="BodyChar"/>
    <w:link w:val="Bullet1"/>
    <w:rsid w:val="00386376"/>
    <w:rPr>
      <w:sz w:val="22"/>
      <w:szCs w:val="22"/>
    </w:rPr>
  </w:style>
  <w:style w:type="paragraph" w:customStyle="1" w:styleId="Bullet2">
    <w:name w:val="Bullet2"/>
    <w:basedOn w:val="Bullet1"/>
    <w:link w:val="Bullet2Char"/>
    <w:qFormat/>
    <w:rsid w:val="00386376"/>
    <w:pPr>
      <w:numPr>
        <w:numId w:val="9"/>
      </w:numPr>
      <w:spacing w:before="0" w:after="60"/>
      <w:ind w:left="720"/>
    </w:pPr>
  </w:style>
  <w:style w:type="character" w:customStyle="1" w:styleId="Bullet2Char">
    <w:name w:val="Bullet2 Char"/>
    <w:basedOn w:val="Bullet1Char"/>
    <w:link w:val="Bullet2"/>
    <w:rsid w:val="00386376"/>
    <w:rPr>
      <w:sz w:val="22"/>
      <w:szCs w:val="22"/>
    </w:rPr>
  </w:style>
  <w:style w:type="paragraph" w:customStyle="1" w:styleId="Num1">
    <w:name w:val="Num1"/>
    <w:basedOn w:val="Body"/>
    <w:link w:val="Num1Char"/>
    <w:qFormat/>
    <w:rsid w:val="00386376"/>
    <w:pPr>
      <w:numPr>
        <w:ilvl w:val="5"/>
        <w:numId w:val="10"/>
      </w:numPr>
      <w:spacing w:before="60" w:after="60"/>
    </w:pPr>
  </w:style>
  <w:style w:type="paragraph" w:customStyle="1" w:styleId="Num2">
    <w:name w:val="Num2"/>
    <w:basedOn w:val="Num1"/>
    <w:link w:val="Num2Char"/>
    <w:qFormat/>
    <w:rsid w:val="00386376"/>
    <w:pPr>
      <w:numPr>
        <w:ilvl w:val="6"/>
      </w:numPr>
    </w:pPr>
  </w:style>
  <w:style w:type="character" w:customStyle="1" w:styleId="Num1Char">
    <w:name w:val="Num1 Char"/>
    <w:basedOn w:val="BodyChar"/>
    <w:link w:val="Num1"/>
    <w:rsid w:val="00386376"/>
    <w:rPr>
      <w:sz w:val="22"/>
      <w:szCs w:val="22"/>
    </w:rPr>
  </w:style>
  <w:style w:type="character" w:customStyle="1" w:styleId="Num2Char">
    <w:name w:val="Num2 Char"/>
    <w:basedOn w:val="Num1Char"/>
    <w:link w:val="Num2"/>
    <w:rsid w:val="00386376"/>
    <w:rPr>
      <w:sz w:val="22"/>
      <w:szCs w:val="22"/>
    </w:rPr>
  </w:style>
  <w:style w:type="paragraph" w:customStyle="1" w:styleId="CellbodyBullet">
    <w:name w:val="CellbodyBullet"/>
    <w:basedOn w:val="Cellbody"/>
    <w:qFormat/>
    <w:rsid w:val="00A05836"/>
    <w:pPr>
      <w:numPr>
        <w:numId w:val="11"/>
      </w:numPr>
      <w:tabs>
        <w:tab w:val="left" w:pos="5266"/>
      </w:tabs>
      <w:ind w:left="360"/>
    </w:pPr>
  </w:style>
  <w:style w:type="character" w:customStyle="1" w:styleId="Link">
    <w:name w:val="Link"/>
    <w:basedOn w:val="DefaultParagraphFont"/>
    <w:uiPriority w:val="1"/>
    <w:qFormat/>
    <w:rsid w:val="00324DD4"/>
    <w:rPr>
      <w:color w:val="4F81BD" w:themeColor="accent1"/>
      <w:u w:val="single"/>
    </w:rPr>
  </w:style>
  <w:style w:type="character" w:customStyle="1" w:styleId="5yl5">
    <w:name w:val="_5yl5"/>
    <w:basedOn w:val="DefaultParagraphFont"/>
    <w:rsid w:val="00C36C6C"/>
  </w:style>
  <w:style w:type="character" w:customStyle="1" w:styleId="il">
    <w:name w:val="il"/>
    <w:basedOn w:val="DefaultParagraphFont"/>
    <w:rsid w:val="00381EFC"/>
  </w:style>
  <w:style w:type="character" w:styleId="UnresolvedMention">
    <w:name w:val="Unresolved Mention"/>
    <w:basedOn w:val="DefaultParagraphFont"/>
    <w:uiPriority w:val="99"/>
    <w:semiHidden/>
    <w:unhideWhenUsed/>
    <w:rsid w:val="008A5CC5"/>
    <w:rPr>
      <w:color w:val="605E5C"/>
      <w:shd w:val="clear" w:color="auto" w:fill="E1DFDD"/>
    </w:rPr>
  </w:style>
  <w:style w:type="character" w:customStyle="1" w:styleId="qu">
    <w:name w:val="qu"/>
    <w:basedOn w:val="DefaultParagraphFont"/>
    <w:rsid w:val="00FD76B4"/>
  </w:style>
  <w:style w:type="character" w:customStyle="1" w:styleId="gd">
    <w:name w:val="gd"/>
    <w:basedOn w:val="DefaultParagraphFont"/>
    <w:rsid w:val="00FD76B4"/>
  </w:style>
  <w:style w:type="character" w:customStyle="1" w:styleId="g3">
    <w:name w:val="g3"/>
    <w:basedOn w:val="DefaultParagraphFont"/>
    <w:rsid w:val="00FD76B4"/>
  </w:style>
  <w:style w:type="character" w:customStyle="1" w:styleId="hb">
    <w:name w:val="hb"/>
    <w:basedOn w:val="DefaultParagraphFont"/>
    <w:rsid w:val="00FD76B4"/>
  </w:style>
  <w:style w:type="character" w:customStyle="1" w:styleId="g2">
    <w:name w:val="g2"/>
    <w:basedOn w:val="DefaultParagraphFont"/>
    <w:rsid w:val="00FD76B4"/>
  </w:style>
  <w:style w:type="character" w:customStyle="1" w:styleId="m7702105113669858398apple-converted-space">
    <w:name w:val="m_7702105113669858398apple-converted-space"/>
    <w:basedOn w:val="DefaultParagraphFont"/>
    <w:rsid w:val="00FD76B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C5756C"/>
    <w:rPr>
      <w:sz w:val="22"/>
      <w:szCs w:val="22"/>
    </w:rPr>
  </w:style>
  <w:style w:type="paragraph" w:customStyle="1" w:styleId="paragraph">
    <w:name w:val="paragraph"/>
    <w:basedOn w:val="Normal"/>
    <w:rsid w:val="002C32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2C321E"/>
  </w:style>
  <w:style w:type="character" w:customStyle="1" w:styleId="scxw106342097">
    <w:name w:val="scxw106342097"/>
    <w:basedOn w:val="DefaultParagraphFont"/>
    <w:rsid w:val="002C321E"/>
  </w:style>
  <w:style w:type="character" w:customStyle="1" w:styleId="eop">
    <w:name w:val="eop"/>
    <w:basedOn w:val="DefaultParagraphFont"/>
    <w:rsid w:val="002C3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73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3" w:color="B5C4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2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5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85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74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696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9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097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57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1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9428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33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7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503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792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7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9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5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29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061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11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1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1003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9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6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BTechLab/uid2-ios-sd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microsoft.com/office/2019/05/relationships/documenttasks" Target="documenttasks/documenttasks1.xml"/><Relationship Id="rId4" Type="http://schemas.openxmlformats.org/officeDocument/2006/relationships/settings" Target="settings.xml"/><Relationship Id="rId9" Type="http://schemas.openxmlformats.org/officeDocument/2006/relationships/hyperlink" Target="https://github.com/IABTechLab/uid2-android-sdk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Templates\Word_SOA\SOA_Doc_Template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1305784D-CF2F-4F11-9804-7BAA23FCC0B6}">
    <t:Anchor>
      <t:Comment id="275510752"/>
    </t:Anchor>
    <t:History>
      <t:Event id="{3D179B2C-10A5-400B-B4F1-A97974C61DD2}" time="2023-04-12T14:42:12.019Z">
        <t:Attribution userId="S::brad.leege@thetradedesk.com::b2de29a9-a2ce-4b03-8699-e5e300d219e5" userProvider="AD" userName="Brad Leege"/>
        <t:Anchor>
          <t:Comment id="275510752"/>
        </t:Anchor>
        <t:Create/>
      </t:Event>
      <t:Event id="{BCED5615-96C8-416E-9DDB-847A7CE8D470}" time="2023-04-12T14:42:12.019Z">
        <t:Attribution userId="S::brad.leege@thetradedesk.com::b2de29a9-a2ce-4b03-8699-e5e300d219e5" userProvider="AD" userName="Brad Leege"/>
        <t:Anchor>
          <t:Comment id="275510752"/>
        </t:Anchor>
        <t:Assign userId="S::gen.whitt@thetradedesk.com::db30c609-a160-40fc-8663-1d2eed761b7c" userProvider="AD" userName="Gen Whitt"/>
      </t:Event>
      <t:Event id="{C311B906-4FA1-4AF9-BEDA-8F7A741FB5E6}" time="2023-04-12T14:42:12.019Z">
        <t:Attribution userId="S::brad.leege@thetradedesk.com::b2de29a9-a2ce-4b03-8699-e5e300d219e5" userProvider="AD" userName="Brad Leege"/>
        <t:Anchor>
          <t:Comment id="275510752"/>
        </t:Anchor>
        <t:SetTitle title="@Gen Whitt Can this be more explicit that the version refers to the SDK and not the version of the document? Something like: &quot;SDK Version: v0.1.0&quot;"/>
      </t:Event>
      <t:Event id="{5782C4B2-9E0B-40DD-9555-1B49CED0AC2B}" time="2023-04-12T14:56:55.699Z">
        <t:Attribution userId="S::gen.whitt@thetradedesk.com::db30c609-a160-40fc-8663-1d2eed761b7c" userProvider="AD" userName="Gen Whitt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9579-0D8E-47F1-AF80-2EC8FF61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SOA_Doc_Template.dotx</Template>
  <TotalTime>9</TotalTime>
  <Pages>5</Pages>
  <Words>709</Words>
  <Characters>4042</Characters>
  <Application>Microsoft Office Word</Application>
  <DocSecurity>0</DocSecurity>
  <Lines>33</Lines>
  <Paragraphs>9</Paragraphs>
  <ScaleCrop>false</ScaleCrop>
  <Company>SOA Software, Inc.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Whitt</dc:creator>
  <cp:keywords/>
  <cp:lastModifiedBy>Sunny Wu</cp:lastModifiedBy>
  <cp:revision>10</cp:revision>
  <cp:lastPrinted>2023-04-12T15:20:00Z</cp:lastPrinted>
  <dcterms:created xsi:type="dcterms:W3CDTF">2023-04-12T15:17:00Z</dcterms:created>
  <dcterms:modified xsi:type="dcterms:W3CDTF">2023-07-14T06:03:00Z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  <property fmtid="{D5CDD505-2E9C-101B-9397-08002B2CF9AE}" pid="3" name="ProductName">
    <vt:lpwstr>Community Manager</vt:lpwstr>
  </property>
  <property fmtid="{D5CDD505-2E9C-101B-9397-08002B2CF9AE}" pid="4" name="Version_SOAIM">
    <vt:lpwstr>7.2</vt:lpwstr>
  </property>
  <property fmtid="{D5CDD505-2E9C-101B-9397-08002B2CF9AE}" pid="5" name="Version_PM">
    <vt:lpwstr>6.4.0</vt:lpwstr>
  </property>
  <property fmtid="{D5CDD505-2E9C-101B-9397-08002B2CF9AE}" pid="6" name="ProductNameFull">
    <vt:lpwstr>Community Manager</vt:lpwstr>
  </property>
  <property fmtid="{D5CDD505-2E9C-101B-9397-08002B2CF9AE}" pid="7" name="ProductName_PM">
    <vt:lpwstr>SOA Software Policy Manager</vt:lpwstr>
  </property>
  <property fmtid="{D5CDD505-2E9C-101B-9397-08002B2CF9AE}" pid="8" name="ProductNameFull_PM">
    <vt:lpwstr>ProductNameFull_PM Variable</vt:lpwstr>
  </property>
</Properties>
</file>