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911CC" w14:textId="0B5BC70C" w:rsidR="00D36AAB" w:rsidRDefault="00671F55" w:rsidP="00E73CC4">
      <w:pPr>
        <w:pStyle w:val="Heading1"/>
        <w:numPr>
          <w:ilvl w:val="0"/>
          <w:numId w:val="0"/>
        </w:numPr>
      </w:pPr>
      <w:bookmarkStart w:id="0" w:name="_Toc105221445"/>
      <w:bookmarkStart w:id="1" w:name="_Toc105221451"/>
      <w:bookmarkStart w:id="2" w:name="_Toc105221457"/>
      <w:bookmarkStart w:id="3" w:name="_Toc105221463"/>
      <w:bookmarkStart w:id="4" w:name="_Toc105221469"/>
      <w:bookmarkStart w:id="5" w:name="_Toc105221475"/>
      <w:bookmarkStart w:id="6" w:name="_Toc105221481"/>
      <w:bookmarkStart w:id="7" w:name="_Toc105221487"/>
      <w:bookmarkStart w:id="8" w:name="_Toc105351368"/>
      <w:bookmarkStart w:id="9" w:name="_Toc105351385"/>
      <w:bookmarkStart w:id="10" w:name="_Toc105351402"/>
      <w:bookmarkStart w:id="11" w:name="_Toc105351419"/>
      <w:bookmarkStart w:id="12" w:name="_Toc105351436"/>
      <w:bookmarkStart w:id="13" w:name="_Toc105351453"/>
      <w:bookmarkStart w:id="14" w:name="_Toc105351470"/>
      <w:bookmarkStart w:id="15" w:name="_Toc105351487"/>
      <w:bookmarkStart w:id="16" w:name="_Toc105351504"/>
      <w:bookmarkStart w:id="17" w:name="_Toc105351521"/>
      <w:bookmarkStart w:id="18" w:name="_Toc105351538"/>
      <w:bookmarkStart w:id="19" w:name="_Toc105351555"/>
      <w:bookmarkStart w:id="20" w:name="_Toc105351572"/>
      <w:bookmarkStart w:id="21" w:name="_Toc105351589"/>
      <w:bookmarkStart w:id="22" w:name="_Toc105492505"/>
      <w:bookmarkStart w:id="23" w:name="_Toc105492519"/>
      <w:bookmarkStart w:id="24" w:name="_Toc105492533"/>
      <w:bookmarkStart w:id="25" w:name="_Toc105492547"/>
      <w:bookmarkStart w:id="26" w:name="_Toc105492561"/>
      <w:bookmarkStart w:id="27" w:name="_Toc105492575"/>
      <w:bookmarkStart w:id="28" w:name="_Toc105492589"/>
      <w:bookmarkStart w:id="29" w:name="_Toc105492603"/>
      <w:bookmarkStart w:id="30" w:name="_Toc105492617"/>
      <w:bookmarkStart w:id="31" w:name="_Toc105492631"/>
      <w:bookmarkStart w:id="32" w:name="_Toc105493565"/>
      <w:bookmarkStart w:id="33" w:name="_Toc105493583"/>
      <w:bookmarkStart w:id="34" w:name="_Toc105493601"/>
      <w:bookmarkStart w:id="35" w:name="_Toc105493619"/>
      <w:bookmarkStart w:id="36" w:name="_Toc105493637"/>
      <w:bookmarkStart w:id="37" w:name="_Toc105493655"/>
      <w:bookmarkStart w:id="38" w:name="_Toc105493673"/>
      <w:bookmarkStart w:id="39" w:name="_Toc105493691"/>
      <w:bookmarkStart w:id="40" w:name="_Toc105493709"/>
      <w:bookmarkStart w:id="41" w:name="_Toc105493727"/>
      <w:bookmarkStart w:id="42" w:name="_Toc105493745"/>
      <w:r>
        <w:t xml:space="preserve">Developer Guide for UID2 </w:t>
      </w:r>
      <w:r w:rsidR="002953C4">
        <w:t>G</w:t>
      </w:r>
      <w:r>
        <w:t>MA Plugin (iOS and Android)</w:t>
      </w:r>
    </w:p>
    <w:p w14:paraId="6DD643F7" w14:textId="071B216B" w:rsidR="00555AF5" w:rsidRPr="00E73CC4" w:rsidRDefault="00C5756C" w:rsidP="3CFD6CCE">
      <w:pPr>
        <w:pStyle w:val="Body"/>
        <w:rPr>
          <w:i/>
          <w:iCs/>
        </w:rPr>
      </w:pPr>
      <w:r>
        <w:rPr>
          <w:i/>
          <w:iCs/>
        </w:rPr>
        <w:t>SDK v</w:t>
      </w:r>
      <w:r w:rsidR="40D52946" w:rsidRPr="3CFD6CCE">
        <w:rPr>
          <w:i/>
          <w:iCs/>
        </w:rPr>
        <w:t xml:space="preserve">ersion: </w:t>
      </w:r>
      <w:r w:rsidR="001F5BF9">
        <w:rPr>
          <w:i/>
          <w:iCs/>
        </w:rPr>
        <w:t>v</w:t>
      </w:r>
      <w:r w:rsidR="00671F55" w:rsidRPr="00671F55">
        <w:rPr>
          <w:i/>
          <w:iCs/>
        </w:rPr>
        <w:t>0.1.0</w:t>
      </w:r>
    </w:p>
    <w:p w14:paraId="71A132CD" w14:textId="5D081648" w:rsidR="005C1536" w:rsidRDefault="005C1536" w:rsidP="005C1536">
      <w:pPr>
        <w:pStyle w:val="Heading2"/>
      </w:pPr>
      <w:r>
        <w:t>Introduction</w:t>
      </w:r>
    </w:p>
    <w:p w14:paraId="53B9970F" w14:textId="3E6D2C95" w:rsidR="00671F55" w:rsidRDefault="00671F55" w:rsidP="00671F55">
      <w:r>
        <w:t xml:space="preserve">The UID2 </w:t>
      </w:r>
      <w:r w:rsidR="002953C4">
        <w:t>G</w:t>
      </w:r>
      <w:r>
        <w:t>MA Plugin is pre-release software and should be used as such.</w:t>
      </w:r>
    </w:p>
    <w:p w14:paraId="11E4FA6F" w14:textId="46BE899F" w:rsidR="00671F55" w:rsidRDefault="00671F55" w:rsidP="005C1536">
      <w:pPr>
        <w:pStyle w:val="BodyKWN"/>
      </w:pPr>
      <w:r>
        <w:t xml:space="preserve">The UID2 </w:t>
      </w:r>
      <w:r w:rsidR="002953C4">
        <w:t>G</w:t>
      </w:r>
      <w:r>
        <w:t xml:space="preserve">MA Plugin enables apps </w:t>
      </w:r>
      <w:r w:rsidR="005C1536">
        <w:t>that use</w:t>
      </w:r>
      <w:r>
        <w:t xml:space="preserve"> Google</w:t>
      </w:r>
      <w:r w:rsidR="002953C4">
        <w:t xml:space="preserve"> Mobile Ad (GMA) </w:t>
      </w:r>
      <w:r>
        <w:t xml:space="preserve">SDK to include UID2 data in their ad requests. This is done automatically, with no direct coding needed </w:t>
      </w:r>
      <w:r w:rsidR="005C1536">
        <w:t>from</w:t>
      </w:r>
      <w:r>
        <w:t xml:space="preserve"> the app developer</w:t>
      </w:r>
      <w:r w:rsidR="005C1536">
        <w:t>, by:</w:t>
      </w:r>
    </w:p>
    <w:p w14:paraId="4DA12B92" w14:textId="3D2677A5" w:rsidR="005C1536" w:rsidRDefault="005C1536" w:rsidP="005C1536">
      <w:pPr>
        <w:pStyle w:val="Bullet1"/>
      </w:pPr>
      <w:r>
        <w:t xml:space="preserve">The </w:t>
      </w:r>
      <w:r w:rsidR="002953C4">
        <w:t>Google Mobile Ad</w:t>
      </w:r>
      <w:r>
        <w:t xml:space="preserve"> SDK</w:t>
      </w:r>
    </w:p>
    <w:p w14:paraId="2E2585E3" w14:textId="77777777" w:rsidR="005C1536" w:rsidRDefault="005C1536" w:rsidP="005C1536">
      <w:pPr>
        <w:pStyle w:val="Bullet1"/>
      </w:pPr>
      <w:r>
        <w:t>The UID2 SDK</w:t>
      </w:r>
    </w:p>
    <w:p w14:paraId="7483CB98" w14:textId="3CC02B31" w:rsidR="005C1536" w:rsidRDefault="005C1536" w:rsidP="005C1536">
      <w:pPr>
        <w:pStyle w:val="Bullet1"/>
      </w:pPr>
      <w:r>
        <w:t xml:space="preserve">The UID2 </w:t>
      </w:r>
      <w:r w:rsidR="002953C4">
        <w:t>G</w:t>
      </w:r>
      <w:r>
        <w:t>MA Plugin</w:t>
      </w:r>
    </w:p>
    <w:p w14:paraId="186841F4" w14:textId="77777777" w:rsidR="00671F55" w:rsidRDefault="00671F55" w:rsidP="00671F55">
      <w:pPr>
        <w:pStyle w:val="Heading2"/>
        <w:numPr>
          <w:ilvl w:val="1"/>
          <w:numId w:val="25"/>
        </w:numPr>
      </w:pPr>
      <w:r>
        <w:t>iOS</w:t>
      </w:r>
    </w:p>
    <w:p w14:paraId="72B6E802" w14:textId="77777777" w:rsidR="00671F55" w:rsidRDefault="00671F55" w:rsidP="00671F55">
      <w:pPr>
        <w:pStyle w:val="BodyKWN"/>
      </w:pPr>
      <w:r>
        <w:t>Refer to the following sections for iOS:</w:t>
      </w:r>
    </w:p>
    <w:p w14:paraId="6DEF81AB" w14:textId="77777777" w:rsidR="00671F55" w:rsidRDefault="00671F55" w:rsidP="00671F55">
      <w:pPr>
        <w:pStyle w:val="Bullet1"/>
        <w:numPr>
          <w:ilvl w:val="0"/>
          <w:numId w:val="26"/>
        </w:numPr>
        <w:ind w:left="360"/>
      </w:pPr>
      <w:r>
        <w:t>Requirements</w:t>
      </w:r>
    </w:p>
    <w:p w14:paraId="16CBA3A9" w14:textId="1B024C14" w:rsidR="00671F55" w:rsidRDefault="00671F55" w:rsidP="002953C4">
      <w:pPr>
        <w:pStyle w:val="Bullet1"/>
        <w:numPr>
          <w:ilvl w:val="0"/>
          <w:numId w:val="26"/>
        </w:numPr>
        <w:ind w:left="360"/>
      </w:pPr>
      <w:r>
        <w:t>Installation</w:t>
      </w:r>
    </w:p>
    <w:p w14:paraId="1D5243CB" w14:textId="77777777" w:rsidR="00671F55" w:rsidRDefault="00671F55" w:rsidP="00671F55">
      <w:pPr>
        <w:pStyle w:val="Heading3"/>
        <w:numPr>
          <w:ilvl w:val="2"/>
          <w:numId w:val="25"/>
        </w:numPr>
      </w:pPr>
      <w:r>
        <w:t>Requirements</w:t>
      </w:r>
    </w:p>
    <w:p w14:paraId="77FF7B77" w14:textId="77777777" w:rsidR="00671F55" w:rsidRDefault="00671F55" w:rsidP="00671F55">
      <w:pPr>
        <w:pStyle w:val="BodyKWN"/>
      </w:pPr>
      <w:r>
        <w:t>Install the following:</w:t>
      </w:r>
    </w:p>
    <w:p w14:paraId="1F307154" w14:textId="60DC190E" w:rsidR="00671F55" w:rsidRDefault="00671F55" w:rsidP="00671F55">
      <w:pPr>
        <w:pStyle w:val="Bullet1"/>
        <w:numPr>
          <w:ilvl w:val="0"/>
          <w:numId w:val="26"/>
        </w:numPr>
        <w:ind w:left="360"/>
      </w:pPr>
      <w:r>
        <w:t>UID2 iOS SDK v0.</w:t>
      </w:r>
      <w:r w:rsidR="002953C4">
        <w:t>2</w:t>
      </w:r>
      <w:r>
        <w:t>.0</w:t>
      </w:r>
    </w:p>
    <w:p w14:paraId="540325C7" w14:textId="77777777" w:rsidR="002953C4" w:rsidRDefault="002953C4" w:rsidP="002953C4">
      <w:pPr>
        <w:pStyle w:val="Bullet1"/>
        <w:rPr>
          <w:sz w:val="24"/>
          <w:szCs w:val="24"/>
        </w:rPr>
      </w:pPr>
      <w:hyperlink r:id="rId8" w:tgtFrame="_blank" w:history="1">
        <w:r>
          <w:rPr>
            <w:rStyle w:val="normaltextrun"/>
            <w:rFonts w:cs="Calibri"/>
            <w:color w:val="0563C1"/>
            <w:u w:val="single"/>
          </w:rPr>
          <w:t>Google Mobile Ad SDK</w:t>
        </w:r>
      </w:hyperlink>
      <w:r>
        <w:rPr>
          <w:rStyle w:val="normaltextrun"/>
          <w:rFonts w:cs="Calibri"/>
        </w:rPr>
        <w:t xml:space="preserve"> v10.7.0</w:t>
      </w:r>
      <w:r>
        <w:rPr>
          <w:rStyle w:val="eop"/>
          <w:rFonts w:cs="Calibri"/>
        </w:rPr>
        <w:t> </w:t>
      </w:r>
    </w:p>
    <w:p w14:paraId="466000E8" w14:textId="0FA748F3" w:rsidR="00671F55" w:rsidRDefault="00671F55" w:rsidP="00671F55">
      <w:pPr>
        <w:pStyle w:val="Bullet1"/>
        <w:numPr>
          <w:ilvl w:val="0"/>
          <w:numId w:val="26"/>
        </w:numPr>
        <w:ind w:left="360"/>
      </w:pPr>
      <w:r>
        <w:t xml:space="preserve">UID2 iOS </w:t>
      </w:r>
      <w:r w:rsidR="002953C4">
        <w:t>G</w:t>
      </w:r>
      <w:r>
        <w:t>MA Plugin v0.</w:t>
      </w:r>
      <w:r w:rsidR="002953C4">
        <w:t>2</w:t>
      </w:r>
      <w:r>
        <w:t>.0</w:t>
      </w:r>
    </w:p>
    <w:p w14:paraId="6C0FA60F" w14:textId="77777777" w:rsidR="00671F55" w:rsidRDefault="00671F55" w:rsidP="00671F55">
      <w:pPr>
        <w:pStyle w:val="Heading3"/>
        <w:numPr>
          <w:ilvl w:val="2"/>
          <w:numId w:val="25"/>
        </w:numPr>
      </w:pPr>
      <w:r>
        <w:t>Installation</w:t>
      </w:r>
    </w:p>
    <w:p w14:paraId="2F628F3A" w14:textId="49748562" w:rsidR="00671F55" w:rsidRDefault="00671F55" w:rsidP="00671F55">
      <w:r>
        <w:t xml:space="preserve">Install the UID2 iOS IMA Plugin v0.1.0 via Swift Package Manager to an existing app with UID2 SDK and Google </w:t>
      </w:r>
      <w:r w:rsidR="002953C4">
        <w:t>Mobile Ad</w:t>
      </w:r>
      <w:r>
        <w:t xml:space="preserve"> SDK installed.</w:t>
      </w:r>
    </w:p>
    <w:p w14:paraId="731D6E9F" w14:textId="5BDF5729" w:rsidR="00671F55" w:rsidRDefault="00671F55" w:rsidP="00671F55">
      <w:pPr>
        <w:pStyle w:val="code"/>
      </w:pPr>
      <w:proofErr w:type="gramStart"/>
      <w:r>
        <w:t>.package</w:t>
      </w:r>
      <w:proofErr w:type="gramEnd"/>
      <w:r>
        <w:t>(url: https://github.com/IABTechLab/uid2-ios-plugin-google-</w:t>
      </w:r>
      <w:r w:rsidR="002953C4">
        <w:t>g</w:t>
      </w:r>
      <w:r>
        <w:t xml:space="preserve">ma.git, exact: </w:t>
      </w:r>
      <w:r w:rsidR="001F5BF9" w:rsidRPr="001F5BF9">
        <w:t>"</w:t>
      </w:r>
      <w:r>
        <w:t>0.</w:t>
      </w:r>
      <w:r w:rsidR="002953C4">
        <w:t>2</w:t>
      </w:r>
      <w:r>
        <w:t>.0</w:t>
      </w:r>
      <w:r w:rsidR="001F5BF9" w:rsidRPr="001F5BF9">
        <w:t>"</w:t>
      </w:r>
      <w:r>
        <w:t>)</w:t>
      </w:r>
    </w:p>
    <w:p w14:paraId="4B29BFB3" w14:textId="77777777" w:rsidR="00671F55" w:rsidRDefault="00671F55" w:rsidP="00671F55">
      <w:pPr>
        <w:pStyle w:val="Heading3"/>
        <w:numPr>
          <w:ilvl w:val="2"/>
          <w:numId w:val="25"/>
        </w:numPr>
      </w:pPr>
      <w:r>
        <w:lastRenderedPageBreak/>
        <w:t>Troubleshooting</w:t>
      </w:r>
    </w:p>
    <w:p w14:paraId="325F8F87" w14:textId="38480B54" w:rsidR="00671F55" w:rsidRDefault="00671F55" w:rsidP="00671F55">
      <w:r>
        <w:t xml:space="preserve">To resolve any issue that </w:t>
      </w:r>
      <w:r w:rsidR="004731E9">
        <w:t xml:space="preserve">might </w:t>
      </w:r>
      <w:r>
        <w:t xml:space="preserve">arise, it’s recommended </w:t>
      </w:r>
      <w:r w:rsidR="001F5BF9">
        <w:t>that you</w:t>
      </w:r>
      <w:r>
        <w:t xml:space="preserve"> copy the two source code files from the UID2 </w:t>
      </w:r>
      <w:r w:rsidR="002953C4">
        <w:t>G</w:t>
      </w:r>
      <w:r>
        <w:t xml:space="preserve">MA Plugin directly into your app. </w:t>
      </w:r>
      <w:r w:rsidR="001F5BF9">
        <w:t xml:space="preserve">Be sure to use the same class and file names, to ensure that Google </w:t>
      </w:r>
      <w:r w:rsidR="002953C4">
        <w:t xml:space="preserve">Mobile Ad SDK </w:t>
      </w:r>
      <w:r w:rsidR="001F5BF9">
        <w:t>can find the files at runtime</w:t>
      </w:r>
      <w:r>
        <w:t>. The two files are:</w:t>
      </w:r>
    </w:p>
    <w:p w14:paraId="17120D6E" w14:textId="4D7FE08F" w:rsidR="00671F55" w:rsidRDefault="00671F55" w:rsidP="00671F55">
      <w:pPr>
        <w:pStyle w:val="Bullet1"/>
        <w:numPr>
          <w:ilvl w:val="0"/>
          <w:numId w:val="26"/>
        </w:numPr>
        <w:ind w:left="360"/>
      </w:pPr>
      <w:r>
        <w:t>UID2</w:t>
      </w:r>
      <w:r w:rsidR="002953C4">
        <w:t>G</w:t>
      </w:r>
      <w:r>
        <w:t>MASecureSignalsAdapter.swift</w:t>
      </w:r>
    </w:p>
    <w:p w14:paraId="2A99F134" w14:textId="3CCF8BAD" w:rsidR="00671F55" w:rsidRDefault="002953C4" w:rsidP="00671F55">
      <w:pPr>
        <w:pStyle w:val="Bullet1"/>
        <w:numPr>
          <w:ilvl w:val="0"/>
          <w:numId w:val="26"/>
        </w:numPr>
        <w:ind w:left="360"/>
      </w:pPr>
      <w:proofErr w:type="spellStart"/>
      <w:r>
        <w:t>AdvertisingTokenNotFoundError</w:t>
      </w:r>
      <w:r w:rsidR="00671F55">
        <w:t>.swift</w:t>
      </w:r>
      <w:proofErr w:type="spellEnd"/>
    </w:p>
    <w:p w14:paraId="6EC7333A" w14:textId="77777777" w:rsidR="00671F55" w:rsidRDefault="00671F55" w:rsidP="00671F55">
      <w:pPr>
        <w:pStyle w:val="Heading2"/>
        <w:numPr>
          <w:ilvl w:val="1"/>
          <w:numId w:val="25"/>
        </w:numPr>
      </w:pPr>
      <w:r>
        <w:t>Android</w:t>
      </w:r>
    </w:p>
    <w:p w14:paraId="6B052204" w14:textId="77777777" w:rsidR="00671F55" w:rsidRDefault="00671F55" w:rsidP="00671F55">
      <w:pPr>
        <w:pStyle w:val="BodyKWN"/>
      </w:pPr>
      <w:r>
        <w:t>Refer to the following sections for Android:</w:t>
      </w:r>
    </w:p>
    <w:p w14:paraId="3EF6EDA9" w14:textId="77777777" w:rsidR="00671F55" w:rsidRDefault="00671F55" w:rsidP="00671F55">
      <w:pPr>
        <w:pStyle w:val="Bullet1"/>
        <w:numPr>
          <w:ilvl w:val="0"/>
          <w:numId w:val="26"/>
        </w:numPr>
        <w:ind w:left="360"/>
      </w:pPr>
      <w:r>
        <w:t>Requirements</w:t>
      </w:r>
    </w:p>
    <w:p w14:paraId="22085020" w14:textId="77777777" w:rsidR="00671F55" w:rsidRDefault="00671F55" w:rsidP="00671F55">
      <w:pPr>
        <w:pStyle w:val="Bullet1"/>
        <w:numPr>
          <w:ilvl w:val="0"/>
          <w:numId w:val="26"/>
        </w:numPr>
        <w:ind w:left="360"/>
      </w:pPr>
      <w:r>
        <w:t>Installation</w:t>
      </w:r>
    </w:p>
    <w:p w14:paraId="33F6AC66" w14:textId="77777777" w:rsidR="00671F55" w:rsidRDefault="00671F55" w:rsidP="00671F55">
      <w:pPr>
        <w:pStyle w:val="Bullet1"/>
        <w:numPr>
          <w:ilvl w:val="0"/>
          <w:numId w:val="26"/>
        </w:numPr>
        <w:ind w:left="360"/>
      </w:pPr>
      <w:r>
        <w:t>Troubleshooting</w:t>
      </w:r>
    </w:p>
    <w:p w14:paraId="1940978E" w14:textId="77777777" w:rsidR="00671F55" w:rsidRDefault="00671F55" w:rsidP="00671F55">
      <w:pPr>
        <w:pStyle w:val="Heading3"/>
        <w:numPr>
          <w:ilvl w:val="2"/>
          <w:numId w:val="25"/>
        </w:numPr>
      </w:pPr>
      <w:r>
        <w:t>Requirements</w:t>
      </w:r>
    </w:p>
    <w:p w14:paraId="5E02D589" w14:textId="77777777" w:rsidR="00671F55" w:rsidRDefault="00671F55" w:rsidP="00671F55">
      <w:pPr>
        <w:pStyle w:val="BodyKWN"/>
      </w:pPr>
      <w:r>
        <w:t>Install the following:</w:t>
      </w:r>
    </w:p>
    <w:p w14:paraId="2DC6D664" w14:textId="3F5F27C2" w:rsidR="00671F55" w:rsidRDefault="00671F55" w:rsidP="00671F55">
      <w:pPr>
        <w:pStyle w:val="Bullet1"/>
        <w:numPr>
          <w:ilvl w:val="0"/>
          <w:numId w:val="26"/>
        </w:numPr>
        <w:ind w:left="360"/>
      </w:pPr>
      <w:r>
        <w:t>UID2 Android SDK v0.</w:t>
      </w:r>
      <w:r w:rsidR="002953C4">
        <w:t>4</w:t>
      </w:r>
      <w:r>
        <w:t>.0</w:t>
      </w:r>
    </w:p>
    <w:p w14:paraId="58636152" w14:textId="77777777" w:rsidR="002953C4" w:rsidRDefault="002953C4" w:rsidP="002953C4">
      <w:pPr>
        <w:pStyle w:val="Bullet1"/>
        <w:rPr>
          <w:sz w:val="24"/>
          <w:szCs w:val="24"/>
        </w:rPr>
      </w:pPr>
      <w:hyperlink r:id="rId9" w:tgtFrame="_blank" w:history="1">
        <w:r>
          <w:rPr>
            <w:rStyle w:val="normaltextrun"/>
            <w:rFonts w:cs="Calibri"/>
            <w:color w:val="0563C1"/>
            <w:u w:val="single"/>
          </w:rPr>
          <w:t>Google Mobile Ad SDK v22.0.0+</w:t>
        </w:r>
      </w:hyperlink>
      <w:r>
        <w:rPr>
          <w:rStyle w:val="eop"/>
          <w:rFonts w:cs="Calibri"/>
        </w:rPr>
        <w:t> </w:t>
      </w:r>
    </w:p>
    <w:p w14:paraId="7B91B87D" w14:textId="0D60ACE9" w:rsidR="00671F55" w:rsidRDefault="00671F55" w:rsidP="00671F55">
      <w:pPr>
        <w:pStyle w:val="Bullet1"/>
        <w:numPr>
          <w:ilvl w:val="0"/>
          <w:numId w:val="26"/>
        </w:numPr>
        <w:ind w:left="360"/>
      </w:pPr>
      <w:r>
        <w:t xml:space="preserve">UID2 Android </w:t>
      </w:r>
      <w:r w:rsidR="002953C4">
        <w:t>G</w:t>
      </w:r>
      <w:r>
        <w:t>MA Plugin v0.</w:t>
      </w:r>
      <w:r w:rsidR="002953C4">
        <w:t>4</w:t>
      </w:r>
      <w:r>
        <w:t>.0</w:t>
      </w:r>
    </w:p>
    <w:p w14:paraId="205F9E2E" w14:textId="77777777" w:rsidR="00671F55" w:rsidRDefault="00671F55" w:rsidP="00671F55">
      <w:pPr>
        <w:pStyle w:val="Heading3"/>
        <w:numPr>
          <w:ilvl w:val="2"/>
          <w:numId w:val="25"/>
        </w:numPr>
      </w:pPr>
      <w:r>
        <w:t>Installation</w:t>
      </w:r>
    </w:p>
    <w:p w14:paraId="0F440D7A" w14:textId="206C0599" w:rsidR="00671F55" w:rsidRDefault="00671F55" w:rsidP="00671F55">
      <w:r>
        <w:t xml:space="preserve">Install the UID2 Android </w:t>
      </w:r>
      <w:r w:rsidR="002953C4">
        <w:t>G</w:t>
      </w:r>
      <w:r>
        <w:t>MA Plugin v0.</w:t>
      </w:r>
      <w:r w:rsidR="002953C4">
        <w:t>4</w:t>
      </w:r>
      <w:r>
        <w:t xml:space="preserve">.0 via Gradle / Maven to an existing app with </w:t>
      </w:r>
      <w:r w:rsidR="001F5BF9">
        <w:t xml:space="preserve">the </w:t>
      </w:r>
      <w:r>
        <w:t>UID2 Android SDK and Google IMA SDK installed.</w:t>
      </w:r>
    </w:p>
    <w:p w14:paraId="40C5AEBA" w14:textId="77777777" w:rsidR="00671F55" w:rsidRDefault="00671F55" w:rsidP="00671F55">
      <w:pPr>
        <w:pStyle w:val="Heading4"/>
        <w:numPr>
          <w:ilvl w:val="3"/>
          <w:numId w:val="25"/>
        </w:numPr>
      </w:pPr>
      <w:r>
        <w:t>Gradle</w:t>
      </w:r>
    </w:p>
    <w:p w14:paraId="7B9B81B9" w14:textId="77777777" w:rsidR="00C4119C" w:rsidRDefault="00C4119C" w:rsidP="00C4119C">
      <w:pPr>
        <w:pStyle w:val="BodyKWN"/>
      </w:pPr>
      <w:r>
        <w:t xml:space="preserve">To install with Gradle, </w:t>
      </w:r>
      <w:r w:rsidRPr="0047553D">
        <w:t xml:space="preserve">add the SDK as a dependency in </w:t>
      </w:r>
      <w:r>
        <w:t xml:space="preserve">the </w:t>
      </w:r>
      <w:proofErr w:type="spellStart"/>
      <w:proofErr w:type="gramStart"/>
      <w:r w:rsidRPr="0047553D">
        <w:rPr>
          <w:rStyle w:val="codeinlineChar"/>
        </w:rPr>
        <w:t>build.gradle</w:t>
      </w:r>
      <w:proofErr w:type="spellEnd"/>
      <w:proofErr w:type="gramEnd"/>
      <w:r>
        <w:t xml:space="preserve"> file</w:t>
      </w:r>
      <w:r w:rsidRPr="0047553D">
        <w:t>:</w:t>
      </w:r>
    </w:p>
    <w:p w14:paraId="7ACCF241" w14:textId="32E3BC0D" w:rsidR="00671F55" w:rsidRDefault="00671F55" w:rsidP="00671F55">
      <w:pPr>
        <w:pStyle w:val="code"/>
      </w:pPr>
      <w:r>
        <w:t>implementation '</w:t>
      </w:r>
      <w:proofErr w:type="gramStart"/>
      <w:r>
        <w:t>com.uid</w:t>
      </w:r>
      <w:proofErr w:type="gramEnd"/>
      <w:r>
        <w:t>2:uid2-android-sdk-</w:t>
      </w:r>
      <w:r w:rsidR="002953C4">
        <w:t>g</w:t>
      </w:r>
      <w:r>
        <w:t>ma:0.</w:t>
      </w:r>
      <w:r w:rsidR="002953C4">
        <w:t>4</w:t>
      </w:r>
      <w:r>
        <w:t>.0'</w:t>
      </w:r>
    </w:p>
    <w:p w14:paraId="23769BE7" w14:textId="77777777" w:rsidR="00671F55" w:rsidRDefault="00671F55" w:rsidP="00671F55">
      <w:pPr>
        <w:pStyle w:val="Heading4"/>
        <w:numPr>
          <w:ilvl w:val="3"/>
          <w:numId w:val="25"/>
        </w:numPr>
      </w:pPr>
      <w:r>
        <w:t>Maven</w:t>
      </w:r>
    </w:p>
    <w:p w14:paraId="54131398" w14:textId="16C83012" w:rsidR="00F47A97" w:rsidRDefault="00F47A97" w:rsidP="00C4119C">
      <w:pPr>
        <w:pStyle w:val="BodyKWN"/>
      </w:pPr>
      <w:r>
        <w:t xml:space="preserve">To install with Maven, </w:t>
      </w:r>
      <w:r w:rsidRPr="0047553D">
        <w:t>add the SDK as a dependency</w:t>
      </w:r>
      <w:r w:rsidR="00C4119C" w:rsidRPr="0047553D">
        <w:t xml:space="preserve"> in </w:t>
      </w:r>
      <w:r w:rsidR="00C4119C">
        <w:t xml:space="preserve">the </w:t>
      </w:r>
      <w:r w:rsidR="00C4119C">
        <w:rPr>
          <w:rStyle w:val="codeinlineChar"/>
        </w:rPr>
        <w:t>pom.xml</w:t>
      </w:r>
      <w:r w:rsidR="00C4119C">
        <w:t xml:space="preserve"> file</w:t>
      </w:r>
      <w:r w:rsidR="00C4119C" w:rsidRPr="0047553D">
        <w:t>:</w:t>
      </w:r>
    </w:p>
    <w:p w14:paraId="1847C32A" w14:textId="77777777" w:rsidR="00671F55" w:rsidRDefault="00671F55" w:rsidP="00C4119C">
      <w:pPr>
        <w:pStyle w:val="code"/>
        <w:keepNext/>
      </w:pPr>
      <w:r>
        <w:t>&lt;dependency&gt;</w:t>
      </w:r>
    </w:p>
    <w:p w14:paraId="1416D85C" w14:textId="77777777" w:rsidR="00671F55" w:rsidRDefault="00671F55" w:rsidP="00C4119C">
      <w:pPr>
        <w:pStyle w:val="code"/>
        <w:keepNext/>
      </w:pPr>
      <w:r>
        <w:t xml:space="preserve">    &lt;</w:t>
      </w:r>
      <w:proofErr w:type="spellStart"/>
      <w:r>
        <w:t>groupId</w:t>
      </w:r>
      <w:proofErr w:type="spellEnd"/>
      <w:r>
        <w:t>&gt;com.uid2&lt;/</w:t>
      </w:r>
      <w:proofErr w:type="spellStart"/>
      <w:r>
        <w:t>groupId</w:t>
      </w:r>
      <w:proofErr w:type="spellEnd"/>
      <w:r>
        <w:t>&gt;</w:t>
      </w:r>
    </w:p>
    <w:p w14:paraId="4B76FA71" w14:textId="7B796896" w:rsidR="00671F55" w:rsidRDefault="00671F55" w:rsidP="00C4119C">
      <w:pPr>
        <w:pStyle w:val="code"/>
        <w:keepNext/>
      </w:pPr>
      <w:r>
        <w:t xml:space="preserve">    &lt;</w:t>
      </w:r>
      <w:proofErr w:type="spellStart"/>
      <w:r>
        <w:t>artifactId</w:t>
      </w:r>
      <w:proofErr w:type="spellEnd"/>
      <w:r>
        <w:t>&gt;uid2-android-sdk-</w:t>
      </w:r>
      <w:r w:rsidR="002953C4">
        <w:t>g</w:t>
      </w:r>
      <w:r>
        <w:t>ma&lt;/</w:t>
      </w:r>
      <w:proofErr w:type="spellStart"/>
      <w:r>
        <w:t>artifactId</w:t>
      </w:r>
      <w:proofErr w:type="spellEnd"/>
      <w:r>
        <w:t>&gt;</w:t>
      </w:r>
    </w:p>
    <w:p w14:paraId="2E72A3A8" w14:textId="661685DC" w:rsidR="00671F55" w:rsidRDefault="00671F55" w:rsidP="00C4119C">
      <w:pPr>
        <w:pStyle w:val="code"/>
        <w:keepNext/>
      </w:pPr>
      <w:r>
        <w:t xml:space="preserve">    &lt;version&gt;0.</w:t>
      </w:r>
      <w:r w:rsidR="002953C4">
        <w:t>4</w:t>
      </w:r>
      <w:r>
        <w:t>.0&lt;/version&gt;</w:t>
      </w:r>
    </w:p>
    <w:p w14:paraId="7EFD3F5E" w14:textId="77777777" w:rsidR="00671F55" w:rsidRDefault="00671F55" w:rsidP="00671F55">
      <w:pPr>
        <w:pStyle w:val="code"/>
      </w:pPr>
      <w:r>
        <w:t>&lt;/dependency&gt;</w:t>
      </w:r>
    </w:p>
    <w:p w14:paraId="257631EB" w14:textId="271EE1FC" w:rsidR="00671F55" w:rsidRDefault="00671F55" w:rsidP="00671F55">
      <w:pPr>
        <w:spacing w:before="240"/>
        <w:jc w:val="center"/>
      </w:pPr>
      <w:r>
        <w:lastRenderedPageBreak/>
        <w:sym w:font="Symbol" w:char="F02D"/>
      </w:r>
      <w:r>
        <w:rPr>
          <w:rFonts w:ascii="Cambria" w:hAnsi="Cambria"/>
        </w:rPr>
        <w:t>⧫</w:t>
      </w:r>
      <w:r>
        <w:sym w:font="Symbol" w:char="F02D"/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sectPr w:rsidR="00671F55" w:rsidSect="003D7559">
      <w:footerReference w:type="default" r:id="rId10"/>
      <w:headerReference w:type="first" r:id="rId11"/>
      <w:footerReference w:type="first" r:id="rId12"/>
      <w:pgSz w:w="12240" w:h="15840" w:code="1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D35F9" w14:textId="77777777" w:rsidR="00120EA6" w:rsidRDefault="00120EA6">
      <w:pPr>
        <w:spacing w:after="0" w:line="240" w:lineRule="auto"/>
      </w:pPr>
      <w:r>
        <w:separator/>
      </w:r>
    </w:p>
  </w:endnote>
  <w:endnote w:type="continuationSeparator" w:id="0">
    <w:p w14:paraId="659C6E4A" w14:textId="77777777" w:rsidR="00120EA6" w:rsidRDefault="00120EA6">
      <w:pPr>
        <w:spacing w:after="0" w:line="240" w:lineRule="auto"/>
      </w:pPr>
      <w:r>
        <w:continuationSeparator/>
      </w:r>
    </w:p>
  </w:endnote>
  <w:endnote w:type="continuationNotice" w:id="1">
    <w:p w14:paraId="5BD8A6F5" w14:textId="77777777" w:rsidR="00120EA6" w:rsidRDefault="00120EA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4310B" w14:textId="1D398D93" w:rsidR="00C935AF" w:rsidRPr="00135CEA" w:rsidRDefault="005C1536" w:rsidP="003C0201">
    <w:pPr>
      <w:pStyle w:val="Footer"/>
    </w:pPr>
    <w:r>
      <w:t>Developer Guide for UID2 IMA Plugin</w:t>
    </w:r>
    <w:r w:rsidR="00AC5CC5" w:rsidRPr="00AC5CC5">
      <w:t xml:space="preserve"> (Draft)</w:t>
    </w:r>
    <w:r w:rsidR="00C935AF">
      <w:tab/>
    </w:r>
    <w:r w:rsidR="00C935AF" w:rsidRPr="00135CEA">
      <w:tab/>
    </w:r>
    <w:r w:rsidR="00C935AF" w:rsidRPr="00135CEA">
      <w:rPr>
        <w:color w:val="2B579A"/>
        <w:shd w:val="clear" w:color="auto" w:fill="E6E6E6"/>
      </w:rPr>
      <w:fldChar w:fldCharType="begin"/>
    </w:r>
    <w:r w:rsidR="00C935AF" w:rsidRPr="00135CEA">
      <w:instrText xml:space="preserve"> PAGE   \* MERGEFORMAT </w:instrText>
    </w:r>
    <w:r w:rsidR="00C935AF" w:rsidRPr="00135CEA">
      <w:rPr>
        <w:color w:val="2B579A"/>
        <w:shd w:val="clear" w:color="auto" w:fill="E6E6E6"/>
      </w:rPr>
      <w:fldChar w:fldCharType="separate"/>
    </w:r>
    <w:r w:rsidR="00505219">
      <w:rPr>
        <w:noProof/>
      </w:rPr>
      <w:t>21</w:t>
    </w:r>
    <w:r w:rsidR="00C935AF" w:rsidRPr="00135CEA">
      <w:rPr>
        <w:color w:val="2B579A"/>
        <w:shd w:val="clear" w:color="auto" w:fill="E6E6E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AA8CC" w14:textId="7D4E8219" w:rsidR="00C935AF" w:rsidRDefault="005C1536">
    <w:pPr>
      <w:pStyle w:val="Footer"/>
    </w:pPr>
    <w:r>
      <w:t>Developer Guide for UID2 IMA Plugin</w:t>
    </w:r>
    <w:r w:rsidR="00AF7970" w:rsidRPr="00AC5CC5">
      <w:t xml:space="preserve"> (Draft)</w:t>
    </w:r>
    <w:r w:rsidR="00C935AF">
      <w:tab/>
    </w:r>
    <w:r w:rsidR="00C935AF" w:rsidRPr="00135CEA">
      <w:tab/>
    </w:r>
    <w:r w:rsidR="00C935AF" w:rsidRPr="00135CEA">
      <w:rPr>
        <w:color w:val="2B579A"/>
        <w:shd w:val="clear" w:color="auto" w:fill="E6E6E6"/>
      </w:rPr>
      <w:fldChar w:fldCharType="begin"/>
    </w:r>
    <w:r w:rsidR="00C935AF" w:rsidRPr="00135CEA">
      <w:instrText xml:space="preserve"> PAGE   \* MERGEFORMAT </w:instrText>
    </w:r>
    <w:r w:rsidR="00C935AF" w:rsidRPr="00135CEA">
      <w:rPr>
        <w:color w:val="2B579A"/>
        <w:shd w:val="clear" w:color="auto" w:fill="E6E6E6"/>
      </w:rPr>
      <w:fldChar w:fldCharType="separate"/>
    </w:r>
    <w:r w:rsidR="00505219">
      <w:rPr>
        <w:noProof/>
      </w:rPr>
      <w:t>1</w:t>
    </w:r>
    <w:r w:rsidR="00C935AF" w:rsidRPr="00135CEA">
      <w:rPr>
        <w:color w:val="2B579A"/>
        <w:shd w:val="clear" w:color="auto" w:fill="E6E6E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8CDB2" w14:textId="77777777" w:rsidR="00120EA6" w:rsidRDefault="00120EA6">
      <w:pPr>
        <w:spacing w:after="0" w:line="240" w:lineRule="auto"/>
      </w:pPr>
      <w:r>
        <w:separator/>
      </w:r>
    </w:p>
  </w:footnote>
  <w:footnote w:type="continuationSeparator" w:id="0">
    <w:p w14:paraId="5B409ADD" w14:textId="77777777" w:rsidR="00120EA6" w:rsidRDefault="00120EA6">
      <w:pPr>
        <w:spacing w:after="0" w:line="240" w:lineRule="auto"/>
      </w:pPr>
      <w:r>
        <w:continuationSeparator/>
      </w:r>
    </w:p>
  </w:footnote>
  <w:footnote w:type="continuationNotice" w:id="1">
    <w:p w14:paraId="0D3305F4" w14:textId="77777777" w:rsidR="00120EA6" w:rsidRDefault="00120EA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0716475"/>
      <w:docPartObj>
        <w:docPartGallery w:val="Watermarks"/>
        <w:docPartUnique/>
      </w:docPartObj>
    </w:sdtPr>
    <w:sdtContent>
      <w:p w14:paraId="58877370" w14:textId="1EE5F391" w:rsidR="00C72CC2" w:rsidRDefault="00000000">
        <w:pPr>
          <w:pStyle w:val="Header"/>
        </w:pPr>
        <w:r>
          <w:rPr>
            <w:noProof/>
          </w:rPr>
          <w:pict w14:anchorId="7EA9698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6" type="#_x0000_t136" style="position:absolute;left:0;text-align:left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2CA8"/>
    <w:multiLevelType w:val="multilevel"/>
    <w:tmpl w:val="08224B6A"/>
    <w:lvl w:ilvl="0">
      <w:start w:val="1"/>
      <w:numFmt w:val="decimal"/>
      <w:suff w:val="nothing"/>
      <w:lvlText w:val="Chapter %1 | 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360" w:hanging="360"/>
      </w:pPr>
      <w:rPr>
        <w:rFonts w:hint="default"/>
      </w:rPr>
    </w:lvl>
    <w:lvl w:ilvl="6">
      <w:start w:val="1"/>
      <w:numFmt w:val="lowerLetter"/>
      <w:lvlText w:val="%7)"/>
      <w:lvlJc w:val="left"/>
      <w:pPr>
        <w:ind w:left="720" w:hanging="360"/>
      </w:pPr>
      <w:rPr>
        <w:rFonts w:hint="default"/>
      </w:rPr>
    </w:lvl>
    <w:lvl w:ilvl="7">
      <w:start w:val="1"/>
      <w:numFmt w:val="lowerRoman"/>
      <w:lvlText w:val="%8)"/>
      <w:lvlJc w:val="left"/>
      <w:pPr>
        <w:ind w:left="10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49F03FE"/>
    <w:multiLevelType w:val="hybridMultilevel"/>
    <w:tmpl w:val="9618B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50441"/>
    <w:multiLevelType w:val="multilevel"/>
    <w:tmpl w:val="0409001D"/>
    <w:styleLink w:val="Cellbullet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AFC6EFF"/>
    <w:multiLevelType w:val="multilevel"/>
    <w:tmpl w:val="731A3212"/>
    <w:numStyleLink w:val="Headings"/>
  </w:abstractNum>
  <w:abstractNum w:abstractNumId="4" w15:restartNumberingAfterBreak="0">
    <w:nsid w:val="1C482D97"/>
    <w:multiLevelType w:val="hybridMultilevel"/>
    <w:tmpl w:val="69205EDA"/>
    <w:lvl w:ilvl="0" w:tplc="48E01258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35F88"/>
    <w:multiLevelType w:val="multilevel"/>
    <w:tmpl w:val="731A3212"/>
    <w:numStyleLink w:val="Headings"/>
  </w:abstractNum>
  <w:abstractNum w:abstractNumId="6" w15:restartNumberingAfterBreak="0">
    <w:nsid w:val="292E096B"/>
    <w:multiLevelType w:val="multilevel"/>
    <w:tmpl w:val="49B2A4F4"/>
    <w:styleLink w:val="NumList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ABA6772"/>
    <w:multiLevelType w:val="multilevel"/>
    <w:tmpl w:val="F190B5FE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2D862E7A"/>
    <w:multiLevelType w:val="hybridMultilevel"/>
    <w:tmpl w:val="B470B108"/>
    <w:lvl w:ilvl="0" w:tplc="F8183F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905D6"/>
    <w:multiLevelType w:val="hybridMultilevel"/>
    <w:tmpl w:val="31E6A380"/>
    <w:lvl w:ilvl="0" w:tplc="A2EE00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4809C7"/>
    <w:multiLevelType w:val="hybridMultilevel"/>
    <w:tmpl w:val="800A6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1C7CE8"/>
    <w:multiLevelType w:val="hybridMultilevel"/>
    <w:tmpl w:val="F34A20BC"/>
    <w:lvl w:ilvl="0" w:tplc="973C4F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D218F8"/>
    <w:multiLevelType w:val="hybridMultilevel"/>
    <w:tmpl w:val="3D5C5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35210E"/>
    <w:multiLevelType w:val="multilevel"/>
    <w:tmpl w:val="9370B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C57EB2"/>
    <w:multiLevelType w:val="multilevel"/>
    <w:tmpl w:val="731A3212"/>
    <w:styleLink w:val="Headings"/>
    <w:lvl w:ilvl="0">
      <w:start w:val="1"/>
      <w:numFmt w:val="decimal"/>
      <w:pStyle w:val="Heading1"/>
      <w:suff w:val="nothing"/>
      <w:lvlText w:val="Chapter %1 | 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Restart w:val="0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Num1"/>
      <w:lvlText w:val="%6"/>
      <w:lvlJc w:val="left"/>
      <w:pPr>
        <w:ind w:left="360" w:hanging="360"/>
      </w:pPr>
      <w:rPr>
        <w:rFonts w:hint="default"/>
      </w:rPr>
    </w:lvl>
    <w:lvl w:ilvl="6">
      <w:start w:val="1"/>
      <w:numFmt w:val="lowerLetter"/>
      <w:pStyle w:val="Num2"/>
      <w:lvlText w:val="%7)"/>
      <w:lvlJc w:val="left"/>
      <w:pPr>
        <w:ind w:left="720" w:hanging="360"/>
      </w:pPr>
      <w:rPr>
        <w:rFonts w:hint="default"/>
      </w:rPr>
    </w:lvl>
    <w:lvl w:ilvl="7">
      <w:start w:val="1"/>
      <w:numFmt w:val="lowerRoman"/>
      <w:lvlText w:val="%8)"/>
      <w:lvlJc w:val="left"/>
      <w:pPr>
        <w:ind w:left="10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2E21977"/>
    <w:multiLevelType w:val="hybridMultilevel"/>
    <w:tmpl w:val="55924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7C1CCA"/>
    <w:multiLevelType w:val="hybridMultilevel"/>
    <w:tmpl w:val="F950FD8A"/>
    <w:lvl w:ilvl="0" w:tplc="C5167A50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0A0F16"/>
    <w:multiLevelType w:val="hybridMultilevel"/>
    <w:tmpl w:val="9A286C02"/>
    <w:lvl w:ilvl="0" w:tplc="24A2C9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594D32"/>
    <w:multiLevelType w:val="hybridMultilevel"/>
    <w:tmpl w:val="5B264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0F6203"/>
    <w:multiLevelType w:val="hybridMultilevel"/>
    <w:tmpl w:val="416050A6"/>
    <w:lvl w:ilvl="0" w:tplc="80A81F52">
      <w:start w:val="1"/>
      <w:numFmt w:val="bullet"/>
      <w:pStyle w:val="Bullet2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9AE27D5"/>
    <w:multiLevelType w:val="multilevel"/>
    <w:tmpl w:val="731A3212"/>
    <w:numStyleLink w:val="Headings"/>
  </w:abstractNum>
  <w:abstractNum w:abstractNumId="21" w15:restartNumberingAfterBreak="0">
    <w:nsid w:val="5BCA245A"/>
    <w:multiLevelType w:val="hybridMultilevel"/>
    <w:tmpl w:val="ADAA0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9D1AD8"/>
    <w:multiLevelType w:val="multilevel"/>
    <w:tmpl w:val="0E78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694BE3"/>
    <w:multiLevelType w:val="hybridMultilevel"/>
    <w:tmpl w:val="F9FE3950"/>
    <w:lvl w:ilvl="0" w:tplc="7ECA67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397A04"/>
    <w:multiLevelType w:val="hybridMultilevel"/>
    <w:tmpl w:val="D188EDE8"/>
    <w:lvl w:ilvl="0" w:tplc="DFFC48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7999180">
    <w:abstractNumId w:val="14"/>
  </w:num>
  <w:num w:numId="2" w16cid:durableId="1846625909">
    <w:abstractNumId w:val="6"/>
  </w:num>
  <w:num w:numId="3" w16cid:durableId="1445734439">
    <w:abstractNumId w:val="11"/>
  </w:num>
  <w:num w:numId="4" w16cid:durableId="1621104737">
    <w:abstractNumId w:val="17"/>
  </w:num>
  <w:num w:numId="5" w16cid:durableId="840244328">
    <w:abstractNumId w:val="7"/>
  </w:num>
  <w:num w:numId="6" w16cid:durableId="842207680">
    <w:abstractNumId w:val="4"/>
  </w:num>
  <w:num w:numId="7" w16cid:durableId="470173471">
    <w:abstractNumId w:val="23"/>
  </w:num>
  <w:num w:numId="8" w16cid:durableId="412093004">
    <w:abstractNumId w:val="9"/>
  </w:num>
  <w:num w:numId="9" w16cid:durableId="1556815352">
    <w:abstractNumId w:val="19"/>
  </w:num>
  <w:num w:numId="10" w16cid:durableId="1788743523">
    <w:abstractNumId w:val="5"/>
  </w:num>
  <w:num w:numId="11" w16cid:durableId="360519020">
    <w:abstractNumId w:val="8"/>
  </w:num>
  <w:num w:numId="12" w16cid:durableId="1515264031">
    <w:abstractNumId w:val="1"/>
  </w:num>
  <w:num w:numId="13" w16cid:durableId="945504587">
    <w:abstractNumId w:val="15"/>
  </w:num>
  <w:num w:numId="14" w16cid:durableId="395662333">
    <w:abstractNumId w:val="21"/>
  </w:num>
  <w:num w:numId="15" w16cid:durableId="637342283">
    <w:abstractNumId w:val="3"/>
  </w:num>
  <w:num w:numId="16" w16cid:durableId="663240148">
    <w:abstractNumId w:val="10"/>
  </w:num>
  <w:num w:numId="17" w16cid:durableId="2070103925">
    <w:abstractNumId w:val="16"/>
  </w:num>
  <w:num w:numId="18" w16cid:durableId="256209868">
    <w:abstractNumId w:val="20"/>
  </w:num>
  <w:num w:numId="19" w16cid:durableId="1996713669">
    <w:abstractNumId w:val="0"/>
  </w:num>
  <w:num w:numId="20" w16cid:durableId="1860662282">
    <w:abstractNumId w:val="18"/>
  </w:num>
  <w:num w:numId="21" w16cid:durableId="694892460">
    <w:abstractNumId w:val="12"/>
  </w:num>
  <w:num w:numId="22" w16cid:durableId="591864031">
    <w:abstractNumId w:val="5"/>
  </w:num>
  <w:num w:numId="23" w16cid:durableId="223833237">
    <w:abstractNumId w:val="24"/>
  </w:num>
  <w:num w:numId="24" w16cid:durableId="1091974221">
    <w:abstractNumId w:val="5"/>
  </w:num>
  <w:num w:numId="25" w16cid:durableId="2856282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89583094">
    <w:abstractNumId w:val="4"/>
  </w:num>
  <w:num w:numId="27" w16cid:durableId="462774395">
    <w:abstractNumId w:val="2"/>
  </w:num>
  <w:num w:numId="28" w16cid:durableId="927157283">
    <w:abstractNumId w:val="13"/>
  </w:num>
  <w:num w:numId="29" w16cid:durableId="1719207721">
    <w:abstractNumId w:val="2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attachedTemplate r:id="rId1"/>
  <w:linkStyles/>
  <w:stylePaneSortMethod w:val="00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C76"/>
    <w:rsid w:val="000000D2"/>
    <w:rsid w:val="00000584"/>
    <w:rsid w:val="000005DD"/>
    <w:rsid w:val="00000F40"/>
    <w:rsid w:val="00000FC5"/>
    <w:rsid w:val="000017FD"/>
    <w:rsid w:val="00001848"/>
    <w:rsid w:val="00001C4E"/>
    <w:rsid w:val="000025F3"/>
    <w:rsid w:val="0000295D"/>
    <w:rsid w:val="00003000"/>
    <w:rsid w:val="0000373F"/>
    <w:rsid w:val="00003A3B"/>
    <w:rsid w:val="00003F52"/>
    <w:rsid w:val="0000497E"/>
    <w:rsid w:val="00005C46"/>
    <w:rsid w:val="00005FD2"/>
    <w:rsid w:val="00006111"/>
    <w:rsid w:val="0000625C"/>
    <w:rsid w:val="0000667D"/>
    <w:rsid w:val="00006CCF"/>
    <w:rsid w:val="00007127"/>
    <w:rsid w:val="0000712D"/>
    <w:rsid w:val="000072FE"/>
    <w:rsid w:val="00007529"/>
    <w:rsid w:val="00007BA7"/>
    <w:rsid w:val="00010648"/>
    <w:rsid w:val="00011421"/>
    <w:rsid w:val="00013229"/>
    <w:rsid w:val="00013F05"/>
    <w:rsid w:val="00014452"/>
    <w:rsid w:val="0001463D"/>
    <w:rsid w:val="000146F1"/>
    <w:rsid w:val="00014785"/>
    <w:rsid w:val="00014849"/>
    <w:rsid w:val="00014960"/>
    <w:rsid w:val="00014B73"/>
    <w:rsid w:val="00014D85"/>
    <w:rsid w:val="000157C4"/>
    <w:rsid w:val="00015A53"/>
    <w:rsid w:val="000161DF"/>
    <w:rsid w:val="0001658B"/>
    <w:rsid w:val="00016728"/>
    <w:rsid w:val="00016CC6"/>
    <w:rsid w:val="0001717E"/>
    <w:rsid w:val="00017420"/>
    <w:rsid w:val="00017822"/>
    <w:rsid w:val="00017D9C"/>
    <w:rsid w:val="00017E23"/>
    <w:rsid w:val="000200DE"/>
    <w:rsid w:val="000207D7"/>
    <w:rsid w:val="00020BAC"/>
    <w:rsid w:val="00020C8A"/>
    <w:rsid w:val="00020EA1"/>
    <w:rsid w:val="000213DD"/>
    <w:rsid w:val="00021F21"/>
    <w:rsid w:val="00022155"/>
    <w:rsid w:val="00023A90"/>
    <w:rsid w:val="00023BB1"/>
    <w:rsid w:val="00023EB8"/>
    <w:rsid w:val="00024860"/>
    <w:rsid w:val="00024B8B"/>
    <w:rsid w:val="00024C6C"/>
    <w:rsid w:val="000251B8"/>
    <w:rsid w:val="000267F3"/>
    <w:rsid w:val="000271DF"/>
    <w:rsid w:val="000279D1"/>
    <w:rsid w:val="0003112D"/>
    <w:rsid w:val="00031957"/>
    <w:rsid w:val="00031BE1"/>
    <w:rsid w:val="00031D19"/>
    <w:rsid w:val="00032F03"/>
    <w:rsid w:val="000339A5"/>
    <w:rsid w:val="00033E9B"/>
    <w:rsid w:val="000340FB"/>
    <w:rsid w:val="00034257"/>
    <w:rsid w:val="00034397"/>
    <w:rsid w:val="000351F8"/>
    <w:rsid w:val="000358E6"/>
    <w:rsid w:val="00037682"/>
    <w:rsid w:val="0004096A"/>
    <w:rsid w:val="00040BE7"/>
    <w:rsid w:val="00040CA9"/>
    <w:rsid w:val="00040D45"/>
    <w:rsid w:val="00040FEE"/>
    <w:rsid w:val="00041A15"/>
    <w:rsid w:val="00041DF9"/>
    <w:rsid w:val="0004220E"/>
    <w:rsid w:val="0004276D"/>
    <w:rsid w:val="000432DA"/>
    <w:rsid w:val="0004336F"/>
    <w:rsid w:val="00043EC4"/>
    <w:rsid w:val="00044482"/>
    <w:rsid w:val="00044995"/>
    <w:rsid w:val="00044D9B"/>
    <w:rsid w:val="0004520C"/>
    <w:rsid w:val="0004579E"/>
    <w:rsid w:val="00045FC7"/>
    <w:rsid w:val="0004613D"/>
    <w:rsid w:val="00046D28"/>
    <w:rsid w:val="0004711B"/>
    <w:rsid w:val="00047191"/>
    <w:rsid w:val="00047403"/>
    <w:rsid w:val="0004792F"/>
    <w:rsid w:val="00047B55"/>
    <w:rsid w:val="00050342"/>
    <w:rsid w:val="000504EE"/>
    <w:rsid w:val="00050544"/>
    <w:rsid w:val="00050697"/>
    <w:rsid w:val="00050DE1"/>
    <w:rsid w:val="00051643"/>
    <w:rsid w:val="00052175"/>
    <w:rsid w:val="0005236D"/>
    <w:rsid w:val="00052A2D"/>
    <w:rsid w:val="00052A31"/>
    <w:rsid w:val="00052B3B"/>
    <w:rsid w:val="00052F5C"/>
    <w:rsid w:val="000531B5"/>
    <w:rsid w:val="00053998"/>
    <w:rsid w:val="00053A2B"/>
    <w:rsid w:val="0005441D"/>
    <w:rsid w:val="000545CE"/>
    <w:rsid w:val="000547DB"/>
    <w:rsid w:val="000549F0"/>
    <w:rsid w:val="00054D68"/>
    <w:rsid w:val="00055359"/>
    <w:rsid w:val="00055E19"/>
    <w:rsid w:val="000560F2"/>
    <w:rsid w:val="00056609"/>
    <w:rsid w:val="00056D35"/>
    <w:rsid w:val="0006021A"/>
    <w:rsid w:val="00060A6C"/>
    <w:rsid w:val="00060BF3"/>
    <w:rsid w:val="00060F55"/>
    <w:rsid w:val="000610D4"/>
    <w:rsid w:val="00061110"/>
    <w:rsid w:val="0006121E"/>
    <w:rsid w:val="00061250"/>
    <w:rsid w:val="000612B8"/>
    <w:rsid w:val="00061434"/>
    <w:rsid w:val="00061DA8"/>
    <w:rsid w:val="000620DC"/>
    <w:rsid w:val="00062409"/>
    <w:rsid w:val="0006247A"/>
    <w:rsid w:val="00062E4A"/>
    <w:rsid w:val="000633A5"/>
    <w:rsid w:val="000639EF"/>
    <w:rsid w:val="0006412D"/>
    <w:rsid w:val="00064629"/>
    <w:rsid w:val="0006488E"/>
    <w:rsid w:val="0006578E"/>
    <w:rsid w:val="00065DEB"/>
    <w:rsid w:val="00066167"/>
    <w:rsid w:val="000662B8"/>
    <w:rsid w:val="00066815"/>
    <w:rsid w:val="00067084"/>
    <w:rsid w:val="000676F9"/>
    <w:rsid w:val="00067DD8"/>
    <w:rsid w:val="00070002"/>
    <w:rsid w:val="00070676"/>
    <w:rsid w:val="000708F7"/>
    <w:rsid w:val="00071186"/>
    <w:rsid w:val="000712B5"/>
    <w:rsid w:val="00071428"/>
    <w:rsid w:val="00072CFD"/>
    <w:rsid w:val="00072DD0"/>
    <w:rsid w:val="00072E69"/>
    <w:rsid w:val="00073509"/>
    <w:rsid w:val="00073A0B"/>
    <w:rsid w:val="000743C2"/>
    <w:rsid w:val="00074786"/>
    <w:rsid w:val="000750D2"/>
    <w:rsid w:val="0007510B"/>
    <w:rsid w:val="00075147"/>
    <w:rsid w:val="000759F9"/>
    <w:rsid w:val="00075CC9"/>
    <w:rsid w:val="00076E2F"/>
    <w:rsid w:val="00077558"/>
    <w:rsid w:val="00077B03"/>
    <w:rsid w:val="00077BA3"/>
    <w:rsid w:val="00077C9D"/>
    <w:rsid w:val="00077D39"/>
    <w:rsid w:val="00077FB6"/>
    <w:rsid w:val="000800B4"/>
    <w:rsid w:val="00080A55"/>
    <w:rsid w:val="00080A8C"/>
    <w:rsid w:val="00080CD6"/>
    <w:rsid w:val="00080EDA"/>
    <w:rsid w:val="000815EB"/>
    <w:rsid w:val="0008188E"/>
    <w:rsid w:val="000818FF"/>
    <w:rsid w:val="0008199F"/>
    <w:rsid w:val="000819F2"/>
    <w:rsid w:val="00081A12"/>
    <w:rsid w:val="00082012"/>
    <w:rsid w:val="00082C05"/>
    <w:rsid w:val="00083084"/>
    <w:rsid w:val="000834EE"/>
    <w:rsid w:val="00083645"/>
    <w:rsid w:val="00083B83"/>
    <w:rsid w:val="00083E81"/>
    <w:rsid w:val="00084291"/>
    <w:rsid w:val="00084494"/>
    <w:rsid w:val="00084613"/>
    <w:rsid w:val="00084931"/>
    <w:rsid w:val="00085061"/>
    <w:rsid w:val="00085A53"/>
    <w:rsid w:val="000862C8"/>
    <w:rsid w:val="00086A0C"/>
    <w:rsid w:val="00087B20"/>
    <w:rsid w:val="000914AF"/>
    <w:rsid w:val="00091924"/>
    <w:rsid w:val="00092391"/>
    <w:rsid w:val="0009257C"/>
    <w:rsid w:val="000925C5"/>
    <w:rsid w:val="00093094"/>
    <w:rsid w:val="000931C0"/>
    <w:rsid w:val="00093354"/>
    <w:rsid w:val="0009391D"/>
    <w:rsid w:val="00093BBD"/>
    <w:rsid w:val="00093C78"/>
    <w:rsid w:val="00093D75"/>
    <w:rsid w:val="00093E36"/>
    <w:rsid w:val="00093E80"/>
    <w:rsid w:val="00093F6B"/>
    <w:rsid w:val="0009459B"/>
    <w:rsid w:val="0009463B"/>
    <w:rsid w:val="00094789"/>
    <w:rsid w:val="00094AFB"/>
    <w:rsid w:val="00094B03"/>
    <w:rsid w:val="00094C19"/>
    <w:rsid w:val="000952D7"/>
    <w:rsid w:val="00095730"/>
    <w:rsid w:val="00096533"/>
    <w:rsid w:val="00096747"/>
    <w:rsid w:val="00096A42"/>
    <w:rsid w:val="00097A4B"/>
    <w:rsid w:val="00097FAE"/>
    <w:rsid w:val="000A0018"/>
    <w:rsid w:val="000A093B"/>
    <w:rsid w:val="000A0B9C"/>
    <w:rsid w:val="000A109F"/>
    <w:rsid w:val="000A1A18"/>
    <w:rsid w:val="000A2027"/>
    <w:rsid w:val="000A2142"/>
    <w:rsid w:val="000A28E5"/>
    <w:rsid w:val="000A2EFC"/>
    <w:rsid w:val="000A305D"/>
    <w:rsid w:val="000A34C4"/>
    <w:rsid w:val="000A35CE"/>
    <w:rsid w:val="000A3B6B"/>
    <w:rsid w:val="000A47DA"/>
    <w:rsid w:val="000A4DBD"/>
    <w:rsid w:val="000A5D5A"/>
    <w:rsid w:val="000A60F7"/>
    <w:rsid w:val="000A717F"/>
    <w:rsid w:val="000A7927"/>
    <w:rsid w:val="000A79F9"/>
    <w:rsid w:val="000B0520"/>
    <w:rsid w:val="000B09B2"/>
    <w:rsid w:val="000B1EEB"/>
    <w:rsid w:val="000B23BE"/>
    <w:rsid w:val="000B23D9"/>
    <w:rsid w:val="000B314E"/>
    <w:rsid w:val="000B33B2"/>
    <w:rsid w:val="000B349E"/>
    <w:rsid w:val="000B39AF"/>
    <w:rsid w:val="000B3BA7"/>
    <w:rsid w:val="000B494D"/>
    <w:rsid w:val="000B4B1A"/>
    <w:rsid w:val="000B4C37"/>
    <w:rsid w:val="000B53EF"/>
    <w:rsid w:val="000B5CCE"/>
    <w:rsid w:val="000B5F0D"/>
    <w:rsid w:val="000B63C4"/>
    <w:rsid w:val="000B63CB"/>
    <w:rsid w:val="000B6B10"/>
    <w:rsid w:val="000B715C"/>
    <w:rsid w:val="000B7355"/>
    <w:rsid w:val="000B7836"/>
    <w:rsid w:val="000B7CB2"/>
    <w:rsid w:val="000C06E7"/>
    <w:rsid w:val="000C08EA"/>
    <w:rsid w:val="000C0CC0"/>
    <w:rsid w:val="000C0DA0"/>
    <w:rsid w:val="000C12A0"/>
    <w:rsid w:val="000C16E6"/>
    <w:rsid w:val="000C215E"/>
    <w:rsid w:val="000C2270"/>
    <w:rsid w:val="000C22B6"/>
    <w:rsid w:val="000C2750"/>
    <w:rsid w:val="000C2DC5"/>
    <w:rsid w:val="000C34FD"/>
    <w:rsid w:val="000C38D2"/>
    <w:rsid w:val="000C3B8A"/>
    <w:rsid w:val="000C468F"/>
    <w:rsid w:val="000C4E1E"/>
    <w:rsid w:val="000C5A40"/>
    <w:rsid w:val="000C6168"/>
    <w:rsid w:val="000C655B"/>
    <w:rsid w:val="000C69F2"/>
    <w:rsid w:val="000C7306"/>
    <w:rsid w:val="000C73C7"/>
    <w:rsid w:val="000C7CBF"/>
    <w:rsid w:val="000D0A90"/>
    <w:rsid w:val="000D0AED"/>
    <w:rsid w:val="000D0BBB"/>
    <w:rsid w:val="000D1DAB"/>
    <w:rsid w:val="000D24EB"/>
    <w:rsid w:val="000D2529"/>
    <w:rsid w:val="000D25F4"/>
    <w:rsid w:val="000D2806"/>
    <w:rsid w:val="000D28CB"/>
    <w:rsid w:val="000D326E"/>
    <w:rsid w:val="000D3630"/>
    <w:rsid w:val="000D39D0"/>
    <w:rsid w:val="000D3D5E"/>
    <w:rsid w:val="000D3D6D"/>
    <w:rsid w:val="000D457A"/>
    <w:rsid w:val="000D46FE"/>
    <w:rsid w:val="000D4A85"/>
    <w:rsid w:val="000D4AAB"/>
    <w:rsid w:val="000D4D1D"/>
    <w:rsid w:val="000D4F58"/>
    <w:rsid w:val="000D5012"/>
    <w:rsid w:val="000D515F"/>
    <w:rsid w:val="000D52A4"/>
    <w:rsid w:val="000D55BD"/>
    <w:rsid w:val="000D55D9"/>
    <w:rsid w:val="000D63F5"/>
    <w:rsid w:val="000D6538"/>
    <w:rsid w:val="000D663B"/>
    <w:rsid w:val="000D6EF8"/>
    <w:rsid w:val="000D74F5"/>
    <w:rsid w:val="000E01DC"/>
    <w:rsid w:val="000E0BDC"/>
    <w:rsid w:val="000E0EAB"/>
    <w:rsid w:val="000E1930"/>
    <w:rsid w:val="000E1E62"/>
    <w:rsid w:val="000E2002"/>
    <w:rsid w:val="000E297E"/>
    <w:rsid w:val="000E2CCE"/>
    <w:rsid w:val="000E347B"/>
    <w:rsid w:val="000E3698"/>
    <w:rsid w:val="000E38F5"/>
    <w:rsid w:val="000E4016"/>
    <w:rsid w:val="000E4194"/>
    <w:rsid w:val="000E466D"/>
    <w:rsid w:val="000E492F"/>
    <w:rsid w:val="000E4ED6"/>
    <w:rsid w:val="000E5105"/>
    <w:rsid w:val="000E5197"/>
    <w:rsid w:val="000E54A8"/>
    <w:rsid w:val="000E567D"/>
    <w:rsid w:val="000E5BE1"/>
    <w:rsid w:val="000E5D37"/>
    <w:rsid w:val="000E6078"/>
    <w:rsid w:val="000E68A6"/>
    <w:rsid w:val="000E695D"/>
    <w:rsid w:val="000E6978"/>
    <w:rsid w:val="000E71B8"/>
    <w:rsid w:val="000E7207"/>
    <w:rsid w:val="000E72AB"/>
    <w:rsid w:val="000E7FBF"/>
    <w:rsid w:val="000F0140"/>
    <w:rsid w:val="000F0256"/>
    <w:rsid w:val="000F0318"/>
    <w:rsid w:val="000F0413"/>
    <w:rsid w:val="000F0ADF"/>
    <w:rsid w:val="000F10EC"/>
    <w:rsid w:val="000F1276"/>
    <w:rsid w:val="000F1832"/>
    <w:rsid w:val="000F18DC"/>
    <w:rsid w:val="000F2081"/>
    <w:rsid w:val="000F209D"/>
    <w:rsid w:val="000F254D"/>
    <w:rsid w:val="000F278A"/>
    <w:rsid w:val="000F2F57"/>
    <w:rsid w:val="000F326B"/>
    <w:rsid w:val="000F3C8B"/>
    <w:rsid w:val="000F3DF8"/>
    <w:rsid w:val="000F4112"/>
    <w:rsid w:val="000F43AF"/>
    <w:rsid w:val="000F46A1"/>
    <w:rsid w:val="000F58AF"/>
    <w:rsid w:val="000F5ACC"/>
    <w:rsid w:val="000F6962"/>
    <w:rsid w:val="000F69AF"/>
    <w:rsid w:val="000F6AD9"/>
    <w:rsid w:val="000F6FB2"/>
    <w:rsid w:val="000F7451"/>
    <w:rsid w:val="000F7A33"/>
    <w:rsid w:val="000F7E52"/>
    <w:rsid w:val="00100955"/>
    <w:rsid w:val="00100E23"/>
    <w:rsid w:val="001018EC"/>
    <w:rsid w:val="00101F23"/>
    <w:rsid w:val="00101FC0"/>
    <w:rsid w:val="00102369"/>
    <w:rsid w:val="00102A0C"/>
    <w:rsid w:val="00103601"/>
    <w:rsid w:val="001038DF"/>
    <w:rsid w:val="00103BED"/>
    <w:rsid w:val="0010414D"/>
    <w:rsid w:val="0010443D"/>
    <w:rsid w:val="0010490B"/>
    <w:rsid w:val="00104B9F"/>
    <w:rsid w:val="00104EE2"/>
    <w:rsid w:val="00104FD5"/>
    <w:rsid w:val="00105A1E"/>
    <w:rsid w:val="00105C9A"/>
    <w:rsid w:val="001060FD"/>
    <w:rsid w:val="001062B8"/>
    <w:rsid w:val="00106C8E"/>
    <w:rsid w:val="001071C9"/>
    <w:rsid w:val="00107467"/>
    <w:rsid w:val="00107701"/>
    <w:rsid w:val="00107F59"/>
    <w:rsid w:val="0011070C"/>
    <w:rsid w:val="0011162E"/>
    <w:rsid w:val="001119D3"/>
    <w:rsid w:val="00111F0A"/>
    <w:rsid w:val="001124CD"/>
    <w:rsid w:val="00112B06"/>
    <w:rsid w:val="00112FE0"/>
    <w:rsid w:val="0011313E"/>
    <w:rsid w:val="0011393C"/>
    <w:rsid w:val="0011399D"/>
    <w:rsid w:val="00113C51"/>
    <w:rsid w:val="00114811"/>
    <w:rsid w:val="00114BA5"/>
    <w:rsid w:val="0011509E"/>
    <w:rsid w:val="00115392"/>
    <w:rsid w:val="0011614B"/>
    <w:rsid w:val="00116671"/>
    <w:rsid w:val="00116997"/>
    <w:rsid w:val="00116AA2"/>
    <w:rsid w:val="00116B26"/>
    <w:rsid w:val="00116CFB"/>
    <w:rsid w:val="00117F23"/>
    <w:rsid w:val="00117F7F"/>
    <w:rsid w:val="00120C7D"/>
    <w:rsid w:val="00120EA6"/>
    <w:rsid w:val="00121149"/>
    <w:rsid w:val="001214F3"/>
    <w:rsid w:val="0012168C"/>
    <w:rsid w:val="001224BB"/>
    <w:rsid w:val="00122A64"/>
    <w:rsid w:val="00122F2D"/>
    <w:rsid w:val="00123D94"/>
    <w:rsid w:val="00124074"/>
    <w:rsid w:val="001246A3"/>
    <w:rsid w:val="00124A4A"/>
    <w:rsid w:val="00124E36"/>
    <w:rsid w:val="00124F99"/>
    <w:rsid w:val="001257C2"/>
    <w:rsid w:val="00125C1A"/>
    <w:rsid w:val="001264B5"/>
    <w:rsid w:val="001268D4"/>
    <w:rsid w:val="00126D99"/>
    <w:rsid w:val="00126DDD"/>
    <w:rsid w:val="00126EC0"/>
    <w:rsid w:val="001274D3"/>
    <w:rsid w:val="00127520"/>
    <w:rsid w:val="001277B0"/>
    <w:rsid w:val="0012798F"/>
    <w:rsid w:val="00130127"/>
    <w:rsid w:val="00130471"/>
    <w:rsid w:val="0013063C"/>
    <w:rsid w:val="00130C0E"/>
    <w:rsid w:val="001315EE"/>
    <w:rsid w:val="00131688"/>
    <w:rsid w:val="0013198C"/>
    <w:rsid w:val="00131F76"/>
    <w:rsid w:val="00131FAA"/>
    <w:rsid w:val="001321D0"/>
    <w:rsid w:val="00132EAD"/>
    <w:rsid w:val="00133411"/>
    <w:rsid w:val="00133623"/>
    <w:rsid w:val="00133867"/>
    <w:rsid w:val="001339CB"/>
    <w:rsid w:val="00133AF8"/>
    <w:rsid w:val="00133D3F"/>
    <w:rsid w:val="001345DE"/>
    <w:rsid w:val="00134CDD"/>
    <w:rsid w:val="00134F41"/>
    <w:rsid w:val="00134F62"/>
    <w:rsid w:val="00135FF0"/>
    <w:rsid w:val="00136936"/>
    <w:rsid w:val="00136C29"/>
    <w:rsid w:val="00136CE9"/>
    <w:rsid w:val="00136F0B"/>
    <w:rsid w:val="00137197"/>
    <w:rsid w:val="0013777D"/>
    <w:rsid w:val="001377B7"/>
    <w:rsid w:val="00137D96"/>
    <w:rsid w:val="00140411"/>
    <w:rsid w:val="00141110"/>
    <w:rsid w:val="001415AA"/>
    <w:rsid w:val="001415C6"/>
    <w:rsid w:val="00141634"/>
    <w:rsid w:val="0014201A"/>
    <w:rsid w:val="00142438"/>
    <w:rsid w:val="00142BCA"/>
    <w:rsid w:val="00143DA8"/>
    <w:rsid w:val="00145131"/>
    <w:rsid w:val="00145911"/>
    <w:rsid w:val="00145944"/>
    <w:rsid w:val="001459AB"/>
    <w:rsid w:val="00145ED5"/>
    <w:rsid w:val="001461C4"/>
    <w:rsid w:val="0014636A"/>
    <w:rsid w:val="00146449"/>
    <w:rsid w:val="001467A6"/>
    <w:rsid w:val="00146E7F"/>
    <w:rsid w:val="00146FCD"/>
    <w:rsid w:val="0014763D"/>
    <w:rsid w:val="001477AB"/>
    <w:rsid w:val="00147F2B"/>
    <w:rsid w:val="001500EB"/>
    <w:rsid w:val="00150424"/>
    <w:rsid w:val="00150498"/>
    <w:rsid w:val="00151269"/>
    <w:rsid w:val="00151747"/>
    <w:rsid w:val="00151B92"/>
    <w:rsid w:val="00152DE6"/>
    <w:rsid w:val="00153808"/>
    <w:rsid w:val="001540E8"/>
    <w:rsid w:val="00154383"/>
    <w:rsid w:val="001547E7"/>
    <w:rsid w:val="00154B6D"/>
    <w:rsid w:val="00154FC2"/>
    <w:rsid w:val="00154FE3"/>
    <w:rsid w:val="0015525B"/>
    <w:rsid w:val="00156116"/>
    <w:rsid w:val="00156277"/>
    <w:rsid w:val="001562E6"/>
    <w:rsid w:val="0015642E"/>
    <w:rsid w:val="00156D3F"/>
    <w:rsid w:val="00156FD3"/>
    <w:rsid w:val="00157707"/>
    <w:rsid w:val="00157B28"/>
    <w:rsid w:val="00157CF5"/>
    <w:rsid w:val="00157EDD"/>
    <w:rsid w:val="00157F5F"/>
    <w:rsid w:val="0016058C"/>
    <w:rsid w:val="001605E5"/>
    <w:rsid w:val="00160CED"/>
    <w:rsid w:val="0016115F"/>
    <w:rsid w:val="00161DE6"/>
    <w:rsid w:val="00161F35"/>
    <w:rsid w:val="00162372"/>
    <w:rsid w:val="001627E9"/>
    <w:rsid w:val="00162837"/>
    <w:rsid w:val="00162887"/>
    <w:rsid w:val="00162B25"/>
    <w:rsid w:val="00163034"/>
    <w:rsid w:val="0016311C"/>
    <w:rsid w:val="00163292"/>
    <w:rsid w:val="00163877"/>
    <w:rsid w:val="001639F0"/>
    <w:rsid w:val="001639F2"/>
    <w:rsid w:val="00163C47"/>
    <w:rsid w:val="00163D96"/>
    <w:rsid w:val="00164E23"/>
    <w:rsid w:val="0016503B"/>
    <w:rsid w:val="001650A8"/>
    <w:rsid w:val="001650B9"/>
    <w:rsid w:val="00165534"/>
    <w:rsid w:val="00165689"/>
    <w:rsid w:val="001656DA"/>
    <w:rsid w:val="001666CE"/>
    <w:rsid w:val="00166729"/>
    <w:rsid w:val="001669FA"/>
    <w:rsid w:val="00167062"/>
    <w:rsid w:val="00167176"/>
    <w:rsid w:val="00167808"/>
    <w:rsid w:val="00167ECE"/>
    <w:rsid w:val="00167EDF"/>
    <w:rsid w:val="0017005A"/>
    <w:rsid w:val="001703B3"/>
    <w:rsid w:val="001706B4"/>
    <w:rsid w:val="00170C17"/>
    <w:rsid w:val="00170F5D"/>
    <w:rsid w:val="00171560"/>
    <w:rsid w:val="00171AF2"/>
    <w:rsid w:val="0017260C"/>
    <w:rsid w:val="0017336D"/>
    <w:rsid w:val="00173AF7"/>
    <w:rsid w:val="00174305"/>
    <w:rsid w:val="0017474D"/>
    <w:rsid w:val="00175178"/>
    <w:rsid w:val="0017583D"/>
    <w:rsid w:val="00175BA2"/>
    <w:rsid w:val="0017603E"/>
    <w:rsid w:val="00176839"/>
    <w:rsid w:val="00176A5A"/>
    <w:rsid w:val="00176BD8"/>
    <w:rsid w:val="00176BDA"/>
    <w:rsid w:val="00176E20"/>
    <w:rsid w:val="00176EDB"/>
    <w:rsid w:val="00177333"/>
    <w:rsid w:val="001777E8"/>
    <w:rsid w:val="00177853"/>
    <w:rsid w:val="00180196"/>
    <w:rsid w:val="00180338"/>
    <w:rsid w:val="001803DD"/>
    <w:rsid w:val="00180992"/>
    <w:rsid w:val="00180F97"/>
    <w:rsid w:val="00180FCA"/>
    <w:rsid w:val="00181CFC"/>
    <w:rsid w:val="0018305A"/>
    <w:rsid w:val="0018354D"/>
    <w:rsid w:val="0018380D"/>
    <w:rsid w:val="00183A2A"/>
    <w:rsid w:val="00183D0A"/>
    <w:rsid w:val="0018432D"/>
    <w:rsid w:val="00184504"/>
    <w:rsid w:val="0018498A"/>
    <w:rsid w:val="00184CBF"/>
    <w:rsid w:val="001856DE"/>
    <w:rsid w:val="001857C5"/>
    <w:rsid w:val="00185A91"/>
    <w:rsid w:val="00185D8B"/>
    <w:rsid w:val="00185E23"/>
    <w:rsid w:val="001867EA"/>
    <w:rsid w:val="0018694B"/>
    <w:rsid w:val="0018700B"/>
    <w:rsid w:val="00187B85"/>
    <w:rsid w:val="00187FCE"/>
    <w:rsid w:val="001902CC"/>
    <w:rsid w:val="00190885"/>
    <w:rsid w:val="00191060"/>
    <w:rsid w:val="001915BD"/>
    <w:rsid w:val="001917AB"/>
    <w:rsid w:val="001918E4"/>
    <w:rsid w:val="00191D61"/>
    <w:rsid w:val="00191F86"/>
    <w:rsid w:val="00192FE0"/>
    <w:rsid w:val="001932D5"/>
    <w:rsid w:val="001935C8"/>
    <w:rsid w:val="00193B09"/>
    <w:rsid w:val="00193EEE"/>
    <w:rsid w:val="0019411C"/>
    <w:rsid w:val="00194545"/>
    <w:rsid w:val="00195FA9"/>
    <w:rsid w:val="00195FBF"/>
    <w:rsid w:val="00196145"/>
    <w:rsid w:val="001963D8"/>
    <w:rsid w:val="001969F8"/>
    <w:rsid w:val="00196B98"/>
    <w:rsid w:val="00196BC1"/>
    <w:rsid w:val="00197C17"/>
    <w:rsid w:val="00197D44"/>
    <w:rsid w:val="001A098B"/>
    <w:rsid w:val="001A0B77"/>
    <w:rsid w:val="001A0CF2"/>
    <w:rsid w:val="001A1318"/>
    <w:rsid w:val="001A1C2A"/>
    <w:rsid w:val="001A1DD9"/>
    <w:rsid w:val="001A1E52"/>
    <w:rsid w:val="001A2448"/>
    <w:rsid w:val="001A2CA8"/>
    <w:rsid w:val="001A34DC"/>
    <w:rsid w:val="001A3ADE"/>
    <w:rsid w:val="001A3DD5"/>
    <w:rsid w:val="001A3DE6"/>
    <w:rsid w:val="001A41E0"/>
    <w:rsid w:val="001A4DBC"/>
    <w:rsid w:val="001A5002"/>
    <w:rsid w:val="001A5F28"/>
    <w:rsid w:val="001A611D"/>
    <w:rsid w:val="001A6CBE"/>
    <w:rsid w:val="001A6ECA"/>
    <w:rsid w:val="001A7932"/>
    <w:rsid w:val="001A7A77"/>
    <w:rsid w:val="001A7CCC"/>
    <w:rsid w:val="001B0241"/>
    <w:rsid w:val="001B03DB"/>
    <w:rsid w:val="001B1241"/>
    <w:rsid w:val="001B140B"/>
    <w:rsid w:val="001B1C44"/>
    <w:rsid w:val="001B2092"/>
    <w:rsid w:val="001B2200"/>
    <w:rsid w:val="001B22E8"/>
    <w:rsid w:val="001B22FF"/>
    <w:rsid w:val="001B2A4F"/>
    <w:rsid w:val="001B35B8"/>
    <w:rsid w:val="001B3D67"/>
    <w:rsid w:val="001B3E77"/>
    <w:rsid w:val="001B4399"/>
    <w:rsid w:val="001B499B"/>
    <w:rsid w:val="001B4B2B"/>
    <w:rsid w:val="001B5129"/>
    <w:rsid w:val="001B5329"/>
    <w:rsid w:val="001B6759"/>
    <w:rsid w:val="001B695A"/>
    <w:rsid w:val="001B6CCD"/>
    <w:rsid w:val="001B717E"/>
    <w:rsid w:val="001B7A87"/>
    <w:rsid w:val="001B7BFF"/>
    <w:rsid w:val="001B7F6C"/>
    <w:rsid w:val="001C044C"/>
    <w:rsid w:val="001C0A0B"/>
    <w:rsid w:val="001C1260"/>
    <w:rsid w:val="001C12F1"/>
    <w:rsid w:val="001C1421"/>
    <w:rsid w:val="001C194A"/>
    <w:rsid w:val="001C1C32"/>
    <w:rsid w:val="001C1D7C"/>
    <w:rsid w:val="001C24B3"/>
    <w:rsid w:val="001C382D"/>
    <w:rsid w:val="001C3CEC"/>
    <w:rsid w:val="001C3FAA"/>
    <w:rsid w:val="001C416D"/>
    <w:rsid w:val="001C4D79"/>
    <w:rsid w:val="001C54E1"/>
    <w:rsid w:val="001C55F4"/>
    <w:rsid w:val="001C56EB"/>
    <w:rsid w:val="001C5A18"/>
    <w:rsid w:val="001C5A29"/>
    <w:rsid w:val="001C5AAC"/>
    <w:rsid w:val="001C5B90"/>
    <w:rsid w:val="001C6058"/>
    <w:rsid w:val="001C67B8"/>
    <w:rsid w:val="001C6AB2"/>
    <w:rsid w:val="001C6B28"/>
    <w:rsid w:val="001C6C00"/>
    <w:rsid w:val="001C6F3B"/>
    <w:rsid w:val="001C748C"/>
    <w:rsid w:val="001D0922"/>
    <w:rsid w:val="001D0FB9"/>
    <w:rsid w:val="001D107C"/>
    <w:rsid w:val="001D11E6"/>
    <w:rsid w:val="001D1758"/>
    <w:rsid w:val="001D17D1"/>
    <w:rsid w:val="001D1CB7"/>
    <w:rsid w:val="001D2B44"/>
    <w:rsid w:val="001D33B7"/>
    <w:rsid w:val="001D3CB8"/>
    <w:rsid w:val="001D3EDB"/>
    <w:rsid w:val="001D4373"/>
    <w:rsid w:val="001D492E"/>
    <w:rsid w:val="001D49C9"/>
    <w:rsid w:val="001D4A8C"/>
    <w:rsid w:val="001D4BF7"/>
    <w:rsid w:val="001D4D9C"/>
    <w:rsid w:val="001D5712"/>
    <w:rsid w:val="001D578B"/>
    <w:rsid w:val="001D5DE5"/>
    <w:rsid w:val="001D5E2F"/>
    <w:rsid w:val="001D5EFE"/>
    <w:rsid w:val="001D6269"/>
    <w:rsid w:val="001D6561"/>
    <w:rsid w:val="001D6801"/>
    <w:rsid w:val="001D6AA8"/>
    <w:rsid w:val="001D7060"/>
    <w:rsid w:val="001E04B4"/>
    <w:rsid w:val="001E0A83"/>
    <w:rsid w:val="001E0C68"/>
    <w:rsid w:val="001E1C3D"/>
    <w:rsid w:val="001E1FB2"/>
    <w:rsid w:val="001E2347"/>
    <w:rsid w:val="001E26F2"/>
    <w:rsid w:val="001E282D"/>
    <w:rsid w:val="001E2DFB"/>
    <w:rsid w:val="001E309C"/>
    <w:rsid w:val="001E345A"/>
    <w:rsid w:val="001E34DF"/>
    <w:rsid w:val="001E36EE"/>
    <w:rsid w:val="001E38EF"/>
    <w:rsid w:val="001E38F4"/>
    <w:rsid w:val="001E4181"/>
    <w:rsid w:val="001E4825"/>
    <w:rsid w:val="001E4A8D"/>
    <w:rsid w:val="001E4CB9"/>
    <w:rsid w:val="001E51FD"/>
    <w:rsid w:val="001E5B0A"/>
    <w:rsid w:val="001E64B6"/>
    <w:rsid w:val="001E6549"/>
    <w:rsid w:val="001E675E"/>
    <w:rsid w:val="001E68A5"/>
    <w:rsid w:val="001E6C15"/>
    <w:rsid w:val="001E6D26"/>
    <w:rsid w:val="001E76B2"/>
    <w:rsid w:val="001F008A"/>
    <w:rsid w:val="001F056E"/>
    <w:rsid w:val="001F0FEF"/>
    <w:rsid w:val="001F1283"/>
    <w:rsid w:val="001F1348"/>
    <w:rsid w:val="001F1ADE"/>
    <w:rsid w:val="001F1ED9"/>
    <w:rsid w:val="001F2C1E"/>
    <w:rsid w:val="001F31CA"/>
    <w:rsid w:val="001F3AC6"/>
    <w:rsid w:val="001F3E69"/>
    <w:rsid w:val="001F4E3D"/>
    <w:rsid w:val="001F4EA6"/>
    <w:rsid w:val="001F5BF9"/>
    <w:rsid w:val="001F6151"/>
    <w:rsid w:val="001F630D"/>
    <w:rsid w:val="001F75E5"/>
    <w:rsid w:val="001F7AE3"/>
    <w:rsid w:val="001F7ED7"/>
    <w:rsid w:val="00200445"/>
    <w:rsid w:val="002004F0"/>
    <w:rsid w:val="00200583"/>
    <w:rsid w:val="00200680"/>
    <w:rsid w:val="0020093A"/>
    <w:rsid w:val="00200B86"/>
    <w:rsid w:val="00200FC4"/>
    <w:rsid w:val="0020125A"/>
    <w:rsid w:val="002014C7"/>
    <w:rsid w:val="002015CC"/>
    <w:rsid w:val="0020172F"/>
    <w:rsid w:val="00201834"/>
    <w:rsid w:val="00201A07"/>
    <w:rsid w:val="00201F34"/>
    <w:rsid w:val="002021FB"/>
    <w:rsid w:val="00202C4C"/>
    <w:rsid w:val="00203615"/>
    <w:rsid w:val="00203772"/>
    <w:rsid w:val="002038EE"/>
    <w:rsid w:val="00203D41"/>
    <w:rsid w:val="002047C3"/>
    <w:rsid w:val="002050FC"/>
    <w:rsid w:val="00205E69"/>
    <w:rsid w:val="00206B1C"/>
    <w:rsid w:val="00206D38"/>
    <w:rsid w:val="002070FA"/>
    <w:rsid w:val="00207272"/>
    <w:rsid w:val="00207E8D"/>
    <w:rsid w:val="002112F1"/>
    <w:rsid w:val="0021155C"/>
    <w:rsid w:val="0021187A"/>
    <w:rsid w:val="00211ACF"/>
    <w:rsid w:val="00211C16"/>
    <w:rsid w:val="00211E3C"/>
    <w:rsid w:val="00211EFD"/>
    <w:rsid w:val="00212058"/>
    <w:rsid w:val="002123EF"/>
    <w:rsid w:val="00212A86"/>
    <w:rsid w:val="002130BE"/>
    <w:rsid w:val="00213110"/>
    <w:rsid w:val="002131DA"/>
    <w:rsid w:val="002132F9"/>
    <w:rsid w:val="00213FDF"/>
    <w:rsid w:val="00214025"/>
    <w:rsid w:val="00214253"/>
    <w:rsid w:val="00214745"/>
    <w:rsid w:val="00214DA6"/>
    <w:rsid w:val="002151D0"/>
    <w:rsid w:val="00215253"/>
    <w:rsid w:val="0021536B"/>
    <w:rsid w:val="0021596A"/>
    <w:rsid w:val="0021634D"/>
    <w:rsid w:val="002163C5"/>
    <w:rsid w:val="00216646"/>
    <w:rsid w:val="00216755"/>
    <w:rsid w:val="00216F29"/>
    <w:rsid w:val="00217579"/>
    <w:rsid w:val="00217845"/>
    <w:rsid w:val="00217D2B"/>
    <w:rsid w:val="002200CC"/>
    <w:rsid w:val="002206A8"/>
    <w:rsid w:val="002215A0"/>
    <w:rsid w:val="0022179B"/>
    <w:rsid w:val="0022195F"/>
    <w:rsid w:val="002222FA"/>
    <w:rsid w:val="00222674"/>
    <w:rsid w:val="002226A2"/>
    <w:rsid w:val="00222BD7"/>
    <w:rsid w:val="002232E0"/>
    <w:rsid w:val="002233B6"/>
    <w:rsid w:val="00223EF7"/>
    <w:rsid w:val="00224293"/>
    <w:rsid w:val="00224405"/>
    <w:rsid w:val="00224629"/>
    <w:rsid w:val="002247B7"/>
    <w:rsid w:val="00225169"/>
    <w:rsid w:val="00225DBF"/>
    <w:rsid w:val="00226CEF"/>
    <w:rsid w:val="0022736D"/>
    <w:rsid w:val="00227AFF"/>
    <w:rsid w:val="00227B59"/>
    <w:rsid w:val="00227B95"/>
    <w:rsid w:val="0023057C"/>
    <w:rsid w:val="00230BA7"/>
    <w:rsid w:val="00230BD9"/>
    <w:rsid w:val="00230FFD"/>
    <w:rsid w:val="0023146C"/>
    <w:rsid w:val="002319F4"/>
    <w:rsid w:val="00231A75"/>
    <w:rsid w:val="002323AB"/>
    <w:rsid w:val="0023248A"/>
    <w:rsid w:val="00232564"/>
    <w:rsid w:val="0023282F"/>
    <w:rsid w:val="00232CDE"/>
    <w:rsid w:val="00233C3E"/>
    <w:rsid w:val="0023467E"/>
    <w:rsid w:val="002346D4"/>
    <w:rsid w:val="00235A6A"/>
    <w:rsid w:val="00235FC4"/>
    <w:rsid w:val="0023649A"/>
    <w:rsid w:val="002369B0"/>
    <w:rsid w:val="00236ABC"/>
    <w:rsid w:val="00236E27"/>
    <w:rsid w:val="00240595"/>
    <w:rsid w:val="00240646"/>
    <w:rsid w:val="0024064D"/>
    <w:rsid w:val="002407A0"/>
    <w:rsid w:val="00240D05"/>
    <w:rsid w:val="00240E09"/>
    <w:rsid w:val="0024113C"/>
    <w:rsid w:val="002412B8"/>
    <w:rsid w:val="002413C3"/>
    <w:rsid w:val="00241654"/>
    <w:rsid w:val="00241853"/>
    <w:rsid w:val="002418BF"/>
    <w:rsid w:val="00241F54"/>
    <w:rsid w:val="002429FB"/>
    <w:rsid w:val="00243173"/>
    <w:rsid w:val="002437B2"/>
    <w:rsid w:val="00243843"/>
    <w:rsid w:val="00243B8B"/>
    <w:rsid w:val="00243BC3"/>
    <w:rsid w:val="00243DFF"/>
    <w:rsid w:val="002447F9"/>
    <w:rsid w:val="002453AB"/>
    <w:rsid w:val="00245562"/>
    <w:rsid w:val="00245664"/>
    <w:rsid w:val="002456A6"/>
    <w:rsid w:val="0024597D"/>
    <w:rsid w:val="002465C5"/>
    <w:rsid w:val="0024675A"/>
    <w:rsid w:val="00246DFF"/>
    <w:rsid w:val="002470E8"/>
    <w:rsid w:val="00247891"/>
    <w:rsid w:val="0024794F"/>
    <w:rsid w:val="002500E6"/>
    <w:rsid w:val="00250820"/>
    <w:rsid w:val="0025082E"/>
    <w:rsid w:val="002508E1"/>
    <w:rsid w:val="00250C34"/>
    <w:rsid w:val="00251058"/>
    <w:rsid w:val="002517BE"/>
    <w:rsid w:val="00251996"/>
    <w:rsid w:val="00251FE4"/>
    <w:rsid w:val="0025236B"/>
    <w:rsid w:val="0025293F"/>
    <w:rsid w:val="002529C9"/>
    <w:rsid w:val="002538F2"/>
    <w:rsid w:val="00254088"/>
    <w:rsid w:val="002542D3"/>
    <w:rsid w:val="002551F9"/>
    <w:rsid w:val="002560ED"/>
    <w:rsid w:val="00256584"/>
    <w:rsid w:val="00256D50"/>
    <w:rsid w:val="0025771F"/>
    <w:rsid w:val="00257E95"/>
    <w:rsid w:val="0026008B"/>
    <w:rsid w:val="0026050A"/>
    <w:rsid w:val="0026069C"/>
    <w:rsid w:val="002609B0"/>
    <w:rsid w:val="00260C57"/>
    <w:rsid w:val="0026130F"/>
    <w:rsid w:val="00261A64"/>
    <w:rsid w:val="00261D50"/>
    <w:rsid w:val="0026293E"/>
    <w:rsid w:val="0026298F"/>
    <w:rsid w:val="00262F8F"/>
    <w:rsid w:val="00263D96"/>
    <w:rsid w:val="0026414D"/>
    <w:rsid w:val="002644A8"/>
    <w:rsid w:val="002646E7"/>
    <w:rsid w:val="00264749"/>
    <w:rsid w:val="00264D34"/>
    <w:rsid w:val="00265DAD"/>
    <w:rsid w:val="00265E51"/>
    <w:rsid w:val="00265EEE"/>
    <w:rsid w:val="0026674F"/>
    <w:rsid w:val="00266C90"/>
    <w:rsid w:val="002672FA"/>
    <w:rsid w:val="002679CF"/>
    <w:rsid w:val="002679D3"/>
    <w:rsid w:val="00267B2A"/>
    <w:rsid w:val="00267BE6"/>
    <w:rsid w:val="00267FC3"/>
    <w:rsid w:val="00270440"/>
    <w:rsid w:val="0027062A"/>
    <w:rsid w:val="00270A5B"/>
    <w:rsid w:val="00270DE8"/>
    <w:rsid w:val="00270E55"/>
    <w:rsid w:val="002710CB"/>
    <w:rsid w:val="00271A19"/>
    <w:rsid w:val="00272000"/>
    <w:rsid w:val="002733F1"/>
    <w:rsid w:val="0027343D"/>
    <w:rsid w:val="00273719"/>
    <w:rsid w:val="00273AAC"/>
    <w:rsid w:val="00273D9F"/>
    <w:rsid w:val="00273DAC"/>
    <w:rsid w:val="0027400A"/>
    <w:rsid w:val="00274460"/>
    <w:rsid w:val="00274794"/>
    <w:rsid w:val="002755D4"/>
    <w:rsid w:val="00275680"/>
    <w:rsid w:val="00275996"/>
    <w:rsid w:val="00275E64"/>
    <w:rsid w:val="0027635D"/>
    <w:rsid w:val="00276367"/>
    <w:rsid w:val="00276930"/>
    <w:rsid w:val="00276E7C"/>
    <w:rsid w:val="00277D97"/>
    <w:rsid w:val="00280272"/>
    <w:rsid w:val="0028056C"/>
    <w:rsid w:val="002806C7"/>
    <w:rsid w:val="00280809"/>
    <w:rsid w:val="00280B74"/>
    <w:rsid w:val="00281A28"/>
    <w:rsid w:val="00281B06"/>
    <w:rsid w:val="00281C2D"/>
    <w:rsid w:val="002821AE"/>
    <w:rsid w:val="002821EE"/>
    <w:rsid w:val="00282498"/>
    <w:rsid w:val="00282642"/>
    <w:rsid w:val="00282667"/>
    <w:rsid w:val="00282A86"/>
    <w:rsid w:val="00282DA2"/>
    <w:rsid w:val="00282E89"/>
    <w:rsid w:val="00282EC7"/>
    <w:rsid w:val="00283680"/>
    <w:rsid w:val="00283F72"/>
    <w:rsid w:val="00284F42"/>
    <w:rsid w:val="0028514F"/>
    <w:rsid w:val="002856DD"/>
    <w:rsid w:val="00285809"/>
    <w:rsid w:val="00285F9C"/>
    <w:rsid w:val="002862CA"/>
    <w:rsid w:val="002866D8"/>
    <w:rsid w:val="00287B93"/>
    <w:rsid w:val="002907A8"/>
    <w:rsid w:val="00290804"/>
    <w:rsid w:val="00290B85"/>
    <w:rsid w:val="00290D68"/>
    <w:rsid w:val="0029141E"/>
    <w:rsid w:val="00291D97"/>
    <w:rsid w:val="00291DDC"/>
    <w:rsid w:val="00292267"/>
    <w:rsid w:val="00292D90"/>
    <w:rsid w:val="00293962"/>
    <w:rsid w:val="00293B85"/>
    <w:rsid w:val="0029462B"/>
    <w:rsid w:val="00294F33"/>
    <w:rsid w:val="002953C4"/>
    <w:rsid w:val="00295AB7"/>
    <w:rsid w:val="00295B29"/>
    <w:rsid w:val="00295CF9"/>
    <w:rsid w:val="002965BC"/>
    <w:rsid w:val="002973B3"/>
    <w:rsid w:val="00297748"/>
    <w:rsid w:val="00297990"/>
    <w:rsid w:val="00297CA7"/>
    <w:rsid w:val="002A0526"/>
    <w:rsid w:val="002A053E"/>
    <w:rsid w:val="002A058D"/>
    <w:rsid w:val="002A0688"/>
    <w:rsid w:val="002A0C67"/>
    <w:rsid w:val="002A1109"/>
    <w:rsid w:val="002A1120"/>
    <w:rsid w:val="002A1221"/>
    <w:rsid w:val="002A127E"/>
    <w:rsid w:val="002A154B"/>
    <w:rsid w:val="002A17BE"/>
    <w:rsid w:val="002A1B0C"/>
    <w:rsid w:val="002A1CAC"/>
    <w:rsid w:val="002A2418"/>
    <w:rsid w:val="002A2728"/>
    <w:rsid w:val="002A27A6"/>
    <w:rsid w:val="002A2A02"/>
    <w:rsid w:val="002A2A8D"/>
    <w:rsid w:val="002A3F65"/>
    <w:rsid w:val="002A3F8F"/>
    <w:rsid w:val="002A4B1D"/>
    <w:rsid w:val="002A66F7"/>
    <w:rsid w:val="002A6882"/>
    <w:rsid w:val="002A6D0D"/>
    <w:rsid w:val="002A6E8F"/>
    <w:rsid w:val="002A71D1"/>
    <w:rsid w:val="002A7E14"/>
    <w:rsid w:val="002B001F"/>
    <w:rsid w:val="002B025C"/>
    <w:rsid w:val="002B0666"/>
    <w:rsid w:val="002B1A27"/>
    <w:rsid w:val="002B1B82"/>
    <w:rsid w:val="002B1CC8"/>
    <w:rsid w:val="002B2150"/>
    <w:rsid w:val="002B2A8C"/>
    <w:rsid w:val="002B2BDE"/>
    <w:rsid w:val="002B3457"/>
    <w:rsid w:val="002B354F"/>
    <w:rsid w:val="002B488B"/>
    <w:rsid w:val="002B4D3A"/>
    <w:rsid w:val="002B4E7B"/>
    <w:rsid w:val="002B5EF5"/>
    <w:rsid w:val="002B6050"/>
    <w:rsid w:val="002B62AF"/>
    <w:rsid w:val="002B737D"/>
    <w:rsid w:val="002B744E"/>
    <w:rsid w:val="002C0114"/>
    <w:rsid w:val="002C0334"/>
    <w:rsid w:val="002C0A31"/>
    <w:rsid w:val="002C102E"/>
    <w:rsid w:val="002C21D5"/>
    <w:rsid w:val="002C2BAE"/>
    <w:rsid w:val="002C2CF8"/>
    <w:rsid w:val="002C35FB"/>
    <w:rsid w:val="002C367B"/>
    <w:rsid w:val="002C383A"/>
    <w:rsid w:val="002C3B1F"/>
    <w:rsid w:val="002C3BDA"/>
    <w:rsid w:val="002C3C59"/>
    <w:rsid w:val="002C3EC2"/>
    <w:rsid w:val="002C44AB"/>
    <w:rsid w:val="002C4B37"/>
    <w:rsid w:val="002C5041"/>
    <w:rsid w:val="002C5705"/>
    <w:rsid w:val="002C5DB8"/>
    <w:rsid w:val="002C6117"/>
    <w:rsid w:val="002C64D0"/>
    <w:rsid w:val="002C6625"/>
    <w:rsid w:val="002C678A"/>
    <w:rsid w:val="002C72FB"/>
    <w:rsid w:val="002C7770"/>
    <w:rsid w:val="002C7DD8"/>
    <w:rsid w:val="002D0449"/>
    <w:rsid w:val="002D1DBC"/>
    <w:rsid w:val="002D22F2"/>
    <w:rsid w:val="002D2A92"/>
    <w:rsid w:val="002D2C78"/>
    <w:rsid w:val="002D32FE"/>
    <w:rsid w:val="002D37C3"/>
    <w:rsid w:val="002D37E8"/>
    <w:rsid w:val="002D38DF"/>
    <w:rsid w:val="002D3FB3"/>
    <w:rsid w:val="002D5E5E"/>
    <w:rsid w:val="002D67FF"/>
    <w:rsid w:val="002D68CA"/>
    <w:rsid w:val="002D6D73"/>
    <w:rsid w:val="002D74D8"/>
    <w:rsid w:val="002D7B4E"/>
    <w:rsid w:val="002E005E"/>
    <w:rsid w:val="002E011A"/>
    <w:rsid w:val="002E017E"/>
    <w:rsid w:val="002E098F"/>
    <w:rsid w:val="002E0F6A"/>
    <w:rsid w:val="002E13CC"/>
    <w:rsid w:val="002E3576"/>
    <w:rsid w:val="002E3752"/>
    <w:rsid w:val="002E4373"/>
    <w:rsid w:val="002E4718"/>
    <w:rsid w:val="002E4763"/>
    <w:rsid w:val="002E4B37"/>
    <w:rsid w:val="002E5943"/>
    <w:rsid w:val="002E5A3B"/>
    <w:rsid w:val="002E66DC"/>
    <w:rsid w:val="002E6839"/>
    <w:rsid w:val="002E6ACD"/>
    <w:rsid w:val="002E703F"/>
    <w:rsid w:val="002E73D5"/>
    <w:rsid w:val="002F01F2"/>
    <w:rsid w:val="002F0FDE"/>
    <w:rsid w:val="002F15FB"/>
    <w:rsid w:val="002F16A7"/>
    <w:rsid w:val="002F18FE"/>
    <w:rsid w:val="002F1937"/>
    <w:rsid w:val="002F27AE"/>
    <w:rsid w:val="002F27F1"/>
    <w:rsid w:val="002F2EB2"/>
    <w:rsid w:val="002F2F9B"/>
    <w:rsid w:val="002F3153"/>
    <w:rsid w:val="002F336E"/>
    <w:rsid w:val="002F3465"/>
    <w:rsid w:val="002F3AC8"/>
    <w:rsid w:val="002F4759"/>
    <w:rsid w:val="002F4A89"/>
    <w:rsid w:val="002F4B0D"/>
    <w:rsid w:val="002F517E"/>
    <w:rsid w:val="002F5215"/>
    <w:rsid w:val="002F58BA"/>
    <w:rsid w:val="002F75B3"/>
    <w:rsid w:val="002F79DE"/>
    <w:rsid w:val="002F7A2A"/>
    <w:rsid w:val="002F7E8C"/>
    <w:rsid w:val="003005FF"/>
    <w:rsid w:val="003006FF"/>
    <w:rsid w:val="003008F0"/>
    <w:rsid w:val="003010C1"/>
    <w:rsid w:val="0030151A"/>
    <w:rsid w:val="00301616"/>
    <w:rsid w:val="00301F38"/>
    <w:rsid w:val="0030323F"/>
    <w:rsid w:val="0030329B"/>
    <w:rsid w:val="003034DE"/>
    <w:rsid w:val="003036D4"/>
    <w:rsid w:val="00303C00"/>
    <w:rsid w:val="003042A4"/>
    <w:rsid w:val="003045D8"/>
    <w:rsid w:val="0030484E"/>
    <w:rsid w:val="00306122"/>
    <w:rsid w:val="003062FD"/>
    <w:rsid w:val="00306B33"/>
    <w:rsid w:val="0030728B"/>
    <w:rsid w:val="00307547"/>
    <w:rsid w:val="00307AD0"/>
    <w:rsid w:val="00307E00"/>
    <w:rsid w:val="00310DF7"/>
    <w:rsid w:val="00311107"/>
    <w:rsid w:val="003116AA"/>
    <w:rsid w:val="00311930"/>
    <w:rsid w:val="00311C5E"/>
    <w:rsid w:val="00311CF5"/>
    <w:rsid w:val="00311D4B"/>
    <w:rsid w:val="00312046"/>
    <w:rsid w:val="0031231B"/>
    <w:rsid w:val="003133BD"/>
    <w:rsid w:val="003139FD"/>
    <w:rsid w:val="00314B19"/>
    <w:rsid w:val="00314E75"/>
    <w:rsid w:val="003153F2"/>
    <w:rsid w:val="003156DF"/>
    <w:rsid w:val="003157E4"/>
    <w:rsid w:val="003157F1"/>
    <w:rsid w:val="00315BE8"/>
    <w:rsid w:val="003160F5"/>
    <w:rsid w:val="0031662E"/>
    <w:rsid w:val="003167B3"/>
    <w:rsid w:val="00316CD0"/>
    <w:rsid w:val="00316F9C"/>
    <w:rsid w:val="003171EB"/>
    <w:rsid w:val="00317475"/>
    <w:rsid w:val="003175E2"/>
    <w:rsid w:val="00321168"/>
    <w:rsid w:val="00321BCB"/>
    <w:rsid w:val="00321FAB"/>
    <w:rsid w:val="0032205B"/>
    <w:rsid w:val="00322363"/>
    <w:rsid w:val="0032243F"/>
    <w:rsid w:val="00322579"/>
    <w:rsid w:val="00322750"/>
    <w:rsid w:val="00322FAD"/>
    <w:rsid w:val="00323131"/>
    <w:rsid w:val="00323E58"/>
    <w:rsid w:val="00324343"/>
    <w:rsid w:val="00324DD4"/>
    <w:rsid w:val="00325FB7"/>
    <w:rsid w:val="0032619D"/>
    <w:rsid w:val="003261CF"/>
    <w:rsid w:val="003263DE"/>
    <w:rsid w:val="003267F7"/>
    <w:rsid w:val="00327912"/>
    <w:rsid w:val="00327F19"/>
    <w:rsid w:val="003301A4"/>
    <w:rsid w:val="003313F8"/>
    <w:rsid w:val="0033167A"/>
    <w:rsid w:val="00331819"/>
    <w:rsid w:val="003319DB"/>
    <w:rsid w:val="00332444"/>
    <w:rsid w:val="003324F7"/>
    <w:rsid w:val="00332C71"/>
    <w:rsid w:val="00332E50"/>
    <w:rsid w:val="00332EAD"/>
    <w:rsid w:val="00332F8B"/>
    <w:rsid w:val="00333524"/>
    <w:rsid w:val="00333CF0"/>
    <w:rsid w:val="003344C2"/>
    <w:rsid w:val="0033468A"/>
    <w:rsid w:val="003346E7"/>
    <w:rsid w:val="003347DE"/>
    <w:rsid w:val="00334E8F"/>
    <w:rsid w:val="0033563F"/>
    <w:rsid w:val="003358AF"/>
    <w:rsid w:val="003362BC"/>
    <w:rsid w:val="003365A7"/>
    <w:rsid w:val="00336710"/>
    <w:rsid w:val="00337E2C"/>
    <w:rsid w:val="00337F78"/>
    <w:rsid w:val="0034046D"/>
    <w:rsid w:val="003405C9"/>
    <w:rsid w:val="00340C00"/>
    <w:rsid w:val="00341398"/>
    <w:rsid w:val="00341D06"/>
    <w:rsid w:val="00342311"/>
    <w:rsid w:val="00342568"/>
    <w:rsid w:val="00342961"/>
    <w:rsid w:val="0034297C"/>
    <w:rsid w:val="003432C6"/>
    <w:rsid w:val="0034353E"/>
    <w:rsid w:val="0034388F"/>
    <w:rsid w:val="00343E14"/>
    <w:rsid w:val="003446EE"/>
    <w:rsid w:val="00345916"/>
    <w:rsid w:val="00345A64"/>
    <w:rsid w:val="00345E8C"/>
    <w:rsid w:val="00345ECB"/>
    <w:rsid w:val="003461C7"/>
    <w:rsid w:val="003466B3"/>
    <w:rsid w:val="003466CD"/>
    <w:rsid w:val="00346806"/>
    <w:rsid w:val="00346B14"/>
    <w:rsid w:val="00346B35"/>
    <w:rsid w:val="00346E2D"/>
    <w:rsid w:val="00347C57"/>
    <w:rsid w:val="0035004F"/>
    <w:rsid w:val="00350BA2"/>
    <w:rsid w:val="00350E43"/>
    <w:rsid w:val="00351522"/>
    <w:rsid w:val="0035162B"/>
    <w:rsid w:val="003519C8"/>
    <w:rsid w:val="00352099"/>
    <w:rsid w:val="003520EB"/>
    <w:rsid w:val="00352A67"/>
    <w:rsid w:val="00352E70"/>
    <w:rsid w:val="00352EA0"/>
    <w:rsid w:val="00353286"/>
    <w:rsid w:val="003537F8"/>
    <w:rsid w:val="00353A75"/>
    <w:rsid w:val="00354988"/>
    <w:rsid w:val="00355543"/>
    <w:rsid w:val="003555AA"/>
    <w:rsid w:val="0035659F"/>
    <w:rsid w:val="0035674A"/>
    <w:rsid w:val="0035675E"/>
    <w:rsid w:val="00356AEC"/>
    <w:rsid w:val="00356C5E"/>
    <w:rsid w:val="0036020D"/>
    <w:rsid w:val="0036048D"/>
    <w:rsid w:val="0036063F"/>
    <w:rsid w:val="00360B31"/>
    <w:rsid w:val="003614AD"/>
    <w:rsid w:val="003617EF"/>
    <w:rsid w:val="00362459"/>
    <w:rsid w:val="003624FE"/>
    <w:rsid w:val="00362781"/>
    <w:rsid w:val="003628A2"/>
    <w:rsid w:val="0036331F"/>
    <w:rsid w:val="003635FD"/>
    <w:rsid w:val="00363708"/>
    <w:rsid w:val="00364575"/>
    <w:rsid w:val="00364761"/>
    <w:rsid w:val="003648F2"/>
    <w:rsid w:val="00364FA2"/>
    <w:rsid w:val="0036570A"/>
    <w:rsid w:val="003665A2"/>
    <w:rsid w:val="00366BB4"/>
    <w:rsid w:val="00366F0E"/>
    <w:rsid w:val="00366F4C"/>
    <w:rsid w:val="0036731D"/>
    <w:rsid w:val="00367745"/>
    <w:rsid w:val="0036792C"/>
    <w:rsid w:val="00367B85"/>
    <w:rsid w:val="00367FAC"/>
    <w:rsid w:val="00370719"/>
    <w:rsid w:val="00371D06"/>
    <w:rsid w:val="00371EAB"/>
    <w:rsid w:val="0037211B"/>
    <w:rsid w:val="00372B52"/>
    <w:rsid w:val="00372FE3"/>
    <w:rsid w:val="00373037"/>
    <w:rsid w:val="00373654"/>
    <w:rsid w:val="003736EA"/>
    <w:rsid w:val="003738B8"/>
    <w:rsid w:val="00374603"/>
    <w:rsid w:val="00374C38"/>
    <w:rsid w:val="00375514"/>
    <w:rsid w:val="003756CA"/>
    <w:rsid w:val="0037637C"/>
    <w:rsid w:val="00376AA5"/>
    <w:rsid w:val="00376EFC"/>
    <w:rsid w:val="0037734F"/>
    <w:rsid w:val="00377B2B"/>
    <w:rsid w:val="00377B70"/>
    <w:rsid w:val="0038042F"/>
    <w:rsid w:val="00380F72"/>
    <w:rsid w:val="0038138D"/>
    <w:rsid w:val="0038145C"/>
    <w:rsid w:val="00381952"/>
    <w:rsid w:val="00381EFC"/>
    <w:rsid w:val="003822C6"/>
    <w:rsid w:val="00382A39"/>
    <w:rsid w:val="00382CA3"/>
    <w:rsid w:val="00383580"/>
    <w:rsid w:val="0038373B"/>
    <w:rsid w:val="003840AF"/>
    <w:rsid w:val="003843B1"/>
    <w:rsid w:val="003846C3"/>
    <w:rsid w:val="0038557C"/>
    <w:rsid w:val="00385A53"/>
    <w:rsid w:val="00386333"/>
    <w:rsid w:val="00386376"/>
    <w:rsid w:val="00386394"/>
    <w:rsid w:val="0038649C"/>
    <w:rsid w:val="003872E0"/>
    <w:rsid w:val="00387A24"/>
    <w:rsid w:val="00390403"/>
    <w:rsid w:val="00390EEC"/>
    <w:rsid w:val="00391044"/>
    <w:rsid w:val="00391CA2"/>
    <w:rsid w:val="00391F03"/>
    <w:rsid w:val="00392052"/>
    <w:rsid w:val="003923C3"/>
    <w:rsid w:val="003931ED"/>
    <w:rsid w:val="003932D8"/>
    <w:rsid w:val="003933E7"/>
    <w:rsid w:val="00393501"/>
    <w:rsid w:val="00393793"/>
    <w:rsid w:val="003945C8"/>
    <w:rsid w:val="003950A7"/>
    <w:rsid w:val="00395B08"/>
    <w:rsid w:val="00395FB4"/>
    <w:rsid w:val="00396176"/>
    <w:rsid w:val="00396873"/>
    <w:rsid w:val="0039702B"/>
    <w:rsid w:val="003972C0"/>
    <w:rsid w:val="00397500"/>
    <w:rsid w:val="003979A5"/>
    <w:rsid w:val="003979C0"/>
    <w:rsid w:val="00397EA8"/>
    <w:rsid w:val="003A0A88"/>
    <w:rsid w:val="003A0F5B"/>
    <w:rsid w:val="003A0FC0"/>
    <w:rsid w:val="003A28D0"/>
    <w:rsid w:val="003A28DE"/>
    <w:rsid w:val="003A2C52"/>
    <w:rsid w:val="003A31E8"/>
    <w:rsid w:val="003A420E"/>
    <w:rsid w:val="003A445D"/>
    <w:rsid w:val="003A497F"/>
    <w:rsid w:val="003A527D"/>
    <w:rsid w:val="003A5E99"/>
    <w:rsid w:val="003A5ED1"/>
    <w:rsid w:val="003A6A2E"/>
    <w:rsid w:val="003A74CE"/>
    <w:rsid w:val="003A7502"/>
    <w:rsid w:val="003A7538"/>
    <w:rsid w:val="003A7973"/>
    <w:rsid w:val="003B01E6"/>
    <w:rsid w:val="003B05F6"/>
    <w:rsid w:val="003B08FE"/>
    <w:rsid w:val="003B0A68"/>
    <w:rsid w:val="003B1166"/>
    <w:rsid w:val="003B11AC"/>
    <w:rsid w:val="003B31C4"/>
    <w:rsid w:val="003B31C7"/>
    <w:rsid w:val="003B31D3"/>
    <w:rsid w:val="003B5203"/>
    <w:rsid w:val="003B56F1"/>
    <w:rsid w:val="003B57C2"/>
    <w:rsid w:val="003B5D5A"/>
    <w:rsid w:val="003B6246"/>
    <w:rsid w:val="003B6873"/>
    <w:rsid w:val="003B6998"/>
    <w:rsid w:val="003B6B21"/>
    <w:rsid w:val="003C0201"/>
    <w:rsid w:val="003C03E2"/>
    <w:rsid w:val="003C14B0"/>
    <w:rsid w:val="003C203F"/>
    <w:rsid w:val="003C246B"/>
    <w:rsid w:val="003C25E1"/>
    <w:rsid w:val="003C35AC"/>
    <w:rsid w:val="003C3893"/>
    <w:rsid w:val="003C411C"/>
    <w:rsid w:val="003C494F"/>
    <w:rsid w:val="003C5134"/>
    <w:rsid w:val="003C51AF"/>
    <w:rsid w:val="003C52BC"/>
    <w:rsid w:val="003C543B"/>
    <w:rsid w:val="003C5710"/>
    <w:rsid w:val="003C5920"/>
    <w:rsid w:val="003C60ED"/>
    <w:rsid w:val="003C61E4"/>
    <w:rsid w:val="003C683D"/>
    <w:rsid w:val="003C6A53"/>
    <w:rsid w:val="003D00E5"/>
    <w:rsid w:val="003D1A1D"/>
    <w:rsid w:val="003D1ECB"/>
    <w:rsid w:val="003D2C4D"/>
    <w:rsid w:val="003D2E9D"/>
    <w:rsid w:val="003D31D7"/>
    <w:rsid w:val="003D34B4"/>
    <w:rsid w:val="003D3803"/>
    <w:rsid w:val="003D39F5"/>
    <w:rsid w:val="003D3A4F"/>
    <w:rsid w:val="003D3DDB"/>
    <w:rsid w:val="003D426B"/>
    <w:rsid w:val="003D451F"/>
    <w:rsid w:val="003D4F25"/>
    <w:rsid w:val="003D53B4"/>
    <w:rsid w:val="003D5EBF"/>
    <w:rsid w:val="003D666D"/>
    <w:rsid w:val="003D6DC8"/>
    <w:rsid w:val="003D73DC"/>
    <w:rsid w:val="003D7559"/>
    <w:rsid w:val="003D7630"/>
    <w:rsid w:val="003D7A72"/>
    <w:rsid w:val="003E1D6C"/>
    <w:rsid w:val="003E21DC"/>
    <w:rsid w:val="003E24A3"/>
    <w:rsid w:val="003E2643"/>
    <w:rsid w:val="003E285F"/>
    <w:rsid w:val="003E2892"/>
    <w:rsid w:val="003E307B"/>
    <w:rsid w:val="003E31F9"/>
    <w:rsid w:val="003E3951"/>
    <w:rsid w:val="003E3A84"/>
    <w:rsid w:val="003E4ABC"/>
    <w:rsid w:val="003E52E8"/>
    <w:rsid w:val="003E5397"/>
    <w:rsid w:val="003E5416"/>
    <w:rsid w:val="003E546C"/>
    <w:rsid w:val="003E5A0A"/>
    <w:rsid w:val="003E5F6F"/>
    <w:rsid w:val="003E65F7"/>
    <w:rsid w:val="003E6653"/>
    <w:rsid w:val="003E6D82"/>
    <w:rsid w:val="003E7266"/>
    <w:rsid w:val="003E7BB6"/>
    <w:rsid w:val="003E7EED"/>
    <w:rsid w:val="003F007C"/>
    <w:rsid w:val="003F0AAC"/>
    <w:rsid w:val="003F0E3E"/>
    <w:rsid w:val="003F1154"/>
    <w:rsid w:val="003F138E"/>
    <w:rsid w:val="003F1AA7"/>
    <w:rsid w:val="003F1ADE"/>
    <w:rsid w:val="003F2694"/>
    <w:rsid w:val="003F27D7"/>
    <w:rsid w:val="003F288D"/>
    <w:rsid w:val="003F2A4A"/>
    <w:rsid w:val="003F2BF3"/>
    <w:rsid w:val="003F3AD4"/>
    <w:rsid w:val="003F3C51"/>
    <w:rsid w:val="003F3F07"/>
    <w:rsid w:val="003F449D"/>
    <w:rsid w:val="003F469E"/>
    <w:rsid w:val="003F48CA"/>
    <w:rsid w:val="003F4906"/>
    <w:rsid w:val="003F5EB6"/>
    <w:rsid w:val="003F717D"/>
    <w:rsid w:val="003F766A"/>
    <w:rsid w:val="003F7BDE"/>
    <w:rsid w:val="00400030"/>
    <w:rsid w:val="0040007F"/>
    <w:rsid w:val="0040046C"/>
    <w:rsid w:val="00400B40"/>
    <w:rsid w:val="00400B50"/>
    <w:rsid w:val="00401D0C"/>
    <w:rsid w:val="00402337"/>
    <w:rsid w:val="004031BC"/>
    <w:rsid w:val="00403500"/>
    <w:rsid w:val="00403643"/>
    <w:rsid w:val="0040419B"/>
    <w:rsid w:val="0040494D"/>
    <w:rsid w:val="00404EA1"/>
    <w:rsid w:val="004054D5"/>
    <w:rsid w:val="00405829"/>
    <w:rsid w:val="0040586E"/>
    <w:rsid w:val="00405AA6"/>
    <w:rsid w:val="00405B88"/>
    <w:rsid w:val="004060B3"/>
    <w:rsid w:val="00406741"/>
    <w:rsid w:val="00407063"/>
    <w:rsid w:val="004071D3"/>
    <w:rsid w:val="00407C1D"/>
    <w:rsid w:val="004103B7"/>
    <w:rsid w:val="004103C2"/>
    <w:rsid w:val="00410518"/>
    <w:rsid w:val="00410793"/>
    <w:rsid w:val="00410EF9"/>
    <w:rsid w:val="0041142D"/>
    <w:rsid w:val="004115F4"/>
    <w:rsid w:val="004118E2"/>
    <w:rsid w:val="0041217F"/>
    <w:rsid w:val="00412263"/>
    <w:rsid w:val="00412512"/>
    <w:rsid w:val="00412935"/>
    <w:rsid w:val="00412D71"/>
    <w:rsid w:val="00413625"/>
    <w:rsid w:val="00413B72"/>
    <w:rsid w:val="0041423D"/>
    <w:rsid w:val="004145AC"/>
    <w:rsid w:val="004145B7"/>
    <w:rsid w:val="00414821"/>
    <w:rsid w:val="00414840"/>
    <w:rsid w:val="004153AA"/>
    <w:rsid w:val="00416527"/>
    <w:rsid w:val="004174BA"/>
    <w:rsid w:val="004178FB"/>
    <w:rsid w:val="00417E8B"/>
    <w:rsid w:val="0042039C"/>
    <w:rsid w:val="00421824"/>
    <w:rsid w:val="00421DE6"/>
    <w:rsid w:val="00422880"/>
    <w:rsid w:val="004235C5"/>
    <w:rsid w:val="00423660"/>
    <w:rsid w:val="00423A21"/>
    <w:rsid w:val="004245F9"/>
    <w:rsid w:val="004248A0"/>
    <w:rsid w:val="00424D35"/>
    <w:rsid w:val="00425529"/>
    <w:rsid w:val="00425718"/>
    <w:rsid w:val="0042696A"/>
    <w:rsid w:val="00426A1A"/>
    <w:rsid w:val="00426C14"/>
    <w:rsid w:val="00426E34"/>
    <w:rsid w:val="00427012"/>
    <w:rsid w:val="00427D6E"/>
    <w:rsid w:val="00430035"/>
    <w:rsid w:val="0043022E"/>
    <w:rsid w:val="00430383"/>
    <w:rsid w:val="004309EB"/>
    <w:rsid w:val="00430AFB"/>
    <w:rsid w:val="00431151"/>
    <w:rsid w:val="00431ABA"/>
    <w:rsid w:val="00431E97"/>
    <w:rsid w:val="00431F47"/>
    <w:rsid w:val="00432137"/>
    <w:rsid w:val="0043232B"/>
    <w:rsid w:val="00432365"/>
    <w:rsid w:val="004323B8"/>
    <w:rsid w:val="00432467"/>
    <w:rsid w:val="004327A7"/>
    <w:rsid w:val="00432D38"/>
    <w:rsid w:val="00432E72"/>
    <w:rsid w:val="00433018"/>
    <w:rsid w:val="00433741"/>
    <w:rsid w:val="00433913"/>
    <w:rsid w:val="00433C97"/>
    <w:rsid w:val="00433D23"/>
    <w:rsid w:val="00433D98"/>
    <w:rsid w:val="00433E62"/>
    <w:rsid w:val="00434944"/>
    <w:rsid w:val="00434AC9"/>
    <w:rsid w:val="00434B37"/>
    <w:rsid w:val="00434CEB"/>
    <w:rsid w:val="0043502D"/>
    <w:rsid w:val="004354DD"/>
    <w:rsid w:val="00435A1C"/>
    <w:rsid w:val="004365A8"/>
    <w:rsid w:val="0043668E"/>
    <w:rsid w:val="004369D4"/>
    <w:rsid w:val="00437587"/>
    <w:rsid w:val="00437B87"/>
    <w:rsid w:val="00440083"/>
    <w:rsid w:val="0044025C"/>
    <w:rsid w:val="004409F5"/>
    <w:rsid w:val="00440E87"/>
    <w:rsid w:val="004411BA"/>
    <w:rsid w:val="00441780"/>
    <w:rsid w:val="00442442"/>
    <w:rsid w:val="00442567"/>
    <w:rsid w:val="004425A2"/>
    <w:rsid w:val="00443493"/>
    <w:rsid w:val="00444195"/>
    <w:rsid w:val="00444327"/>
    <w:rsid w:val="0044433D"/>
    <w:rsid w:val="004447FF"/>
    <w:rsid w:val="00444803"/>
    <w:rsid w:val="00445221"/>
    <w:rsid w:val="0044535A"/>
    <w:rsid w:val="0044554C"/>
    <w:rsid w:val="00445A45"/>
    <w:rsid w:val="0044627E"/>
    <w:rsid w:val="00447F4E"/>
    <w:rsid w:val="00450705"/>
    <w:rsid w:val="00450729"/>
    <w:rsid w:val="004509F7"/>
    <w:rsid w:val="00450A18"/>
    <w:rsid w:val="00450A26"/>
    <w:rsid w:val="00450B59"/>
    <w:rsid w:val="00450F69"/>
    <w:rsid w:val="00451B1F"/>
    <w:rsid w:val="004520CB"/>
    <w:rsid w:val="0045218F"/>
    <w:rsid w:val="0045325C"/>
    <w:rsid w:val="00453277"/>
    <w:rsid w:val="00453388"/>
    <w:rsid w:val="004535E4"/>
    <w:rsid w:val="004536EE"/>
    <w:rsid w:val="00453746"/>
    <w:rsid w:val="00453A3F"/>
    <w:rsid w:val="00453D2F"/>
    <w:rsid w:val="004543B2"/>
    <w:rsid w:val="0045470E"/>
    <w:rsid w:val="00455311"/>
    <w:rsid w:val="00455519"/>
    <w:rsid w:val="004559D8"/>
    <w:rsid w:val="00455AE7"/>
    <w:rsid w:val="00455B9E"/>
    <w:rsid w:val="00455BF4"/>
    <w:rsid w:val="0045611A"/>
    <w:rsid w:val="004561B7"/>
    <w:rsid w:val="0045631B"/>
    <w:rsid w:val="0045665A"/>
    <w:rsid w:val="004570D1"/>
    <w:rsid w:val="00457685"/>
    <w:rsid w:val="00460763"/>
    <w:rsid w:val="004613DD"/>
    <w:rsid w:val="0046144B"/>
    <w:rsid w:val="0046153F"/>
    <w:rsid w:val="00461C4A"/>
    <w:rsid w:val="004622CB"/>
    <w:rsid w:val="00462BFE"/>
    <w:rsid w:val="00462C35"/>
    <w:rsid w:val="00462CF4"/>
    <w:rsid w:val="00462D1F"/>
    <w:rsid w:val="00463784"/>
    <w:rsid w:val="0046387C"/>
    <w:rsid w:val="00464026"/>
    <w:rsid w:val="004644FC"/>
    <w:rsid w:val="004652A3"/>
    <w:rsid w:val="00465347"/>
    <w:rsid w:val="004655BB"/>
    <w:rsid w:val="004657B4"/>
    <w:rsid w:val="00466711"/>
    <w:rsid w:val="004668E7"/>
    <w:rsid w:val="004669D4"/>
    <w:rsid w:val="00466D81"/>
    <w:rsid w:val="00467336"/>
    <w:rsid w:val="0046775F"/>
    <w:rsid w:val="00467921"/>
    <w:rsid w:val="0047002B"/>
    <w:rsid w:val="00470201"/>
    <w:rsid w:val="00470A7A"/>
    <w:rsid w:val="00470D81"/>
    <w:rsid w:val="004711F5"/>
    <w:rsid w:val="0047130E"/>
    <w:rsid w:val="00471DE2"/>
    <w:rsid w:val="00471E25"/>
    <w:rsid w:val="0047306A"/>
    <w:rsid w:val="004731E9"/>
    <w:rsid w:val="004732C9"/>
    <w:rsid w:val="004732ED"/>
    <w:rsid w:val="004735F1"/>
    <w:rsid w:val="0047362D"/>
    <w:rsid w:val="00473BBA"/>
    <w:rsid w:val="00473EB8"/>
    <w:rsid w:val="00473F19"/>
    <w:rsid w:val="00473F6A"/>
    <w:rsid w:val="004742BD"/>
    <w:rsid w:val="00474782"/>
    <w:rsid w:val="00474F08"/>
    <w:rsid w:val="004751E9"/>
    <w:rsid w:val="0047553D"/>
    <w:rsid w:val="00475569"/>
    <w:rsid w:val="00475733"/>
    <w:rsid w:val="00475A76"/>
    <w:rsid w:val="00475EE4"/>
    <w:rsid w:val="00476306"/>
    <w:rsid w:val="00476BA6"/>
    <w:rsid w:val="00477507"/>
    <w:rsid w:val="004779C7"/>
    <w:rsid w:val="00480519"/>
    <w:rsid w:val="00480FBF"/>
    <w:rsid w:val="00481D48"/>
    <w:rsid w:val="004820A3"/>
    <w:rsid w:val="004820DA"/>
    <w:rsid w:val="0048242E"/>
    <w:rsid w:val="00482845"/>
    <w:rsid w:val="00482CC2"/>
    <w:rsid w:val="004835E8"/>
    <w:rsid w:val="004837BE"/>
    <w:rsid w:val="00483E25"/>
    <w:rsid w:val="00483EB1"/>
    <w:rsid w:val="00483F42"/>
    <w:rsid w:val="00484019"/>
    <w:rsid w:val="00484A0C"/>
    <w:rsid w:val="00484ACE"/>
    <w:rsid w:val="00484B2C"/>
    <w:rsid w:val="00484F89"/>
    <w:rsid w:val="004859DB"/>
    <w:rsid w:val="00486244"/>
    <w:rsid w:val="004877C4"/>
    <w:rsid w:val="004877E3"/>
    <w:rsid w:val="00487FDE"/>
    <w:rsid w:val="00490412"/>
    <w:rsid w:val="00490429"/>
    <w:rsid w:val="0049045B"/>
    <w:rsid w:val="00490500"/>
    <w:rsid w:val="00491A30"/>
    <w:rsid w:val="00491A6E"/>
    <w:rsid w:val="004920C2"/>
    <w:rsid w:val="00492772"/>
    <w:rsid w:val="00493114"/>
    <w:rsid w:val="0049378F"/>
    <w:rsid w:val="004939E0"/>
    <w:rsid w:val="00493A02"/>
    <w:rsid w:val="00493C7E"/>
    <w:rsid w:val="004944F4"/>
    <w:rsid w:val="0049492C"/>
    <w:rsid w:val="00494A3E"/>
    <w:rsid w:val="00494C63"/>
    <w:rsid w:val="00494F88"/>
    <w:rsid w:val="0049616E"/>
    <w:rsid w:val="004963AB"/>
    <w:rsid w:val="0049741F"/>
    <w:rsid w:val="00497456"/>
    <w:rsid w:val="00497974"/>
    <w:rsid w:val="00497A7D"/>
    <w:rsid w:val="00497BF3"/>
    <w:rsid w:val="00497D2B"/>
    <w:rsid w:val="00497DEA"/>
    <w:rsid w:val="004A02C0"/>
    <w:rsid w:val="004A09EF"/>
    <w:rsid w:val="004A0A5D"/>
    <w:rsid w:val="004A0D0A"/>
    <w:rsid w:val="004A0D1E"/>
    <w:rsid w:val="004A0F35"/>
    <w:rsid w:val="004A189B"/>
    <w:rsid w:val="004A1931"/>
    <w:rsid w:val="004A1A9A"/>
    <w:rsid w:val="004A2258"/>
    <w:rsid w:val="004A27C4"/>
    <w:rsid w:val="004A292E"/>
    <w:rsid w:val="004A2A23"/>
    <w:rsid w:val="004A2CA0"/>
    <w:rsid w:val="004A2DC1"/>
    <w:rsid w:val="004A2ED5"/>
    <w:rsid w:val="004A374B"/>
    <w:rsid w:val="004A39CF"/>
    <w:rsid w:val="004A3F31"/>
    <w:rsid w:val="004A40C5"/>
    <w:rsid w:val="004A43D7"/>
    <w:rsid w:val="004A4667"/>
    <w:rsid w:val="004A4C19"/>
    <w:rsid w:val="004A4C8E"/>
    <w:rsid w:val="004A5349"/>
    <w:rsid w:val="004A5E1B"/>
    <w:rsid w:val="004A60A9"/>
    <w:rsid w:val="004A6661"/>
    <w:rsid w:val="004A6818"/>
    <w:rsid w:val="004A68DC"/>
    <w:rsid w:val="004A692D"/>
    <w:rsid w:val="004A6B9A"/>
    <w:rsid w:val="004A6C66"/>
    <w:rsid w:val="004A6FBB"/>
    <w:rsid w:val="004A73C1"/>
    <w:rsid w:val="004A7A03"/>
    <w:rsid w:val="004B0F18"/>
    <w:rsid w:val="004B0FBD"/>
    <w:rsid w:val="004B1638"/>
    <w:rsid w:val="004B1E30"/>
    <w:rsid w:val="004B20F4"/>
    <w:rsid w:val="004B23A8"/>
    <w:rsid w:val="004B3329"/>
    <w:rsid w:val="004B38A1"/>
    <w:rsid w:val="004B3DF9"/>
    <w:rsid w:val="004B41A7"/>
    <w:rsid w:val="004B4414"/>
    <w:rsid w:val="004B4A88"/>
    <w:rsid w:val="004B532E"/>
    <w:rsid w:val="004B54CF"/>
    <w:rsid w:val="004B5667"/>
    <w:rsid w:val="004B57D7"/>
    <w:rsid w:val="004B5AAB"/>
    <w:rsid w:val="004B5AF3"/>
    <w:rsid w:val="004B624A"/>
    <w:rsid w:val="004B62CD"/>
    <w:rsid w:val="004B69E6"/>
    <w:rsid w:val="004B6CCC"/>
    <w:rsid w:val="004B6CFC"/>
    <w:rsid w:val="004B724B"/>
    <w:rsid w:val="004B78AB"/>
    <w:rsid w:val="004B7B06"/>
    <w:rsid w:val="004C02C7"/>
    <w:rsid w:val="004C0D2B"/>
    <w:rsid w:val="004C0F35"/>
    <w:rsid w:val="004C0F55"/>
    <w:rsid w:val="004C10B7"/>
    <w:rsid w:val="004C1371"/>
    <w:rsid w:val="004C17F4"/>
    <w:rsid w:val="004C1AD0"/>
    <w:rsid w:val="004C1E14"/>
    <w:rsid w:val="004C24F4"/>
    <w:rsid w:val="004C28AD"/>
    <w:rsid w:val="004C2990"/>
    <w:rsid w:val="004C2E73"/>
    <w:rsid w:val="004C33E8"/>
    <w:rsid w:val="004C3BC0"/>
    <w:rsid w:val="004C3EE4"/>
    <w:rsid w:val="004C3EF4"/>
    <w:rsid w:val="004C419E"/>
    <w:rsid w:val="004C47B2"/>
    <w:rsid w:val="004C49AC"/>
    <w:rsid w:val="004C4CC1"/>
    <w:rsid w:val="004C50EB"/>
    <w:rsid w:val="004C5CF9"/>
    <w:rsid w:val="004C6122"/>
    <w:rsid w:val="004C6E16"/>
    <w:rsid w:val="004C6F30"/>
    <w:rsid w:val="004C790B"/>
    <w:rsid w:val="004C7A05"/>
    <w:rsid w:val="004C7CD7"/>
    <w:rsid w:val="004C7EFF"/>
    <w:rsid w:val="004D071B"/>
    <w:rsid w:val="004D0E6A"/>
    <w:rsid w:val="004D114E"/>
    <w:rsid w:val="004D1587"/>
    <w:rsid w:val="004D175B"/>
    <w:rsid w:val="004D261D"/>
    <w:rsid w:val="004D3194"/>
    <w:rsid w:val="004D321E"/>
    <w:rsid w:val="004D35BE"/>
    <w:rsid w:val="004D3F35"/>
    <w:rsid w:val="004D4624"/>
    <w:rsid w:val="004D4E61"/>
    <w:rsid w:val="004D5067"/>
    <w:rsid w:val="004D529A"/>
    <w:rsid w:val="004D60AA"/>
    <w:rsid w:val="004D6159"/>
    <w:rsid w:val="004D74E5"/>
    <w:rsid w:val="004D7838"/>
    <w:rsid w:val="004E0498"/>
    <w:rsid w:val="004E0B1F"/>
    <w:rsid w:val="004E0D28"/>
    <w:rsid w:val="004E1560"/>
    <w:rsid w:val="004E1A84"/>
    <w:rsid w:val="004E1D98"/>
    <w:rsid w:val="004E224F"/>
    <w:rsid w:val="004E2C8E"/>
    <w:rsid w:val="004E37BC"/>
    <w:rsid w:val="004E3C74"/>
    <w:rsid w:val="004E3C85"/>
    <w:rsid w:val="004E4AD9"/>
    <w:rsid w:val="004E4BC4"/>
    <w:rsid w:val="004E5546"/>
    <w:rsid w:val="004E56C5"/>
    <w:rsid w:val="004E6289"/>
    <w:rsid w:val="004E6574"/>
    <w:rsid w:val="004E6CA7"/>
    <w:rsid w:val="004E6EF1"/>
    <w:rsid w:val="004E7665"/>
    <w:rsid w:val="004F0401"/>
    <w:rsid w:val="004F055D"/>
    <w:rsid w:val="004F05BC"/>
    <w:rsid w:val="004F0714"/>
    <w:rsid w:val="004F167D"/>
    <w:rsid w:val="004F17A5"/>
    <w:rsid w:val="004F17DF"/>
    <w:rsid w:val="004F1905"/>
    <w:rsid w:val="004F19DB"/>
    <w:rsid w:val="004F1FB5"/>
    <w:rsid w:val="004F24A9"/>
    <w:rsid w:val="004F2F44"/>
    <w:rsid w:val="004F307F"/>
    <w:rsid w:val="004F314C"/>
    <w:rsid w:val="004F3456"/>
    <w:rsid w:val="004F34E6"/>
    <w:rsid w:val="004F3722"/>
    <w:rsid w:val="004F37B7"/>
    <w:rsid w:val="004F3A66"/>
    <w:rsid w:val="004F3FFB"/>
    <w:rsid w:val="004F4540"/>
    <w:rsid w:val="004F461A"/>
    <w:rsid w:val="004F4B35"/>
    <w:rsid w:val="004F53B0"/>
    <w:rsid w:val="004F54D1"/>
    <w:rsid w:val="004F59B9"/>
    <w:rsid w:val="004F5E3D"/>
    <w:rsid w:val="004F65FF"/>
    <w:rsid w:val="004F66A8"/>
    <w:rsid w:val="004F671C"/>
    <w:rsid w:val="004F6973"/>
    <w:rsid w:val="004F6D90"/>
    <w:rsid w:val="004F71FA"/>
    <w:rsid w:val="004F75AC"/>
    <w:rsid w:val="004F792C"/>
    <w:rsid w:val="00500090"/>
    <w:rsid w:val="005000F2"/>
    <w:rsid w:val="005005CD"/>
    <w:rsid w:val="00500803"/>
    <w:rsid w:val="00500CC2"/>
    <w:rsid w:val="00500DFF"/>
    <w:rsid w:val="00501DDF"/>
    <w:rsid w:val="00502247"/>
    <w:rsid w:val="005029A9"/>
    <w:rsid w:val="00503500"/>
    <w:rsid w:val="005045D3"/>
    <w:rsid w:val="00504881"/>
    <w:rsid w:val="00504DE2"/>
    <w:rsid w:val="00504EAB"/>
    <w:rsid w:val="00504EDE"/>
    <w:rsid w:val="0050506B"/>
    <w:rsid w:val="00505219"/>
    <w:rsid w:val="00505480"/>
    <w:rsid w:val="00505486"/>
    <w:rsid w:val="00505C86"/>
    <w:rsid w:val="0050642F"/>
    <w:rsid w:val="00506780"/>
    <w:rsid w:val="00506C7A"/>
    <w:rsid w:val="00506CC8"/>
    <w:rsid w:val="005070D6"/>
    <w:rsid w:val="005071D6"/>
    <w:rsid w:val="00507660"/>
    <w:rsid w:val="00507A10"/>
    <w:rsid w:val="005105D3"/>
    <w:rsid w:val="005110BF"/>
    <w:rsid w:val="005113A1"/>
    <w:rsid w:val="00511AA8"/>
    <w:rsid w:val="00511BA2"/>
    <w:rsid w:val="005121CB"/>
    <w:rsid w:val="00512D6A"/>
    <w:rsid w:val="00513961"/>
    <w:rsid w:val="00514389"/>
    <w:rsid w:val="005144E8"/>
    <w:rsid w:val="00514706"/>
    <w:rsid w:val="005147ED"/>
    <w:rsid w:val="00514938"/>
    <w:rsid w:val="00514BBD"/>
    <w:rsid w:val="00514D5F"/>
    <w:rsid w:val="00515263"/>
    <w:rsid w:val="00516CB0"/>
    <w:rsid w:val="005206FB"/>
    <w:rsid w:val="0052089E"/>
    <w:rsid w:val="00520A32"/>
    <w:rsid w:val="00520E24"/>
    <w:rsid w:val="005216CD"/>
    <w:rsid w:val="00521B45"/>
    <w:rsid w:val="00521D94"/>
    <w:rsid w:val="00521F9B"/>
    <w:rsid w:val="00522747"/>
    <w:rsid w:val="00522894"/>
    <w:rsid w:val="00522FAD"/>
    <w:rsid w:val="00523025"/>
    <w:rsid w:val="00523890"/>
    <w:rsid w:val="00523ECA"/>
    <w:rsid w:val="005249AB"/>
    <w:rsid w:val="00524CC8"/>
    <w:rsid w:val="00524E51"/>
    <w:rsid w:val="00525524"/>
    <w:rsid w:val="005263DD"/>
    <w:rsid w:val="00526661"/>
    <w:rsid w:val="00526718"/>
    <w:rsid w:val="005267B0"/>
    <w:rsid w:val="00526A36"/>
    <w:rsid w:val="00527433"/>
    <w:rsid w:val="00527DF7"/>
    <w:rsid w:val="005302A8"/>
    <w:rsid w:val="00530EB3"/>
    <w:rsid w:val="00530FB5"/>
    <w:rsid w:val="00531023"/>
    <w:rsid w:val="005315E0"/>
    <w:rsid w:val="00531C4E"/>
    <w:rsid w:val="005322DA"/>
    <w:rsid w:val="005328D2"/>
    <w:rsid w:val="005329F0"/>
    <w:rsid w:val="00534CF8"/>
    <w:rsid w:val="00534E46"/>
    <w:rsid w:val="0053503C"/>
    <w:rsid w:val="00535188"/>
    <w:rsid w:val="00535866"/>
    <w:rsid w:val="005359C8"/>
    <w:rsid w:val="00536601"/>
    <w:rsid w:val="00536F16"/>
    <w:rsid w:val="00536F61"/>
    <w:rsid w:val="00537679"/>
    <w:rsid w:val="005377E3"/>
    <w:rsid w:val="00540C7E"/>
    <w:rsid w:val="00541123"/>
    <w:rsid w:val="00541835"/>
    <w:rsid w:val="00541842"/>
    <w:rsid w:val="00541859"/>
    <w:rsid w:val="00541B51"/>
    <w:rsid w:val="00542411"/>
    <w:rsid w:val="00543145"/>
    <w:rsid w:val="00543362"/>
    <w:rsid w:val="00543D89"/>
    <w:rsid w:val="00543FE1"/>
    <w:rsid w:val="005443FD"/>
    <w:rsid w:val="00544E77"/>
    <w:rsid w:val="005450EE"/>
    <w:rsid w:val="00545CC1"/>
    <w:rsid w:val="0054631D"/>
    <w:rsid w:val="00546370"/>
    <w:rsid w:val="0054687F"/>
    <w:rsid w:val="00546C89"/>
    <w:rsid w:val="00547E5A"/>
    <w:rsid w:val="00547E7E"/>
    <w:rsid w:val="00547F1A"/>
    <w:rsid w:val="00550996"/>
    <w:rsid w:val="00550A87"/>
    <w:rsid w:val="00550B0D"/>
    <w:rsid w:val="00550B3B"/>
    <w:rsid w:val="00550DBF"/>
    <w:rsid w:val="00551239"/>
    <w:rsid w:val="00551960"/>
    <w:rsid w:val="00551B24"/>
    <w:rsid w:val="00552229"/>
    <w:rsid w:val="00552600"/>
    <w:rsid w:val="00552B3D"/>
    <w:rsid w:val="00553160"/>
    <w:rsid w:val="0055344E"/>
    <w:rsid w:val="005536CE"/>
    <w:rsid w:val="0055408E"/>
    <w:rsid w:val="00554386"/>
    <w:rsid w:val="0055449F"/>
    <w:rsid w:val="00554EE9"/>
    <w:rsid w:val="00555005"/>
    <w:rsid w:val="00555024"/>
    <w:rsid w:val="00555069"/>
    <w:rsid w:val="00555811"/>
    <w:rsid w:val="00555AF5"/>
    <w:rsid w:val="00555B1C"/>
    <w:rsid w:val="00556467"/>
    <w:rsid w:val="005566B1"/>
    <w:rsid w:val="00557046"/>
    <w:rsid w:val="0055725A"/>
    <w:rsid w:val="00557281"/>
    <w:rsid w:val="00557775"/>
    <w:rsid w:val="00557861"/>
    <w:rsid w:val="00557BD4"/>
    <w:rsid w:val="00557D5A"/>
    <w:rsid w:val="0056035E"/>
    <w:rsid w:val="005607AB"/>
    <w:rsid w:val="0056090D"/>
    <w:rsid w:val="00561032"/>
    <w:rsid w:val="005611F1"/>
    <w:rsid w:val="005614B9"/>
    <w:rsid w:val="00561D09"/>
    <w:rsid w:val="005620D8"/>
    <w:rsid w:val="00562894"/>
    <w:rsid w:val="0056298B"/>
    <w:rsid w:val="005631CF"/>
    <w:rsid w:val="0056338B"/>
    <w:rsid w:val="005634C5"/>
    <w:rsid w:val="005647CA"/>
    <w:rsid w:val="0056487A"/>
    <w:rsid w:val="0056497E"/>
    <w:rsid w:val="00564D84"/>
    <w:rsid w:val="00564E91"/>
    <w:rsid w:val="00565194"/>
    <w:rsid w:val="00565574"/>
    <w:rsid w:val="00565677"/>
    <w:rsid w:val="00565D86"/>
    <w:rsid w:val="00566372"/>
    <w:rsid w:val="00566B63"/>
    <w:rsid w:val="00566EFC"/>
    <w:rsid w:val="0056701A"/>
    <w:rsid w:val="0056722C"/>
    <w:rsid w:val="0056767E"/>
    <w:rsid w:val="0056771C"/>
    <w:rsid w:val="00567F80"/>
    <w:rsid w:val="00571189"/>
    <w:rsid w:val="00571E84"/>
    <w:rsid w:val="0057240F"/>
    <w:rsid w:val="00572482"/>
    <w:rsid w:val="00573193"/>
    <w:rsid w:val="00573300"/>
    <w:rsid w:val="00573FB9"/>
    <w:rsid w:val="00574457"/>
    <w:rsid w:val="00574A48"/>
    <w:rsid w:val="00574DB9"/>
    <w:rsid w:val="005752FA"/>
    <w:rsid w:val="0057590D"/>
    <w:rsid w:val="00575990"/>
    <w:rsid w:val="00575BE3"/>
    <w:rsid w:val="005763F7"/>
    <w:rsid w:val="005768CB"/>
    <w:rsid w:val="0057750E"/>
    <w:rsid w:val="00577F2D"/>
    <w:rsid w:val="00580405"/>
    <w:rsid w:val="00580424"/>
    <w:rsid w:val="0058067A"/>
    <w:rsid w:val="00580E37"/>
    <w:rsid w:val="005811A3"/>
    <w:rsid w:val="00581D1B"/>
    <w:rsid w:val="00581EB3"/>
    <w:rsid w:val="00582265"/>
    <w:rsid w:val="00582377"/>
    <w:rsid w:val="005825D9"/>
    <w:rsid w:val="00582F91"/>
    <w:rsid w:val="005831FE"/>
    <w:rsid w:val="00583775"/>
    <w:rsid w:val="0058382F"/>
    <w:rsid w:val="0058391E"/>
    <w:rsid w:val="00583D35"/>
    <w:rsid w:val="00584083"/>
    <w:rsid w:val="00584706"/>
    <w:rsid w:val="005847E8"/>
    <w:rsid w:val="00584F40"/>
    <w:rsid w:val="00584FA0"/>
    <w:rsid w:val="00585610"/>
    <w:rsid w:val="00585BE7"/>
    <w:rsid w:val="00586761"/>
    <w:rsid w:val="00586777"/>
    <w:rsid w:val="005870A9"/>
    <w:rsid w:val="005870C6"/>
    <w:rsid w:val="0058728B"/>
    <w:rsid w:val="005874F2"/>
    <w:rsid w:val="00587E65"/>
    <w:rsid w:val="00590080"/>
    <w:rsid w:val="00590988"/>
    <w:rsid w:val="00590C5A"/>
    <w:rsid w:val="00591F06"/>
    <w:rsid w:val="0059230D"/>
    <w:rsid w:val="00592C18"/>
    <w:rsid w:val="00592DE8"/>
    <w:rsid w:val="0059477B"/>
    <w:rsid w:val="005956A0"/>
    <w:rsid w:val="0059573D"/>
    <w:rsid w:val="00595A19"/>
    <w:rsid w:val="00595B92"/>
    <w:rsid w:val="0059604B"/>
    <w:rsid w:val="005960F5"/>
    <w:rsid w:val="005963CA"/>
    <w:rsid w:val="00596C74"/>
    <w:rsid w:val="00596D81"/>
    <w:rsid w:val="00596EFB"/>
    <w:rsid w:val="005972B3"/>
    <w:rsid w:val="005A0381"/>
    <w:rsid w:val="005A0728"/>
    <w:rsid w:val="005A08E8"/>
    <w:rsid w:val="005A1081"/>
    <w:rsid w:val="005A37C7"/>
    <w:rsid w:val="005A3D61"/>
    <w:rsid w:val="005A4315"/>
    <w:rsid w:val="005A4411"/>
    <w:rsid w:val="005A494F"/>
    <w:rsid w:val="005A4E1B"/>
    <w:rsid w:val="005A4F29"/>
    <w:rsid w:val="005A5CAA"/>
    <w:rsid w:val="005A6EB1"/>
    <w:rsid w:val="005A6F39"/>
    <w:rsid w:val="005A6FDF"/>
    <w:rsid w:val="005A7190"/>
    <w:rsid w:val="005A74E7"/>
    <w:rsid w:val="005A75B4"/>
    <w:rsid w:val="005A776D"/>
    <w:rsid w:val="005B0C90"/>
    <w:rsid w:val="005B17AE"/>
    <w:rsid w:val="005B1908"/>
    <w:rsid w:val="005B1999"/>
    <w:rsid w:val="005B1E2C"/>
    <w:rsid w:val="005B2531"/>
    <w:rsid w:val="005B27CA"/>
    <w:rsid w:val="005B2EF2"/>
    <w:rsid w:val="005B316C"/>
    <w:rsid w:val="005B32F4"/>
    <w:rsid w:val="005B3982"/>
    <w:rsid w:val="005B3AE5"/>
    <w:rsid w:val="005B4536"/>
    <w:rsid w:val="005B4E00"/>
    <w:rsid w:val="005B4F4C"/>
    <w:rsid w:val="005B4FA7"/>
    <w:rsid w:val="005B616D"/>
    <w:rsid w:val="005B6C3D"/>
    <w:rsid w:val="005B6E99"/>
    <w:rsid w:val="005C04D1"/>
    <w:rsid w:val="005C0A09"/>
    <w:rsid w:val="005C0B92"/>
    <w:rsid w:val="005C0F26"/>
    <w:rsid w:val="005C1536"/>
    <w:rsid w:val="005C1555"/>
    <w:rsid w:val="005C157E"/>
    <w:rsid w:val="005C1BEA"/>
    <w:rsid w:val="005C1F9E"/>
    <w:rsid w:val="005C25DC"/>
    <w:rsid w:val="005C2F7C"/>
    <w:rsid w:val="005C3C9E"/>
    <w:rsid w:val="005C3D05"/>
    <w:rsid w:val="005C4185"/>
    <w:rsid w:val="005C4871"/>
    <w:rsid w:val="005C5829"/>
    <w:rsid w:val="005C5C6A"/>
    <w:rsid w:val="005C5D44"/>
    <w:rsid w:val="005C5EC7"/>
    <w:rsid w:val="005C6BE3"/>
    <w:rsid w:val="005C70FF"/>
    <w:rsid w:val="005C742B"/>
    <w:rsid w:val="005C764C"/>
    <w:rsid w:val="005C794F"/>
    <w:rsid w:val="005C7EE9"/>
    <w:rsid w:val="005D09E8"/>
    <w:rsid w:val="005D0FB3"/>
    <w:rsid w:val="005D14E4"/>
    <w:rsid w:val="005D169F"/>
    <w:rsid w:val="005D1BCB"/>
    <w:rsid w:val="005D230F"/>
    <w:rsid w:val="005D2374"/>
    <w:rsid w:val="005D23AC"/>
    <w:rsid w:val="005D246C"/>
    <w:rsid w:val="005D28D2"/>
    <w:rsid w:val="005D2C82"/>
    <w:rsid w:val="005D2E19"/>
    <w:rsid w:val="005D3E6E"/>
    <w:rsid w:val="005D4142"/>
    <w:rsid w:val="005D487E"/>
    <w:rsid w:val="005D4BD6"/>
    <w:rsid w:val="005D516D"/>
    <w:rsid w:val="005D5667"/>
    <w:rsid w:val="005D56C2"/>
    <w:rsid w:val="005D56D6"/>
    <w:rsid w:val="005D61A8"/>
    <w:rsid w:val="005D63EA"/>
    <w:rsid w:val="005D645E"/>
    <w:rsid w:val="005D70E3"/>
    <w:rsid w:val="005D71AF"/>
    <w:rsid w:val="005D7697"/>
    <w:rsid w:val="005E0079"/>
    <w:rsid w:val="005E076C"/>
    <w:rsid w:val="005E0F24"/>
    <w:rsid w:val="005E11D1"/>
    <w:rsid w:val="005E23A7"/>
    <w:rsid w:val="005E2A44"/>
    <w:rsid w:val="005E2F1E"/>
    <w:rsid w:val="005E3DF1"/>
    <w:rsid w:val="005E41A1"/>
    <w:rsid w:val="005E43E8"/>
    <w:rsid w:val="005E54A8"/>
    <w:rsid w:val="005E55E6"/>
    <w:rsid w:val="005E59AF"/>
    <w:rsid w:val="005E5BC0"/>
    <w:rsid w:val="005E6689"/>
    <w:rsid w:val="005E6D95"/>
    <w:rsid w:val="005E7201"/>
    <w:rsid w:val="005E7322"/>
    <w:rsid w:val="005E75F5"/>
    <w:rsid w:val="005E75F7"/>
    <w:rsid w:val="005E7DC2"/>
    <w:rsid w:val="005F0214"/>
    <w:rsid w:val="005F039E"/>
    <w:rsid w:val="005F0703"/>
    <w:rsid w:val="005F0949"/>
    <w:rsid w:val="005F0BB1"/>
    <w:rsid w:val="005F0C81"/>
    <w:rsid w:val="005F1099"/>
    <w:rsid w:val="005F1CAF"/>
    <w:rsid w:val="005F2684"/>
    <w:rsid w:val="005F36CA"/>
    <w:rsid w:val="005F37C7"/>
    <w:rsid w:val="005F40CA"/>
    <w:rsid w:val="005F42DA"/>
    <w:rsid w:val="005F4476"/>
    <w:rsid w:val="005F4490"/>
    <w:rsid w:val="005F4A15"/>
    <w:rsid w:val="005F5418"/>
    <w:rsid w:val="005F59D5"/>
    <w:rsid w:val="005F5AD3"/>
    <w:rsid w:val="005F5C3A"/>
    <w:rsid w:val="005F6302"/>
    <w:rsid w:val="005F655E"/>
    <w:rsid w:val="0060055E"/>
    <w:rsid w:val="006016EE"/>
    <w:rsid w:val="006019E8"/>
    <w:rsid w:val="00601FA1"/>
    <w:rsid w:val="006021E5"/>
    <w:rsid w:val="0060223B"/>
    <w:rsid w:val="0060246F"/>
    <w:rsid w:val="006031A9"/>
    <w:rsid w:val="0060338D"/>
    <w:rsid w:val="00603773"/>
    <w:rsid w:val="00603CE6"/>
    <w:rsid w:val="006047D9"/>
    <w:rsid w:val="006051DD"/>
    <w:rsid w:val="006059E5"/>
    <w:rsid w:val="00605E1B"/>
    <w:rsid w:val="00606639"/>
    <w:rsid w:val="00606D11"/>
    <w:rsid w:val="006070D2"/>
    <w:rsid w:val="00607808"/>
    <w:rsid w:val="006078F5"/>
    <w:rsid w:val="00610019"/>
    <w:rsid w:val="00610833"/>
    <w:rsid w:val="006112C0"/>
    <w:rsid w:val="006112DF"/>
    <w:rsid w:val="006113CD"/>
    <w:rsid w:val="00611BC8"/>
    <w:rsid w:val="0061268D"/>
    <w:rsid w:val="00612840"/>
    <w:rsid w:val="00612C03"/>
    <w:rsid w:val="00612D67"/>
    <w:rsid w:val="00612DA6"/>
    <w:rsid w:val="00612DBF"/>
    <w:rsid w:val="00613325"/>
    <w:rsid w:val="0061388B"/>
    <w:rsid w:val="00613B2F"/>
    <w:rsid w:val="00613DB2"/>
    <w:rsid w:val="006142B0"/>
    <w:rsid w:val="006144AA"/>
    <w:rsid w:val="00614A00"/>
    <w:rsid w:val="00614B9F"/>
    <w:rsid w:val="00615199"/>
    <w:rsid w:val="006153A5"/>
    <w:rsid w:val="0061554F"/>
    <w:rsid w:val="00615BA2"/>
    <w:rsid w:val="00615BCA"/>
    <w:rsid w:val="006161FE"/>
    <w:rsid w:val="0062058B"/>
    <w:rsid w:val="006206D7"/>
    <w:rsid w:val="00620959"/>
    <w:rsid w:val="006215CB"/>
    <w:rsid w:val="00622459"/>
    <w:rsid w:val="0062267B"/>
    <w:rsid w:val="00622699"/>
    <w:rsid w:val="00622798"/>
    <w:rsid w:val="00622C64"/>
    <w:rsid w:val="00622E68"/>
    <w:rsid w:val="006238B4"/>
    <w:rsid w:val="006239FD"/>
    <w:rsid w:val="00623C59"/>
    <w:rsid w:val="006244BD"/>
    <w:rsid w:val="00624590"/>
    <w:rsid w:val="006245E7"/>
    <w:rsid w:val="00624A46"/>
    <w:rsid w:val="00625032"/>
    <w:rsid w:val="00625564"/>
    <w:rsid w:val="006255FB"/>
    <w:rsid w:val="006266E0"/>
    <w:rsid w:val="0062689A"/>
    <w:rsid w:val="00626DE7"/>
    <w:rsid w:val="00626F47"/>
    <w:rsid w:val="00626FD8"/>
    <w:rsid w:val="00627D35"/>
    <w:rsid w:val="00630778"/>
    <w:rsid w:val="0063092A"/>
    <w:rsid w:val="00631225"/>
    <w:rsid w:val="00631242"/>
    <w:rsid w:val="00631A1D"/>
    <w:rsid w:val="00631FB3"/>
    <w:rsid w:val="00632448"/>
    <w:rsid w:val="00632CF7"/>
    <w:rsid w:val="006330D6"/>
    <w:rsid w:val="006334B6"/>
    <w:rsid w:val="00633D3E"/>
    <w:rsid w:val="00634593"/>
    <w:rsid w:val="0063547B"/>
    <w:rsid w:val="00635871"/>
    <w:rsid w:val="00635BCB"/>
    <w:rsid w:val="00635F54"/>
    <w:rsid w:val="0063615F"/>
    <w:rsid w:val="006362E2"/>
    <w:rsid w:val="0063644F"/>
    <w:rsid w:val="0063680E"/>
    <w:rsid w:val="00636FA4"/>
    <w:rsid w:val="006373C0"/>
    <w:rsid w:val="006374B7"/>
    <w:rsid w:val="0063769A"/>
    <w:rsid w:val="00637EDD"/>
    <w:rsid w:val="00637FDF"/>
    <w:rsid w:val="00640320"/>
    <w:rsid w:val="0064041E"/>
    <w:rsid w:val="00640F63"/>
    <w:rsid w:val="00641696"/>
    <w:rsid w:val="00641C12"/>
    <w:rsid w:val="0064234F"/>
    <w:rsid w:val="006423FF"/>
    <w:rsid w:val="00642F81"/>
    <w:rsid w:val="00643163"/>
    <w:rsid w:val="0064317E"/>
    <w:rsid w:val="0064356E"/>
    <w:rsid w:val="00643DD6"/>
    <w:rsid w:val="00644CE3"/>
    <w:rsid w:val="00644E15"/>
    <w:rsid w:val="00644EA0"/>
    <w:rsid w:val="00645179"/>
    <w:rsid w:val="00645337"/>
    <w:rsid w:val="006455AA"/>
    <w:rsid w:val="006458AC"/>
    <w:rsid w:val="00645F54"/>
    <w:rsid w:val="006461F3"/>
    <w:rsid w:val="0064628C"/>
    <w:rsid w:val="0064645F"/>
    <w:rsid w:val="00646727"/>
    <w:rsid w:val="00646760"/>
    <w:rsid w:val="0064697D"/>
    <w:rsid w:val="00647953"/>
    <w:rsid w:val="00650142"/>
    <w:rsid w:val="006506C3"/>
    <w:rsid w:val="0065116F"/>
    <w:rsid w:val="00651E07"/>
    <w:rsid w:val="006523B7"/>
    <w:rsid w:val="00652BC5"/>
    <w:rsid w:val="00652D07"/>
    <w:rsid w:val="00652D4A"/>
    <w:rsid w:val="00652DD1"/>
    <w:rsid w:val="00653D40"/>
    <w:rsid w:val="006544BE"/>
    <w:rsid w:val="00655474"/>
    <w:rsid w:val="006555E5"/>
    <w:rsid w:val="006558C7"/>
    <w:rsid w:val="0065618C"/>
    <w:rsid w:val="006563F8"/>
    <w:rsid w:val="00657802"/>
    <w:rsid w:val="00657B24"/>
    <w:rsid w:val="00657BC0"/>
    <w:rsid w:val="006604AE"/>
    <w:rsid w:val="0066050F"/>
    <w:rsid w:val="00660645"/>
    <w:rsid w:val="00660EB2"/>
    <w:rsid w:val="006619F9"/>
    <w:rsid w:val="00662BAC"/>
    <w:rsid w:val="006632BB"/>
    <w:rsid w:val="0066332F"/>
    <w:rsid w:val="00663462"/>
    <w:rsid w:val="0066380E"/>
    <w:rsid w:val="00663C4C"/>
    <w:rsid w:val="0066478F"/>
    <w:rsid w:val="006647F2"/>
    <w:rsid w:val="00665506"/>
    <w:rsid w:val="0066594F"/>
    <w:rsid w:val="00665F27"/>
    <w:rsid w:val="00666213"/>
    <w:rsid w:val="006664E6"/>
    <w:rsid w:val="0066650F"/>
    <w:rsid w:val="00666822"/>
    <w:rsid w:val="00667538"/>
    <w:rsid w:val="0066790C"/>
    <w:rsid w:val="00670102"/>
    <w:rsid w:val="0067012B"/>
    <w:rsid w:val="006701A6"/>
    <w:rsid w:val="006702BF"/>
    <w:rsid w:val="006707B6"/>
    <w:rsid w:val="00670A49"/>
    <w:rsid w:val="00670A6D"/>
    <w:rsid w:val="00670B29"/>
    <w:rsid w:val="00670FE4"/>
    <w:rsid w:val="00671C31"/>
    <w:rsid w:val="00671F55"/>
    <w:rsid w:val="00672188"/>
    <w:rsid w:val="006732F3"/>
    <w:rsid w:val="00673A41"/>
    <w:rsid w:val="00673D0D"/>
    <w:rsid w:val="00674627"/>
    <w:rsid w:val="00674953"/>
    <w:rsid w:val="0067511E"/>
    <w:rsid w:val="0067573F"/>
    <w:rsid w:val="00675BF8"/>
    <w:rsid w:val="0067633A"/>
    <w:rsid w:val="00677042"/>
    <w:rsid w:val="00677788"/>
    <w:rsid w:val="006808DB"/>
    <w:rsid w:val="00680911"/>
    <w:rsid w:val="00680EF3"/>
    <w:rsid w:val="006810F9"/>
    <w:rsid w:val="006813FF"/>
    <w:rsid w:val="00681C71"/>
    <w:rsid w:val="006823B8"/>
    <w:rsid w:val="0068252E"/>
    <w:rsid w:val="006825F3"/>
    <w:rsid w:val="00682664"/>
    <w:rsid w:val="0068287A"/>
    <w:rsid w:val="00682D11"/>
    <w:rsid w:val="0068347A"/>
    <w:rsid w:val="00683D3D"/>
    <w:rsid w:val="0068414E"/>
    <w:rsid w:val="006856F7"/>
    <w:rsid w:val="00685749"/>
    <w:rsid w:val="00685F23"/>
    <w:rsid w:val="0068670A"/>
    <w:rsid w:val="0068680A"/>
    <w:rsid w:val="006868BB"/>
    <w:rsid w:val="00686D83"/>
    <w:rsid w:val="00686D9D"/>
    <w:rsid w:val="0068710E"/>
    <w:rsid w:val="00687270"/>
    <w:rsid w:val="006875A6"/>
    <w:rsid w:val="00687696"/>
    <w:rsid w:val="00687E87"/>
    <w:rsid w:val="00690B4D"/>
    <w:rsid w:val="00690D82"/>
    <w:rsid w:val="00690F0B"/>
    <w:rsid w:val="006910B7"/>
    <w:rsid w:val="006916B4"/>
    <w:rsid w:val="006916BD"/>
    <w:rsid w:val="00691B23"/>
    <w:rsid w:val="006921C8"/>
    <w:rsid w:val="00692422"/>
    <w:rsid w:val="00692450"/>
    <w:rsid w:val="00692BBA"/>
    <w:rsid w:val="00692F4E"/>
    <w:rsid w:val="00692FAC"/>
    <w:rsid w:val="00693074"/>
    <w:rsid w:val="00693644"/>
    <w:rsid w:val="0069381A"/>
    <w:rsid w:val="00693AEE"/>
    <w:rsid w:val="006944D5"/>
    <w:rsid w:val="0069566B"/>
    <w:rsid w:val="00695769"/>
    <w:rsid w:val="00695E0F"/>
    <w:rsid w:val="00696385"/>
    <w:rsid w:val="0069655F"/>
    <w:rsid w:val="006965F0"/>
    <w:rsid w:val="006967AA"/>
    <w:rsid w:val="006968B4"/>
    <w:rsid w:val="00696F61"/>
    <w:rsid w:val="006974D7"/>
    <w:rsid w:val="00697522"/>
    <w:rsid w:val="00697AC7"/>
    <w:rsid w:val="00697DFE"/>
    <w:rsid w:val="006A0422"/>
    <w:rsid w:val="006A141E"/>
    <w:rsid w:val="006A1915"/>
    <w:rsid w:val="006A1B8D"/>
    <w:rsid w:val="006A2F29"/>
    <w:rsid w:val="006A3526"/>
    <w:rsid w:val="006A41A8"/>
    <w:rsid w:val="006A436E"/>
    <w:rsid w:val="006A4A5D"/>
    <w:rsid w:val="006A66B9"/>
    <w:rsid w:val="006A66C2"/>
    <w:rsid w:val="006A6A34"/>
    <w:rsid w:val="006A6DA5"/>
    <w:rsid w:val="006A7EDD"/>
    <w:rsid w:val="006B0193"/>
    <w:rsid w:val="006B0B2F"/>
    <w:rsid w:val="006B0BBD"/>
    <w:rsid w:val="006B0DBE"/>
    <w:rsid w:val="006B1ABF"/>
    <w:rsid w:val="006B218C"/>
    <w:rsid w:val="006B24AE"/>
    <w:rsid w:val="006B2924"/>
    <w:rsid w:val="006B2EEA"/>
    <w:rsid w:val="006B3405"/>
    <w:rsid w:val="006B35EA"/>
    <w:rsid w:val="006B3629"/>
    <w:rsid w:val="006B3DE6"/>
    <w:rsid w:val="006B3E86"/>
    <w:rsid w:val="006B3FF5"/>
    <w:rsid w:val="006B402C"/>
    <w:rsid w:val="006B4E44"/>
    <w:rsid w:val="006B5382"/>
    <w:rsid w:val="006B5601"/>
    <w:rsid w:val="006B5DD5"/>
    <w:rsid w:val="006B65D6"/>
    <w:rsid w:val="006B6E92"/>
    <w:rsid w:val="006B6FB3"/>
    <w:rsid w:val="006B767E"/>
    <w:rsid w:val="006B7931"/>
    <w:rsid w:val="006B7E0B"/>
    <w:rsid w:val="006C0B20"/>
    <w:rsid w:val="006C1B2A"/>
    <w:rsid w:val="006C25C3"/>
    <w:rsid w:val="006C2B62"/>
    <w:rsid w:val="006C2C51"/>
    <w:rsid w:val="006C32F6"/>
    <w:rsid w:val="006C3CA9"/>
    <w:rsid w:val="006C3F27"/>
    <w:rsid w:val="006C4372"/>
    <w:rsid w:val="006C4942"/>
    <w:rsid w:val="006C4F17"/>
    <w:rsid w:val="006C50A4"/>
    <w:rsid w:val="006C54CE"/>
    <w:rsid w:val="006C58F5"/>
    <w:rsid w:val="006C5E97"/>
    <w:rsid w:val="006C5EC7"/>
    <w:rsid w:val="006C6AF4"/>
    <w:rsid w:val="006C6DF7"/>
    <w:rsid w:val="006C6FC7"/>
    <w:rsid w:val="006C7089"/>
    <w:rsid w:val="006C7903"/>
    <w:rsid w:val="006D0E6D"/>
    <w:rsid w:val="006D0F47"/>
    <w:rsid w:val="006D1C6F"/>
    <w:rsid w:val="006D1D28"/>
    <w:rsid w:val="006D2246"/>
    <w:rsid w:val="006D2D7C"/>
    <w:rsid w:val="006D31F7"/>
    <w:rsid w:val="006D33F0"/>
    <w:rsid w:val="006D34B5"/>
    <w:rsid w:val="006D3F35"/>
    <w:rsid w:val="006D465C"/>
    <w:rsid w:val="006D4D0F"/>
    <w:rsid w:val="006D4DC0"/>
    <w:rsid w:val="006D57C2"/>
    <w:rsid w:val="006D5933"/>
    <w:rsid w:val="006D6726"/>
    <w:rsid w:val="006D681F"/>
    <w:rsid w:val="006D6E11"/>
    <w:rsid w:val="006D714C"/>
    <w:rsid w:val="006D737D"/>
    <w:rsid w:val="006E0388"/>
    <w:rsid w:val="006E03ED"/>
    <w:rsid w:val="006E0994"/>
    <w:rsid w:val="006E0D20"/>
    <w:rsid w:val="006E105B"/>
    <w:rsid w:val="006E1107"/>
    <w:rsid w:val="006E119D"/>
    <w:rsid w:val="006E1308"/>
    <w:rsid w:val="006E13B1"/>
    <w:rsid w:val="006E147C"/>
    <w:rsid w:val="006E16F7"/>
    <w:rsid w:val="006E1B2F"/>
    <w:rsid w:val="006E26B5"/>
    <w:rsid w:val="006E313F"/>
    <w:rsid w:val="006E31D6"/>
    <w:rsid w:val="006E32EA"/>
    <w:rsid w:val="006E33B0"/>
    <w:rsid w:val="006E3813"/>
    <w:rsid w:val="006E3A92"/>
    <w:rsid w:val="006E3AFE"/>
    <w:rsid w:val="006E4170"/>
    <w:rsid w:val="006E4B18"/>
    <w:rsid w:val="006E5304"/>
    <w:rsid w:val="006E555F"/>
    <w:rsid w:val="006E7157"/>
    <w:rsid w:val="006E71F2"/>
    <w:rsid w:val="006E75AC"/>
    <w:rsid w:val="006E7A8E"/>
    <w:rsid w:val="006E7EE6"/>
    <w:rsid w:val="006F0377"/>
    <w:rsid w:val="006F0868"/>
    <w:rsid w:val="006F1039"/>
    <w:rsid w:val="006F2310"/>
    <w:rsid w:val="006F255B"/>
    <w:rsid w:val="006F2ACD"/>
    <w:rsid w:val="006F2B2A"/>
    <w:rsid w:val="006F2BD5"/>
    <w:rsid w:val="006F2F5B"/>
    <w:rsid w:val="006F37A7"/>
    <w:rsid w:val="006F3C24"/>
    <w:rsid w:val="006F4DB5"/>
    <w:rsid w:val="006F4E52"/>
    <w:rsid w:val="006F4F57"/>
    <w:rsid w:val="006F677A"/>
    <w:rsid w:val="006F6924"/>
    <w:rsid w:val="006F6D99"/>
    <w:rsid w:val="006F72E7"/>
    <w:rsid w:val="006F7A57"/>
    <w:rsid w:val="00700C5A"/>
    <w:rsid w:val="00700EE1"/>
    <w:rsid w:val="0070105A"/>
    <w:rsid w:val="00701815"/>
    <w:rsid w:val="007018F9"/>
    <w:rsid w:val="0070211F"/>
    <w:rsid w:val="00702BD6"/>
    <w:rsid w:val="007033AE"/>
    <w:rsid w:val="0070370F"/>
    <w:rsid w:val="0070374D"/>
    <w:rsid w:val="00703F82"/>
    <w:rsid w:val="007040D3"/>
    <w:rsid w:val="0070449F"/>
    <w:rsid w:val="00704A51"/>
    <w:rsid w:val="00704C51"/>
    <w:rsid w:val="00704D3B"/>
    <w:rsid w:val="007050A6"/>
    <w:rsid w:val="00705524"/>
    <w:rsid w:val="00705742"/>
    <w:rsid w:val="00706287"/>
    <w:rsid w:val="00706D37"/>
    <w:rsid w:val="00707230"/>
    <w:rsid w:val="007074C9"/>
    <w:rsid w:val="007075BC"/>
    <w:rsid w:val="007079D9"/>
    <w:rsid w:val="00707AFB"/>
    <w:rsid w:val="00707F19"/>
    <w:rsid w:val="00710D99"/>
    <w:rsid w:val="00710E9E"/>
    <w:rsid w:val="007116AE"/>
    <w:rsid w:val="00711DDE"/>
    <w:rsid w:val="00711FE2"/>
    <w:rsid w:val="00712376"/>
    <w:rsid w:val="00712537"/>
    <w:rsid w:val="00712BEC"/>
    <w:rsid w:val="00712EB2"/>
    <w:rsid w:val="007136E0"/>
    <w:rsid w:val="00713948"/>
    <w:rsid w:val="00713BCC"/>
    <w:rsid w:val="00713F2B"/>
    <w:rsid w:val="007141D9"/>
    <w:rsid w:val="007146E5"/>
    <w:rsid w:val="007149A4"/>
    <w:rsid w:val="00715749"/>
    <w:rsid w:val="007157B7"/>
    <w:rsid w:val="007158D2"/>
    <w:rsid w:val="00715ADD"/>
    <w:rsid w:val="007162CE"/>
    <w:rsid w:val="0071648B"/>
    <w:rsid w:val="00716C05"/>
    <w:rsid w:val="00717451"/>
    <w:rsid w:val="007208BC"/>
    <w:rsid w:val="0072094F"/>
    <w:rsid w:val="007212EC"/>
    <w:rsid w:val="00721FF7"/>
    <w:rsid w:val="00722417"/>
    <w:rsid w:val="00722FD9"/>
    <w:rsid w:val="00723015"/>
    <w:rsid w:val="0072324F"/>
    <w:rsid w:val="0072356E"/>
    <w:rsid w:val="007238D2"/>
    <w:rsid w:val="00724691"/>
    <w:rsid w:val="00724B95"/>
    <w:rsid w:val="00724EA1"/>
    <w:rsid w:val="0072539F"/>
    <w:rsid w:val="0072542D"/>
    <w:rsid w:val="00725699"/>
    <w:rsid w:val="0072593C"/>
    <w:rsid w:val="00725C6D"/>
    <w:rsid w:val="007262D5"/>
    <w:rsid w:val="00726A5F"/>
    <w:rsid w:val="00726FD4"/>
    <w:rsid w:val="007273DB"/>
    <w:rsid w:val="0072783D"/>
    <w:rsid w:val="0073050A"/>
    <w:rsid w:val="007312BD"/>
    <w:rsid w:val="007312E1"/>
    <w:rsid w:val="00731DC3"/>
    <w:rsid w:val="00731E28"/>
    <w:rsid w:val="00732C9B"/>
    <w:rsid w:val="00732F26"/>
    <w:rsid w:val="00732FE3"/>
    <w:rsid w:val="0073311E"/>
    <w:rsid w:val="007335EC"/>
    <w:rsid w:val="00733844"/>
    <w:rsid w:val="00733878"/>
    <w:rsid w:val="00733A8D"/>
    <w:rsid w:val="00733B26"/>
    <w:rsid w:val="00734E89"/>
    <w:rsid w:val="00735227"/>
    <w:rsid w:val="007358B6"/>
    <w:rsid w:val="007359A2"/>
    <w:rsid w:val="00735B4C"/>
    <w:rsid w:val="0073659F"/>
    <w:rsid w:val="0073672A"/>
    <w:rsid w:val="007371BC"/>
    <w:rsid w:val="0073794D"/>
    <w:rsid w:val="0074020D"/>
    <w:rsid w:val="0074050E"/>
    <w:rsid w:val="007408D0"/>
    <w:rsid w:val="00740AC1"/>
    <w:rsid w:val="007410F7"/>
    <w:rsid w:val="00741953"/>
    <w:rsid w:val="00741A28"/>
    <w:rsid w:val="00741FCC"/>
    <w:rsid w:val="0074226B"/>
    <w:rsid w:val="007424E5"/>
    <w:rsid w:val="00742509"/>
    <w:rsid w:val="0074384C"/>
    <w:rsid w:val="00743B24"/>
    <w:rsid w:val="00743D41"/>
    <w:rsid w:val="007441D3"/>
    <w:rsid w:val="00744510"/>
    <w:rsid w:val="0074496F"/>
    <w:rsid w:val="00744A7E"/>
    <w:rsid w:val="00744EC5"/>
    <w:rsid w:val="00745826"/>
    <w:rsid w:val="0074586C"/>
    <w:rsid w:val="00745B27"/>
    <w:rsid w:val="00745D4C"/>
    <w:rsid w:val="007472AC"/>
    <w:rsid w:val="00750479"/>
    <w:rsid w:val="007504AA"/>
    <w:rsid w:val="00750699"/>
    <w:rsid w:val="00750F63"/>
    <w:rsid w:val="00750FA1"/>
    <w:rsid w:val="00751582"/>
    <w:rsid w:val="00751A3B"/>
    <w:rsid w:val="00752026"/>
    <w:rsid w:val="007521FD"/>
    <w:rsid w:val="0075241E"/>
    <w:rsid w:val="007527CA"/>
    <w:rsid w:val="00752F3D"/>
    <w:rsid w:val="00753218"/>
    <w:rsid w:val="0075383E"/>
    <w:rsid w:val="00754525"/>
    <w:rsid w:val="00754816"/>
    <w:rsid w:val="00754EED"/>
    <w:rsid w:val="00755A46"/>
    <w:rsid w:val="00756249"/>
    <w:rsid w:val="00756424"/>
    <w:rsid w:val="00756738"/>
    <w:rsid w:val="0075743D"/>
    <w:rsid w:val="00760494"/>
    <w:rsid w:val="0076075F"/>
    <w:rsid w:val="00760B3A"/>
    <w:rsid w:val="00761540"/>
    <w:rsid w:val="007615FD"/>
    <w:rsid w:val="0076178C"/>
    <w:rsid w:val="00761A38"/>
    <w:rsid w:val="00761AFB"/>
    <w:rsid w:val="00761F4C"/>
    <w:rsid w:val="00762A56"/>
    <w:rsid w:val="00762F03"/>
    <w:rsid w:val="00763362"/>
    <w:rsid w:val="00763419"/>
    <w:rsid w:val="0076385B"/>
    <w:rsid w:val="00763D3A"/>
    <w:rsid w:val="00764174"/>
    <w:rsid w:val="00764283"/>
    <w:rsid w:val="00764DB3"/>
    <w:rsid w:val="00764F1A"/>
    <w:rsid w:val="00765553"/>
    <w:rsid w:val="00765A78"/>
    <w:rsid w:val="00766537"/>
    <w:rsid w:val="00766845"/>
    <w:rsid w:val="00766AFD"/>
    <w:rsid w:val="007678AD"/>
    <w:rsid w:val="00767B54"/>
    <w:rsid w:val="00767C68"/>
    <w:rsid w:val="00770182"/>
    <w:rsid w:val="00770717"/>
    <w:rsid w:val="007708E4"/>
    <w:rsid w:val="00770B24"/>
    <w:rsid w:val="00770F02"/>
    <w:rsid w:val="007717EB"/>
    <w:rsid w:val="00771B87"/>
    <w:rsid w:val="00772354"/>
    <w:rsid w:val="00772C08"/>
    <w:rsid w:val="00772DB4"/>
    <w:rsid w:val="00772DE3"/>
    <w:rsid w:val="00773352"/>
    <w:rsid w:val="0077382B"/>
    <w:rsid w:val="00774F90"/>
    <w:rsid w:val="007751DA"/>
    <w:rsid w:val="00776248"/>
    <w:rsid w:val="00776446"/>
    <w:rsid w:val="007764A2"/>
    <w:rsid w:val="0077659D"/>
    <w:rsid w:val="00776722"/>
    <w:rsid w:val="00776862"/>
    <w:rsid w:val="00777077"/>
    <w:rsid w:val="00777486"/>
    <w:rsid w:val="00780098"/>
    <w:rsid w:val="007810AA"/>
    <w:rsid w:val="0078112A"/>
    <w:rsid w:val="007820A7"/>
    <w:rsid w:val="007823A3"/>
    <w:rsid w:val="007824BE"/>
    <w:rsid w:val="007826C7"/>
    <w:rsid w:val="007827B6"/>
    <w:rsid w:val="00782805"/>
    <w:rsid w:val="00782A88"/>
    <w:rsid w:val="00782F7A"/>
    <w:rsid w:val="00782F8F"/>
    <w:rsid w:val="0078392C"/>
    <w:rsid w:val="00783997"/>
    <w:rsid w:val="00783D69"/>
    <w:rsid w:val="00783F7F"/>
    <w:rsid w:val="00783F84"/>
    <w:rsid w:val="00784142"/>
    <w:rsid w:val="007841C4"/>
    <w:rsid w:val="0078488A"/>
    <w:rsid w:val="00784DBC"/>
    <w:rsid w:val="007855C4"/>
    <w:rsid w:val="007857DC"/>
    <w:rsid w:val="0078633D"/>
    <w:rsid w:val="0078677C"/>
    <w:rsid w:val="00786905"/>
    <w:rsid w:val="00786E8E"/>
    <w:rsid w:val="00787114"/>
    <w:rsid w:val="00787687"/>
    <w:rsid w:val="00790133"/>
    <w:rsid w:val="007903B3"/>
    <w:rsid w:val="007904C6"/>
    <w:rsid w:val="00790628"/>
    <w:rsid w:val="007907AA"/>
    <w:rsid w:val="00790BFB"/>
    <w:rsid w:val="0079167D"/>
    <w:rsid w:val="00792515"/>
    <w:rsid w:val="0079251F"/>
    <w:rsid w:val="00792A25"/>
    <w:rsid w:val="00792DE4"/>
    <w:rsid w:val="00793774"/>
    <w:rsid w:val="007938BF"/>
    <w:rsid w:val="00794137"/>
    <w:rsid w:val="0079443F"/>
    <w:rsid w:val="0079457B"/>
    <w:rsid w:val="0079525F"/>
    <w:rsid w:val="00795ED6"/>
    <w:rsid w:val="00795EE1"/>
    <w:rsid w:val="0079606A"/>
    <w:rsid w:val="0079642D"/>
    <w:rsid w:val="00797071"/>
    <w:rsid w:val="007A06B3"/>
    <w:rsid w:val="007A075F"/>
    <w:rsid w:val="007A0CA3"/>
    <w:rsid w:val="007A0FD9"/>
    <w:rsid w:val="007A1305"/>
    <w:rsid w:val="007A1B41"/>
    <w:rsid w:val="007A1D3F"/>
    <w:rsid w:val="007A24AD"/>
    <w:rsid w:val="007A314A"/>
    <w:rsid w:val="007A3C9B"/>
    <w:rsid w:val="007A3DEA"/>
    <w:rsid w:val="007A3E9F"/>
    <w:rsid w:val="007A426C"/>
    <w:rsid w:val="007A4381"/>
    <w:rsid w:val="007A490E"/>
    <w:rsid w:val="007A4ED0"/>
    <w:rsid w:val="007A5395"/>
    <w:rsid w:val="007A57C3"/>
    <w:rsid w:val="007A5F5D"/>
    <w:rsid w:val="007A6320"/>
    <w:rsid w:val="007A6B0A"/>
    <w:rsid w:val="007A7B90"/>
    <w:rsid w:val="007A7E3E"/>
    <w:rsid w:val="007B03C6"/>
    <w:rsid w:val="007B055C"/>
    <w:rsid w:val="007B0903"/>
    <w:rsid w:val="007B0AB5"/>
    <w:rsid w:val="007B0B03"/>
    <w:rsid w:val="007B1420"/>
    <w:rsid w:val="007B17F6"/>
    <w:rsid w:val="007B18E0"/>
    <w:rsid w:val="007B268B"/>
    <w:rsid w:val="007B2F41"/>
    <w:rsid w:val="007B3F5D"/>
    <w:rsid w:val="007B4080"/>
    <w:rsid w:val="007B42CB"/>
    <w:rsid w:val="007B46F0"/>
    <w:rsid w:val="007B49AD"/>
    <w:rsid w:val="007B62F6"/>
    <w:rsid w:val="007B6739"/>
    <w:rsid w:val="007B6D1F"/>
    <w:rsid w:val="007B74AB"/>
    <w:rsid w:val="007B7848"/>
    <w:rsid w:val="007C010C"/>
    <w:rsid w:val="007C042C"/>
    <w:rsid w:val="007C0DDF"/>
    <w:rsid w:val="007C10A4"/>
    <w:rsid w:val="007C10C1"/>
    <w:rsid w:val="007C18C0"/>
    <w:rsid w:val="007C19FF"/>
    <w:rsid w:val="007C1D51"/>
    <w:rsid w:val="007C22D6"/>
    <w:rsid w:val="007C2478"/>
    <w:rsid w:val="007C26AC"/>
    <w:rsid w:val="007C2D18"/>
    <w:rsid w:val="007C2F70"/>
    <w:rsid w:val="007C34FE"/>
    <w:rsid w:val="007C3618"/>
    <w:rsid w:val="007C4595"/>
    <w:rsid w:val="007C4CC9"/>
    <w:rsid w:val="007C5169"/>
    <w:rsid w:val="007C54FE"/>
    <w:rsid w:val="007C5B9B"/>
    <w:rsid w:val="007C6555"/>
    <w:rsid w:val="007C6BBA"/>
    <w:rsid w:val="007C6D74"/>
    <w:rsid w:val="007C793C"/>
    <w:rsid w:val="007C7B83"/>
    <w:rsid w:val="007C7CA2"/>
    <w:rsid w:val="007D0005"/>
    <w:rsid w:val="007D0560"/>
    <w:rsid w:val="007D19A5"/>
    <w:rsid w:val="007D1EAA"/>
    <w:rsid w:val="007D21D9"/>
    <w:rsid w:val="007D2839"/>
    <w:rsid w:val="007D38D3"/>
    <w:rsid w:val="007D3A9B"/>
    <w:rsid w:val="007D450F"/>
    <w:rsid w:val="007D4734"/>
    <w:rsid w:val="007D4CC9"/>
    <w:rsid w:val="007D5204"/>
    <w:rsid w:val="007D5377"/>
    <w:rsid w:val="007D5F55"/>
    <w:rsid w:val="007D6580"/>
    <w:rsid w:val="007D6FE9"/>
    <w:rsid w:val="007D70D2"/>
    <w:rsid w:val="007D7460"/>
    <w:rsid w:val="007D76A2"/>
    <w:rsid w:val="007D7B5E"/>
    <w:rsid w:val="007E046F"/>
    <w:rsid w:val="007E048D"/>
    <w:rsid w:val="007E07D4"/>
    <w:rsid w:val="007E0F90"/>
    <w:rsid w:val="007E0FAC"/>
    <w:rsid w:val="007E15B5"/>
    <w:rsid w:val="007E182E"/>
    <w:rsid w:val="007E1EB2"/>
    <w:rsid w:val="007E2046"/>
    <w:rsid w:val="007E2338"/>
    <w:rsid w:val="007E2671"/>
    <w:rsid w:val="007E2A0B"/>
    <w:rsid w:val="007E2EAD"/>
    <w:rsid w:val="007E30FC"/>
    <w:rsid w:val="007E3487"/>
    <w:rsid w:val="007E34AA"/>
    <w:rsid w:val="007E41D6"/>
    <w:rsid w:val="007E4C24"/>
    <w:rsid w:val="007E5204"/>
    <w:rsid w:val="007E5618"/>
    <w:rsid w:val="007E59FE"/>
    <w:rsid w:val="007E5C3B"/>
    <w:rsid w:val="007E741F"/>
    <w:rsid w:val="007E7E2F"/>
    <w:rsid w:val="007F0064"/>
    <w:rsid w:val="007F0335"/>
    <w:rsid w:val="007F0982"/>
    <w:rsid w:val="007F09B4"/>
    <w:rsid w:val="007F0F4F"/>
    <w:rsid w:val="007F12C7"/>
    <w:rsid w:val="007F1685"/>
    <w:rsid w:val="007F1A01"/>
    <w:rsid w:val="007F1B8D"/>
    <w:rsid w:val="007F1C62"/>
    <w:rsid w:val="007F2532"/>
    <w:rsid w:val="007F263F"/>
    <w:rsid w:val="007F2CF0"/>
    <w:rsid w:val="007F33EC"/>
    <w:rsid w:val="007F362E"/>
    <w:rsid w:val="007F4176"/>
    <w:rsid w:val="007F41AA"/>
    <w:rsid w:val="007F5613"/>
    <w:rsid w:val="007F5F5B"/>
    <w:rsid w:val="007F71F2"/>
    <w:rsid w:val="007F74D5"/>
    <w:rsid w:val="008005AD"/>
    <w:rsid w:val="008012D7"/>
    <w:rsid w:val="00801BF6"/>
    <w:rsid w:val="00801FF0"/>
    <w:rsid w:val="008022DE"/>
    <w:rsid w:val="008024E5"/>
    <w:rsid w:val="0080269E"/>
    <w:rsid w:val="00802735"/>
    <w:rsid w:val="00803DD7"/>
    <w:rsid w:val="00803E5B"/>
    <w:rsid w:val="00803E93"/>
    <w:rsid w:val="00804488"/>
    <w:rsid w:val="00804A2F"/>
    <w:rsid w:val="0080532F"/>
    <w:rsid w:val="00805783"/>
    <w:rsid w:val="0080649F"/>
    <w:rsid w:val="00807902"/>
    <w:rsid w:val="0081008E"/>
    <w:rsid w:val="00810D58"/>
    <w:rsid w:val="00810F1E"/>
    <w:rsid w:val="0081107C"/>
    <w:rsid w:val="00811199"/>
    <w:rsid w:val="00811216"/>
    <w:rsid w:val="00811FAF"/>
    <w:rsid w:val="00812356"/>
    <w:rsid w:val="00812D36"/>
    <w:rsid w:val="00813327"/>
    <w:rsid w:val="0081377E"/>
    <w:rsid w:val="00813870"/>
    <w:rsid w:val="00813B2C"/>
    <w:rsid w:val="00813DEE"/>
    <w:rsid w:val="008141E0"/>
    <w:rsid w:val="0081467B"/>
    <w:rsid w:val="00814787"/>
    <w:rsid w:val="00814938"/>
    <w:rsid w:val="00814B36"/>
    <w:rsid w:val="008151A5"/>
    <w:rsid w:val="00815B27"/>
    <w:rsid w:val="00816A66"/>
    <w:rsid w:val="00817087"/>
    <w:rsid w:val="00817331"/>
    <w:rsid w:val="00817574"/>
    <w:rsid w:val="008179A5"/>
    <w:rsid w:val="00817A29"/>
    <w:rsid w:val="00817E3A"/>
    <w:rsid w:val="0082000C"/>
    <w:rsid w:val="0082111A"/>
    <w:rsid w:val="008211D3"/>
    <w:rsid w:val="008213C2"/>
    <w:rsid w:val="008224DA"/>
    <w:rsid w:val="00822837"/>
    <w:rsid w:val="00822894"/>
    <w:rsid w:val="008229B0"/>
    <w:rsid w:val="008229F6"/>
    <w:rsid w:val="00822AE6"/>
    <w:rsid w:val="00822E5F"/>
    <w:rsid w:val="008238E4"/>
    <w:rsid w:val="00823B41"/>
    <w:rsid w:val="008242E7"/>
    <w:rsid w:val="00824780"/>
    <w:rsid w:val="00824B45"/>
    <w:rsid w:val="00824F18"/>
    <w:rsid w:val="00825A53"/>
    <w:rsid w:val="00826352"/>
    <w:rsid w:val="00826478"/>
    <w:rsid w:val="00827527"/>
    <w:rsid w:val="008277AF"/>
    <w:rsid w:val="00827918"/>
    <w:rsid w:val="00830BEE"/>
    <w:rsid w:val="0083103B"/>
    <w:rsid w:val="008316A8"/>
    <w:rsid w:val="0083185C"/>
    <w:rsid w:val="00831DF1"/>
    <w:rsid w:val="00831F19"/>
    <w:rsid w:val="00832252"/>
    <w:rsid w:val="008327EA"/>
    <w:rsid w:val="008329F2"/>
    <w:rsid w:val="00832C08"/>
    <w:rsid w:val="00832D4D"/>
    <w:rsid w:val="0083313B"/>
    <w:rsid w:val="0083334C"/>
    <w:rsid w:val="0083341E"/>
    <w:rsid w:val="0083346E"/>
    <w:rsid w:val="00834690"/>
    <w:rsid w:val="008347DF"/>
    <w:rsid w:val="00834F1F"/>
    <w:rsid w:val="0083536C"/>
    <w:rsid w:val="00835D35"/>
    <w:rsid w:val="00835D41"/>
    <w:rsid w:val="00836496"/>
    <w:rsid w:val="00836D25"/>
    <w:rsid w:val="008375AB"/>
    <w:rsid w:val="00837612"/>
    <w:rsid w:val="00837704"/>
    <w:rsid w:val="0083772D"/>
    <w:rsid w:val="00837FD6"/>
    <w:rsid w:val="0084034F"/>
    <w:rsid w:val="008406FC"/>
    <w:rsid w:val="008407DF"/>
    <w:rsid w:val="00840BBF"/>
    <w:rsid w:val="008414E2"/>
    <w:rsid w:val="00841CDF"/>
    <w:rsid w:val="00841DBF"/>
    <w:rsid w:val="00842EB5"/>
    <w:rsid w:val="008431A3"/>
    <w:rsid w:val="00843B04"/>
    <w:rsid w:val="00844908"/>
    <w:rsid w:val="00845A9D"/>
    <w:rsid w:val="00845B1A"/>
    <w:rsid w:val="00845B95"/>
    <w:rsid w:val="00845C7C"/>
    <w:rsid w:val="008461D6"/>
    <w:rsid w:val="0084650D"/>
    <w:rsid w:val="00846618"/>
    <w:rsid w:val="008466C3"/>
    <w:rsid w:val="00846B92"/>
    <w:rsid w:val="00846FFD"/>
    <w:rsid w:val="00847C23"/>
    <w:rsid w:val="00847D31"/>
    <w:rsid w:val="00847D61"/>
    <w:rsid w:val="00847D6F"/>
    <w:rsid w:val="00851565"/>
    <w:rsid w:val="008519A3"/>
    <w:rsid w:val="00851C66"/>
    <w:rsid w:val="0085220B"/>
    <w:rsid w:val="00852917"/>
    <w:rsid w:val="00852BC3"/>
    <w:rsid w:val="008535B0"/>
    <w:rsid w:val="00853924"/>
    <w:rsid w:val="00853CB7"/>
    <w:rsid w:val="00853D6A"/>
    <w:rsid w:val="00854340"/>
    <w:rsid w:val="00854586"/>
    <w:rsid w:val="008545FC"/>
    <w:rsid w:val="0085461C"/>
    <w:rsid w:val="008547BE"/>
    <w:rsid w:val="008552C5"/>
    <w:rsid w:val="0085627E"/>
    <w:rsid w:val="008562CA"/>
    <w:rsid w:val="00856615"/>
    <w:rsid w:val="00856700"/>
    <w:rsid w:val="008568DE"/>
    <w:rsid w:val="00857600"/>
    <w:rsid w:val="00857EAA"/>
    <w:rsid w:val="008600EC"/>
    <w:rsid w:val="0086044F"/>
    <w:rsid w:val="00860C09"/>
    <w:rsid w:val="00861620"/>
    <w:rsid w:val="00861FFE"/>
    <w:rsid w:val="00862EB4"/>
    <w:rsid w:val="008633EC"/>
    <w:rsid w:val="008641F6"/>
    <w:rsid w:val="00864312"/>
    <w:rsid w:val="00864B37"/>
    <w:rsid w:val="00865357"/>
    <w:rsid w:val="00865529"/>
    <w:rsid w:val="00865DA1"/>
    <w:rsid w:val="00866193"/>
    <w:rsid w:val="008664B6"/>
    <w:rsid w:val="008664D7"/>
    <w:rsid w:val="00866547"/>
    <w:rsid w:val="0086654C"/>
    <w:rsid w:val="008665D5"/>
    <w:rsid w:val="00866630"/>
    <w:rsid w:val="0086673B"/>
    <w:rsid w:val="00867576"/>
    <w:rsid w:val="00867B76"/>
    <w:rsid w:val="00867BA8"/>
    <w:rsid w:val="00870062"/>
    <w:rsid w:val="0087026D"/>
    <w:rsid w:val="008706E7"/>
    <w:rsid w:val="00870FFC"/>
    <w:rsid w:val="00871FA7"/>
    <w:rsid w:val="008725AF"/>
    <w:rsid w:val="00873282"/>
    <w:rsid w:val="0087392A"/>
    <w:rsid w:val="00873C69"/>
    <w:rsid w:val="00873D3D"/>
    <w:rsid w:val="0087410C"/>
    <w:rsid w:val="008741EC"/>
    <w:rsid w:val="00874949"/>
    <w:rsid w:val="00875319"/>
    <w:rsid w:val="00876CA2"/>
    <w:rsid w:val="00876D30"/>
    <w:rsid w:val="0087736F"/>
    <w:rsid w:val="0087778E"/>
    <w:rsid w:val="00877A5D"/>
    <w:rsid w:val="00877E0B"/>
    <w:rsid w:val="008804BC"/>
    <w:rsid w:val="0088084B"/>
    <w:rsid w:val="00880F67"/>
    <w:rsid w:val="00880FF2"/>
    <w:rsid w:val="00881008"/>
    <w:rsid w:val="008819B9"/>
    <w:rsid w:val="00881BFD"/>
    <w:rsid w:val="0088251B"/>
    <w:rsid w:val="00882C60"/>
    <w:rsid w:val="00882E85"/>
    <w:rsid w:val="008836B8"/>
    <w:rsid w:val="00883ACB"/>
    <w:rsid w:val="00883FBD"/>
    <w:rsid w:val="0088438E"/>
    <w:rsid w:val="00884C08"/>
    <w:rsid w:val="00884E0B"/>
    <w:rsid w:val="00884F4F"/>
    <w:rsid w:val="0088523A"/>
    <w:rsid w:val="00885600"/>
    <w:rsid w:val="0088579A"/>
    <w:rsid w:val="00885A5B"/>
    <w:rsid w:val="00885E42"/>
    <w:rsid w:val="00886280"/>
    <w:rsid w:val="0088642E"/>
    <w:rsid w:val="0088735E"/>
    <w:rsid w:val="008874B5"/>
    <w:rsid w:val="008878E0"/>
    <w:rsid w:val="00887E4C"/>
    <w:rsid w:val="00890020"/>
    <w:rsid w:val="00890041"/>
    <w:rsid w:val="00890B05"/>
    <w:rsid w:val="00890E0D"/>
    <w:rsid w:val="0089200D"/>
    <w:rsid w:val="00892202"/>
    <w:rsid w:val="008922E4"/>
    <w:rsid w:val="00892404"/>
    <w:rsid w:val="00892EFC"/>
    <w:rsid w:val="0089324A"/>
    <w:rsid w:val="00893D4E"/>
    <w:rsid w:val="008940CB"/>
    <w:rsid w:val="00895028"/>
    <w:rsid w:val="008951A7"/>
    <w:rsid w:val="0089523C"/>
    <w:rsid w:val="00895537"/>
    <w:rsid w:val="00895796"/>
    <w:rsid w:val="00895B7C"/>
    <w:rsid w:val="00896044"/>
    <w:rsid w:val="008962FC"/>
    <w:rsid w:val="0089655A"/>
    <w:rsid w:val="00896937"/>
    <w:rsid w:val="008970A3"/>
    <w:rsid w:val="0089777E"/>
    <w:rsid w:val="00897A5B"/>
    <w:rsid w:val="008A059B"/>
    <w:rsid w:val="008A05BB"/>
    <w:rsid w:val="008A0B12"/>
    <w:rsid w:val="008A0C05"/>
    <w:rsid w:val="008A111F"/>
    <w:rsid w:val="008A1548"/>
    <w:rsid w:val="008A1D37"/>
    <w:rsid w:val="008A1F43"/>
    <w:rsid w:val="008A1FFE"/>
    <w:rsid w:val="008A28B8"/>
    <w:rsid w:val="008A2B08"/>
    <w:rsid w:val="008A2BD5"/>
    <w:rsid w:val="008A384C"/>
    <w:rsid w:val="008A4356"/>
    <w:rsid w:val="008A4C3C"/>
    <w:rsid w:val="008A4D5C"/>
    <w:rsid w:val="008A51B2"/>
    <w:rsid w:val="008A52A3"/>
    <w:rsid w:val="008A55C5"/>
    <w:rsid w:val="008A595B"/>
    <w:rsid w:val="008A5CB0"/>
    <w:rsid w:val="008A5CC5"/>
    <w:rsid w:val="008A603B"/>
    <w:rsid w:val="008A604F"/>
    <w:rsid w:val="008A60BC"/>
    <w:rsid w:val="008A6549"/>
    <w:rsid w:val="008A658A"/>
    <w:rsid w:val="008A69CE"/>
    <w:rsid w:val="008A7045"/>
    <w:rsid w:val="008A730B"/>
    <w:rsid w:val="008A7599"/>
    <w:rsid w:val="008A7AE5"/>
    <w:rsid w:val="008A7B1E"/>
    <w:rsid w:val="008A7C66"/>
    <w:rsid w:val="008B001C"/>
    <w:rsid w:val="008B0DDD"/>
    <w:rsid w:val="008B1096"/>
    <w:rsid w:val="008B19E2"/>
    <w:rsid w:val="008B1C51"/>
    <w:rsid w:val="008B29E1"/>
    <w:rsid w:val="008B2A6E"/>
    <w:rsid w:val="008B318C"/>
    <w:rsid w:val="008B3308"/>
    <w:rsid w:val="008B391F"/>
    <w:rsid w:val="008B3A47"/>
    <w:rsid w:val="008B3B8B"/>
    <w:rsid w:val="008B51C8"/>
    <w:rsid w:val="008B52A3"/>
    <w:rsid w:val="008B5D11"/>
    <w:rsid w:val="008B5F56"/>
    <w:rsid w:val="008B67A7"/>
    <w:rsid w:val="008B7912"/>
    <w:rsid w:val="008B798D"/>
    <w:rsid w:val="008B7B81"/>
    <w:rsid w:val="008B7B90"/>
    <w:rsid w:val="008B7DDF"/>
    <w:rsid w:val="008C024A"/>
    <w:rsid w:val="008C0A6A"/>
    <w:rsid w:val="008C0B62"/>
    <w:rsid w:val="008C1280"/>
    <w:rsid w:val="008C1A5D"/>
    <w:rsid w:val="008C27B8"/>
    <w:rsid w:val="008C2D28"/>
    <w:rsid w:val="008C3222"/>
    <w:rsid w:val="008C32C8"/>
    <w:rsid w:val="008C37FF"/>
    <w:rsid w:val="008C3D41"/>
    <w:rsid w:val="008C3FD9"/>
    <w:rsid w:val="008C4012"/>
    <w:rsid w:val="008C46D3"/>
    <w:rsid w:val="008C4884"/>
    <w:rsid w:val="008C5BCF"/>
    <w:rsid w:val="008C5DDA"/>
    <w:rsid w:val="008C71BB"/>
    <w:rsid w:val="008D01F8"/>
    <w:rsid w:val="008D0CE4"/>
    <w:rsid w:val="008D13C8"/>
    <w:rsid w:val="008D150F"/>
    <w:rsid w:val="008D1CDD"/>
    <w:rsid w:val="008D26EE"/>
    <w:rsid w:val="008D2E19"/>
    <w:rsid w:val="008D2FC2"/>
    <w:rsid w:val="008D39BB"/>
    <w:rsid w:val="008D3D44"/>
    <w:rsid w:val="008D3F36"/>
    <w:rsid w:val="008D4192"/>
    <w:rsid w:val="008D4726"/>
    <w:rsid w:val="008D4825"/>
    <w:rsid w:val="008D487C"/>
    <w:rsid w:val="008D488F"/>
    <w:rsid w:val="008D4A75"/>
    <w:rsid w:val="008D541B"/>
    <w:rsid w:val="008D54D1"/>
    <w:rsid w:val="008D5A7D"/>
    <w:rsid w:val="008D5ECB"/>
    <w:rsid w:val="008D6037"/>
    <w:rsid w:val="008D6AC6"/>
    <w:rsid w:val="008D6D13"/>
    <w:rsid w:val="008D7234"/>
    <w:rsid w:val="008D72BC"/>
    <w:rsid w:val="008E0507"/>
    <w:rsid w:val="008E0EAD"/>
    <w:rsid w:val="008E1348"/>
    <w:rsid w:val="008E1456"/>
    <w:rsid w:val="008E17E0"/>
    <w:rsid w:val="008E2010"/>
    <w:rsid w:val="008E2C7F"/>
    <w:rsid w:val="008E2E67"/>
    <w:rsid w:val="008E44A4"/>
    <w:rsid w:val="008E47B4"/>
    <w:rsid w:val="008E4F9C"/>
    <w:rsid w:val="008E553A"/>
    <w:rsid w:val="008E57D8"/>
    <w:rsid w:val="008E595B"/>
    <w:rsid w:val="008E5F85"/>
    <w:rsid w:val="008E62BF"/>
    <w:rsid w:val="008E6978"/>
    <w:rsid w:val="008E7E0D"/>
    <w:rsid w:val="008F0071"/>
    <w:rsid w:val="008F03E6"/>
    <w:rsid w:val="008F0BEF"/>
    <w:rsid w:val="008F0C15"/>
    <w:rsid w:val="008F0D1F"/>
    <w:rsid w:val="008F19D0"/>
    <w:rsid w:val="008F1C02"/>
    <w:rsid w:val="008F1E1C"/>
    <w:rsid w:val="008F235E"/>
    <w:rsid w:val="008F23B7"/>
    <w:rsid w:val="008F2CB1"/>
    <w:rsid w:val="008F2F6A"/>
    <w:rsid w:val="008F3020"/>
    <w:rsid w:val="008F34EC"/>
    <w:rsid w:val="008F37E1"/>
    <w:rsid w:val="008F3C26"/>
    <w:rsid w:val="008F4242"/>
    <w:rsid w:val="008F4422"/>
    <w:rsid w:val="008F4B8A"/>
    <w:rsid w:val="008F4F28"/>
    <w:rsid w:val="008F5733"/>
    <w:rsid w:val="008F5AE1"/>
    <w:rsid w:val="008F5AEA"/>
    <w:rsid w:val="008F60F3"/>
    <w:rsid w:val="008F71E2"/>
    <w:rsid w:val="008F72B2"/>
    <w:rsid w:val="008F73EB"/>
    <w:rsid w:val="00900445"/>
    <w:rsid w:val="0090078E"/>
    <w:rsid w:val="009008FD"/>
    <w:rsid w:val="00900A2B"/>
    <w:rsid w:val="00900BF6"/>
    <w:rsid w:val="009013AB"/>
    <w:rsid w:val="009016D3"/>
    <w:rsid w:val="009017E0"/>
    <w:rsid w:val="00902305"/>
    <w:rsid w:val="009027C5"/>
    <w:rsid w:val="00902A17"/>
    <w:rsid w:val="00902E5A"/>
    <w:rsid w:val="009031E3"/>
    <w:rsid w:val="00903607"/>
    <w:rsid w:val="00903C1F"/>
    <w:rsid w:val="00903D56"/>
    <w:rsid w:val="0090401B"/>
    <w:rsid w:val="00904038"/>
    <w:rsid w:val="0090457F"/>
    <w:rsid w:val="00904D66"/>
    <w:rsid w:val="00906448"/>
    <w:rsid w:val="0090656E"/>
    <w:rsid w:val="00906AE0"/>
    <w:rsid w:val="00906E3E"/>
    <w:rsid w:val="009073DC"/>
    <w:rsid w:val="009073ED"/>
    <w:rsid w:val="0090797B"/>
    <w:rsid w:val="00910217"/>
    <w:rsid w:val="009108CC"/>
    <w:rsid w:val="0091104C"/>
    <w:rsid w:val="0091129B"/>
    <w:rsid w:val="00911561"/>
    <w:rsid w:val="0091212E"/>
    <w:rsid w:val="009122B1"/>
    <w:rsid w:val="0091236F"/>
    <w:rsid w:val="00912859"/>
    <w:rsid w:val="009132DC"/>
    <w:rsid w:val="0091393B"/>
    <w:rsid w:val="00913A55"/>
    <w:rsid w:val="009143AD"/>
    <w:rsid w:val="00914876"/>
    <w:rsid w:val="00914BC4"/>
    <w:rsid w:val="00914C4B"/>
    <w:rsid w:val="00914F2E"/>
    <w:rsid w:val="00915086"/>
    <w:rsid w:val="00915330"/>
    <w:rsid w:val="00915848"/>
    <w:rsid w:val="00915B16"/>
    <w:rsid w:val="00915D64"/>
    <w:rsid w:val="0091617A"/>
    <w:rsid w:val="00916660"/>
    <w:rsid w:val="00916685"/>
    <w:rsid w:val="009168B3"/>
    <w:rsid w:val="00916AD9"/>
    <w:rsid w:val="00916B9D"/>
    <w:rsid w:val="00916CC9"/>
    <w:rsid w:val="00917004"/>
    <w:rsid w:val="00920ED3"/>
    <w:rsid w:val="00921095"/>
    <w:rsid w:val="00921623"/>
    <w:rsid w:val="009219A7"/>
    <w:rsid w:val="00921B0A"/>
    <w:rsid w:val="00922085"/>
    <w:rsid w:val="00923215"/>
    <w:rsid w:val="00923353"/>
    <w:rsid w:val="0092341B"/>
    <w:rsid w:val="009237C3"/>
    <w:rsid w:val="00923D68"/>
    <w:rsid w:val="009244E9"/>
    <w:rsid w:val="00924702"/>
    <w:rsid w:val="0092522F"/>
    <w:rsid w:val="0092524D"/>
    <w:rsid w:val="00925371"/>
    <w:rsid w:val="0092543F"/>
    <w:rsid w:val="00925462"/>
    <w:rsid w:val="00925654"/>
    <w:rsid w:val="009257A4"/>
    <w:rsid w:val="009258A4"/>
    <w:rsid w:val="00925C93"/>
    <w:rsid w:val="0092632A"/>
    <w:rsid w:val="00926F17"/>
    <w:rsid w:val="009273AF"/>
    <w:rsid w:val="009273F2"/>
    <w:rsid w:val="00927AC5"/>
    <w:rsid w:val="00927B17"/>
    <w:rsid w:val="00927C87"/>
    <w:rsid w:val="009310AF"/>
    <w:rsid w:val="009314E2"/>
    <w:rsid w:val="00931C6F"/>
    <w:rsid w:val="00931D73"/>
    <w:rsid w:val="00932185"/>
    <w:rsid w:val="0093275D"/>
    <w:rsid w:val="00932867"/>
    <w:rsid w:val="009328AD"/>
    <w:rsid w:val="00933806"/>
    <w:rsid w:val="00933D1A"/>
    <w:rsid w:val="00933EAE"/>
    <w:rsid w:val="00934F6E"/>
    <w:rsid w:val="009362B3"/>
    <w:rsid w:val="009362CC"/>
    <w:rsid w:val="009368A0"/>
    <w:rsid w:val="0093709C"/>
    <w:rsid w:val="009377B2"/>
    <w:rsid w:val="009379A4"/>
    <w:rsid w:val="009379BE"/>
    <w:rsid w:val="00940224"/>
    <w:rsid w:val="0094037E"/>
    <w:rsid w:val="0094074B"/>
    <w:rsid w:val="00941083"/>
    <w:rsid w:val="00941898"/>
    <w:rsid w:val="009423EB"/>
    <w:rsid w:val="00942BBB"/>
    <w:rsid w:val="00942E8E"/>
    <w:rsid w:val="00942EE6"/>
    <w:rsid w:val="00943E07"/>
    <w:rsid w:val="00943E67"/>
    <w:rsid w:val="00944665"/>
    <w:rsid w:val="009447EE"/>
    <w:rsid w:val="00944C33"/>
    <w:rsid w:val="0094523F"/>
    <w:rsid w:val="0094536D"/>
    <w:rsid w:val="0094567E"/>
    <w:rsid w:val="00945B63"/>
    <w:rsid w:val="00945BDB"/>
    <w:rsid w:val="00945C3C"/>
    <w:rsid w:val="00945C7A"/>
    <w:rsid w:val="0094651D"/>
    <w:rsid w:val="0094659E"/>
    <w:rsid w:val="00946FEA"/>
    <w:rsid w:val="009473D9"/>
    <w:rsid w:val="0094752A"/>
    <w:rsid w:val="00947A9D"/>
    <w:rsid w:val="00951165"/>
    <w:rsid w:val="0095118D"/>
    <w:rsid w:val="00951453"/>
    <w:rsid w:val="009515FE"/>
    <w:rsid w:val="00951CA5"/>
    <w:rsid w:val="00951F47"/>
    <w:rsid w:val="00952008"/>
    <w:rsid w:val="00952B24"/>
    <w:rsid w:val="00953A09"/>
    <w:rsid w:val="00953DDE"/>
    <w:rsid w:val="009540A2"/>
    <w:rsid w:val="0095461F"/>
    <w:rsid w:val="00954BA0"/>
    <w:rsid w:val="00954BF5"/>
    <w:rsid w:val="00954CD6"/>
    <w:rsid w:val="00954DD5"/>
    <w:rsid w:val="0095538D"/>
    <w:rsid w:val="009553AA"/>
    <w:rsid w:val="00955958"/>
    <w:rsid w:val="00956018"/>
    <w:rsid w:val="00956371"/>
    <w:rsid w:val="0095688B"/>
    <w:rsid w:val="0095746A"/>
    <w:rsid w:val="0095761A"/>
    <w:rsid w:val="009577C3"/>
    <w:rsid w:val="009608F9"/>
    <w:rsid w:val="00960A43"/>
    <w:rsid w:val="0096116D"/>
    <w:rsid w:val="00961869"/>
    <w:rsid w:val="00961978"/>
    <w:rsid w:val="009623DC"/>
    <w:rsid w:val="009624FE"/>
    <w:rsid w:val="0096290E"/>
    <w:rsid w:val="009630CA"/>
    <w:rsid w:val="009630DB"/>
    <w:rsid w:val="009635BE"/>
    <w:rsid w:val="00964605"/>
    <w:rsid w:val="00964A32"/>
    <w:rsid w:val="00964B27"/>
    <w:rsid w:val="00965482"/>
    <w:rsid w:val="009654EB"/>
    <w:rsid w:val="00965802"/>
    <w:rsid w:val="00965FF5"/>
    <w:rsid w:val="009668EA"/>
    <w:rsid w:val="00966C0E"/>
    <w:rsid w:val="00966DCB"/>
    <w:rsid w:val="009672B9"/>
    <w:rsid w:val="009672C4"/>
    <w:rsid w:val="00967343"/>
    <w:rsid w:val="0096754E"/>
    <w:rsid w:val="0096771E"/>
    <w:rsid w:val="009678FB"/>
    <w:rsid w:val="00967953"/>
    <w:rsid w:val="00967D97"/>
    <w:rsid w:val="009710BD"/>
    <w:rsid w:val="009710FD"/>
    <w:rsid w:val="0097179F"/>
    <w:rsid w:val="00971E4E"/>
    <w:rsid w:val="0097233E"/>
    <w:rsid w:val="00972360"/>
    <w:rsid w:val="009726B8"/>
    <w:rsid w:val="009727A8"/>
    <w:rsid w:val="00972AFF"/>
    <w:rsid w:val="00973378"/>
    <w:rsid w:val="0097396C"/>
    <w:rsid w:val="00973A03"/>
    <w:rsid w:val="00973C40"/>
    <w:rsid w:val="00973EF9"/>
    <w:rsid w:val="00974DF4"/>
    <w:rsid w:val="00974FCF"/>
    <w:rsid w:val="00975391"/>
    <w:rsid w:val="00975583"/>
    <w:rsid w:val="00975771"/>
    <w:rsid w:val="00975E0F"/>
    <w:rsid w:val="00975FEB"/>
    <w:rsid w:val="00976325"/>
    <w:rsid w:val="0097659A"/>
    <w:rsid w:val="00976AF4"/>
    <w:rsid w:val="00976B9E"/>
    <w:rsid w:val="00976CE6"/>
    <w:rsid w:val="009774D1"/>
    <w:rsid w:val="00977A10"/>
    <w:rsid w:val="00977C1A"/>
    <w:rsid w:val="00980199"/>
    <w:rsid w:val="00980359"/>
    <w:rsid w:val="00980655"/>
    <w:rsid w:val="00981061"/>
    <w:rsid w:val="009811CC"/>
    <w:rsid w:val="009814EE"/>
    <w:rsid w:val="00983299"/>
    <w:rsid w:val="00983B10"/>
    <w:rsid w:val="009847A9"/>
    <w:rsid w:val="009849D5"/>
    <w:rsid w:val="00985E06"/>
    <w:rsid w:val="00985E7C"/>
    <w:rsid w:val="009867FA"/>
    <w:rsid w:val="00986D3A"/>
    <w:rsid w:val="00990BEF"/>
    <w:rsid w:val="0099132F"/>
    <w:rsid w:val="00991748"/>
    <w:rsid w:val="00991B6A"/>
    <w:rsid w:val="00992387"/>
    <w:rsid w:val="00992AF4"/>
    <w:rsid w:val="00992FA2"/>
    <w:rsid w:val="009936E9"/>
    <w:rsid w:val="0099385F"/>
    <w:rsid w:val="009939D3"/>
    <w:rsid w:val="00994647"/>
    <w:rsid w:val="00994C2F"/>
    <w:rsid w:val="00994D5C"/>
    <w:rsid w:val="00994DDF"/>
    <w:rsid w:val="00994FAC"/>
    <w:rsid w:val="00994FE8"/>
    <w:rsid w:val="00995521"/>
    <w:rsid w:val="009956FF"/>
    <w:rsid w:val="00995C8E"/>
    <w:rsid w:val="00995D3D"/>
    <w:rsid w:val="00997595"/>
    <w:rsid w:val="009A01CF"/>
    <w:rsid w:val="009A0691"/>
    <w:rsid w:val="009A076E"/>
    <w:rsid w:val="009A0DE1"/>
    <w:rsid w:val="009A11D4"/>
    <w:rsid w:val="009A1375"/>
    <w:rsid w:val="009A43E8"/>
    <w:rsid w:val="009A5E4C"/>
    <w:rsid w:val="009A6AC5"/>
    <w:rsid w:val="009A6DA0"/>
    <w:rsid w:val="009A705E"/>
    <w:rsid w:val="009A71CB"/>
    <w:rsid w:val="009A7C97"/>
    <w:rsid w:val="009B019E"/>
    <w:rsid w:val="009B02E0"/>
    <w:rsid w:val="009B09C2"/>
    <w:rsid w:val="009B0B31"/>
    <w:rsid w:val="009B0CE0"/>
    <w:rsid w:val="009B0F46"/>
    <w:rsid w:val="009B11F2"/>
    <w:rsid w:val="009B1954"/>
    <w:rsid w:val="009B1C03"/>
    <w:rsid w:val="009B26CA"/>
    <w:rsid w:val="009B28CB"/>
    <w:rsid w:val="009B33C5"/>
    <w:rsid w:val="009B39FA"/>
    <w:rsid w:val="009B3FAE"/>
    <w:rsid w:val="009B4952"/>
    <w:rsid w:val="009B4E8D"/>
    <w:rsid w:val="009B5125"/>
    <w:rsid w:val="009B59B6"/>
    <w:rsid w:val="009B5ECA"/>
    <w:rsid w:val="009B5F08"/>
    <w:rsid w:val="009B6825"/>
    <w:rsid w:val="009B7504"/>
    <w:rsid w:val="009B7551"/>
    <w:rsid w:val="009B7BEA"/>
    <w:rsid w:val="009C0360"/>
    <w:rsid w:val="009C0773"/>
    <w:rsid w:val="009C1787"/>
    <w:rsid w:val="009C2A18"/>
    <w:rsid w:val="009C2CA8"/>
    <w:rsid w:val="009C2E88"/>
    <w:rsid w:val="009C309B"/>
    <w:rsid w:val="009C3CBA"/>
    <w:rsid w:val="009C3E1F"/>
    <w:rsid w:val="009C4363"/>
    <w:rsid w:val="009C47D8"/>
    <w:rsid w:val="009C503E"/>
    <w:rsid w:val="009C52ED"/>
    <w:rsid w:val="009C581F"/>
    <w:rsid w:val="009C5F7A"/>
    <w:rsid w:val="009C6398"/>
    <w:rsid w:val="009C723E"/>
    <w:rsid w:val="009C7628"/>
    <w:rsid w:val="009C7674"/>
    <w:rsid w:val="009C76DC"/>
    <w:rsid w:val="009D01A2"/>
    <w:rsid w:val="009D1104"/>
    <w:rsid w:val="009D1AA8"/>
    <w:rsid w:val="009D1ED8"/>
    <w:rsid w:val="009D20BD"/>
    <w:rsid w:val="009D2D45"/>
    <w:rsid w:val="009D365F"/>
    <w:rsid w:val="009D3D44"/>
    <w:rsid w:val="009D4732"/>
    <w:rsid w:val="009D486D"/>
    <w:rsid w:val="009D48EB"/>
    <w:rsid w:val="009D4C21"/>
    <w:rsid w:val="009D4EA9"/>
    <w:rsid w:val="009D54DC"/>
    <w:rsid w:val="009D59C7"/>
    <w:rsid w:val="009D603E"/>
    <w:rsid w:val="009D6A8A"/>
    <w:rsid w:val="009D6B9A"/>
    <w:rsid w:val="009D6C0E"/>
    <w:rsid w:val="009D7AB2"/>
    <w:rsid w:val="009D7C63"/>
    <w:rsid w:val="009D7FDE"/>
    <w:rsid w:val="009E1117"/>
    <w:rsid w:val="009E1372"/>
    <w:rsid w:val="009E13D4"/>
    <w:rsid w:val="009E176D"/>
    <w:rsid w:val="009E1CCA"/>
    <w:rsid w:val="009E201A"/>
    <w:rsid w:val="009E2224"/>
    <w:rsid w:val="009E22F7"/>
    <w:rsid w:val="009E233B"/>
    <w:rsid w:val="009E2EC8"/>
    <w:rsid w:val="009E3500"/>
    <w:rsid w:val="009E3501"/>
    <w:rsid w:val="009E39B3"/>
    <w:rsid w:val="009E3F1C"/>
    <w:rsid w:val="009E512F"/>
    <w:rsid w:val="009E57D0"/>
    <w:rsid w:val="009E5C08"/>
    <w:rsid w:val="009E5F73"/>
    <w:rsid w:val="009E60AE"/>
    <w:rsid w:val="009E647C"/>
    <w:rsid w:val="009E6C24"/>
    <w:rsid w:val="009E7272"/>
    <w:rsid w:val="009E7445"/>
    <w:rsid w:val="009E7454"/>
    <w:rsid w:val="009E76AB"/>
    <w:rsid w:val="009E770E"/>
    <w:rsid w:val="009E7EFB"/>
    <w:rsid w:val="009E7F5B"/>
    <w:rsid w:val="009E7F6F"/>
    <w:rsid w:val="009F0130"/>
    <w:rsid w:val="009F043C"/>
    <w:rsid w:val="009F0DE3"/>
    <w:rsid w:val="009F1EFF"/>
    <w:rsid w:val="009F1F21"/>
    <w:rsid w:val="009F2088"/>
    <w:rsid w:val="009F2269"/>
    <w:rsid w:val="009F2BB9"/>
    <w:rsid w:val="009F309A"/>
    <w:rsid w:val="009F3B66"/>
    <w:rsid w:val="009F3BA2"/>
    <w:rsid w:val="009F3BE3"/>
    <w:rsid w:val="009F3D9B"/>
    <w:rsid w:val="009F4238"/>
    <w:rsid w:val="009F58B9"/>
    <w:rsid w:val="009F5EA2"/>
    <w:rsid w:val="009F6476"/>
    <w:rsid w:val="009F6E79"/>
    <w:rsid w:val="009F7029"/>
    <w:rsid w:val="009F748D"/>
    <w:rsid w:val="009F79D1"/>
    <w:rsid w:val="00A001CA"/>
    <w:rsid w:val="00A00265"/>
    <w:rsid w:val="00A0076F"/>
    <w:rsid w:val="00A00927"/>
    <w:rsid w:val="00A00CA4"/>
    <w:rsid w:val="00A0105A"/>
    <w:rsid w:val="00A0162C"/>
    <w:rsid w:val="00A020F4"/>
    <w:rsid w:val="00A029B7"/>
    <w:rsid w:val="00A02FC0"/>
    <w:rsid w:val="00A03082"/>
    <w:rsid w:val="00A034FB"/>
    <w:rsid w:val="00A0451E"/>
    <w:rsid w:val="00A04603"/>
    <w:rsid w:val="00A04887"/>
    <w:rsid w:val="00A04A96"/>
    <w:rsid w:val="00A04AB9"/>
    <w:rsid w:val="00A04BFB"/>
    <w:rsid w:val="00A05011"/>
    <w:rsid w:val="00A05836"/>
    <w:rsid w:val="00A058C3"/>
    <w:rsid w:val="00A058DD"/>
    <w:rsid w:val="00A06179"/>
    <w:rsid w:val="00A063B5"/>
    <w:rsid w:val="00A069BF"/>
    <w:rsid w:val="00A06AA0"/>
    <w:rsid w:val="00A06CAA"/>
    <w:rsid w:val="00A071FB"/>
    <w:rsid w:val="00A074C0"/>
    <w:rsid w:val="00A074C9"/>
    <w:rsid w:val="00A0770C"/>
    <w:rsid w:val="00A10778"/>
    <w:rsid w:val="00A1087C"/>
    <w:rsid w:val="00A10A38"/>
    <w:rsid w:val="00A11DB8"/>
    <w:rsid w:val="00A11E56"/>
    <w:rsid w:val="00A1313F"/>
    <w:rsid w:val="00A136C4"/>
    <w:rsid w:val="00A1392E"/>
    <w:rsid w:val="00A13CA3"/>
    <w:rsid w:val="00A14A52"/>
    <w:rsid w:val="00A14B03"/>
    <w:rsid w:val="00A14C50"/>
    <w:rsid w:val="00A14D6D"/>
    <w:rsid w:val="00A1578E"/>
    <w:rsid w:val="00A15799"/>
    <w:rsid w:val="00A16763"/>
    <w:rsid w:val="00A16D3D"/>
    <w:rsid w:val="00A1713B"/>
    <w:rsid w:val="00A17292"/>
    <w:rsid w:val="00A1771F"/>
    <w:rsid w:val="00A17924"/>
    <w:rsid w:val="00A17C42"/>
    <w:rsid w:val="00A17E33"/>
    <w:rsid w:val="00A17F0D"/>
    <w:rsid w:val="00A2055C"/>
    <w:rsid w:val="00A2174D"/>
    <w:rsid w:val="00A21932"/>
    <w:rsid w:val="00A222A6"/>
    <w:rsid w:val="00A2275E"/>
    <w:rsid w:val="00A22D89"/>
    <w:rsid w:val="00A2333C"/>
    <w:rsid w:val="00A2348A"/>
    <w:rsid w:val="00A2375D"/>
    <w:rsid w:val="00A237D6"/>
    <w:rsid w:val="00A238AA"/>
    <w:rsid w:val="00A23991"/>
    <w:rsid w:val="00A23B69"/>
    <w:rsid w:val="00A23ED5"/>
    <w:rsid w:val="00A24333"/>
    <w:rsid w:val="00A24435"/>
    <w:rsid w:val="00A24CB2"/>
    <w:rsid w:val="00A251A1"/>
    <w:rsid w:val="00A26096"/>
    <w:rsid w:val="00A26562"/>
    <w:rsid w:val="00A26634"/>
    <w:rsid w:val="00A269E7"/>
    <w:rsid w:val="00A26E5E"/>
    <w:rsid w:val="00A27284"/>
    <w:rsid w:val="00A276BB"/>
    <w:rsid w:val="00A277FD"/>
    <w:rsid w:val="00A27823"/>
    <w:rsid w:val="00A3085E"/>
    <w:rsid w:val="00A31323"/>
    <w:rsid w:val="00A3151D"/>
    <w:rsid w:val="00A315AE"/>
    <w:rsid w:val="00A31F09"/>
    <w:rsid w:val="00A32164"/>
    <w:rsid w:val="00A32CF7"/>
    <w:rsid w:val="00A32D04"/>
    <w:rsid w:val="00A32FCE"/>
    <w:rsid w:val="00A334E3"/>
    <w:rsid w:val="00A33C39"/>
    <w:rsid w:val="00A34092"/>
    <w:rsid w:val="00A3538F"/>
    <w:rsid w:val="00A35AB1"/>
    <w:rsid w:val="00A35D11"/>
    <w:rsid w:val="00A36072"/>
    <w:rsid w:val="00A36186"/>
    <w:rsid w:val="00A36D28"/>
    <w:rsid w:val="00A3797E"/>
    <w:rsid w:val="00A40633"/>
    <w:rsid w:val="00A4066C"/>
    <w:rsid w:val="00A412EB"/>
    <w:rsid w:val="00A41710"/>
    <w:rsid w:val="00A417BD"/>
    <w:rsid w:val="00A417CD"/>
    <w:rsid w:val="00A41AE7"/>
    <w:rsid w:val="00A4231E"/>
    <w:rsid w:val="00A42677"/>
    <w:rsid w:val="00A428E6"/>
    <w:rsid w:val="00A434FE"/>
    <w:rsid w:val="00A43518"/>
    <w:rsid w:val="00A43E62"/>
    <w:rsid w:val="00A44BC6"/>
    <w:rsid w:val="00A44D53"/>
    <w:rsid w:val="00A458A4"/>
    <w:rsid w:val="00A45AA3"/>
    <w:rsid w:val="00A45C26"/>
    <w:rsid w:val="00A45E78"/>
    <w:rsid w:val="00A46823"/>
    <w:rsid w:val="00A4711D"/>
    <w:rsid w:val="00A475E3"/>
    <w:rsid w:val="00A47709"/>
    <w:rsid w:val="00A47E0A"/>
    <w:rsid w:val="00A501EF"/>
    <w:rsid w:val="00A5081A"/>
    <w:rsid w:val="00A50D49"/>
    <w:rsid w:val="00A51452"/>
    <w:rsid w:val="00A51843"/>
    <w:rsid w:val="00A5249F"/>
    <w:rsid w:val="00A526AA"/>
    <w:rsid w:val="00A527C2"/>
    <w:rsid w:val="00A52B8B"/>
    <w:rsid w:val="00A53FCB"/>
    <w:rsid w:val="00A541F2"/>
    <w:rsid w:val="00A543BC"/>
    <w:rsid w:val="00A5471A"/>
    <w:rsid w:val="00A548EE"/>
    <w:rsid w:val="00A5495C"/>
    <w:rsid w:val="00A54E36"/>
    <w:rsid w:val="00A54EEB"/>
    <w:rsid w:val="00A55096"/>
    <w:rsid w:val="00A55FC6"/>
    <w:rsid w:val="00A56235"/>
    <w:rsid w:val="00A562DB"/>
    <w:rsid w:val="00A563AB"/>
    <w:rsid w:val="00A56895"/>
    <w:rsid w:val="00A56A1F"/>
    <w:rsid w:val="00A5700D"/>
    <w:rsid w:val="00A57D76"/>
    <w:rsid w:val="00A60816"/>
    <w:rsid w:val="00A60D72"/>
    <w:rsid w:val="00A60E65"/>
    <w:rsid w:val="00A61178"/>
    <w:rsid w:val="00A615A3"/>
    <w:rsid w:val="00A61D73"/>
    <w:rsid w:val="00A61ECE"/>
    <w:rsid w:val="00A61F28"/>
    <w:rsid w:val="00A625D6"/>
    <w:rsid w:val="00A6271F"/>
    <w:rsid w:val="00A627FD"/>
    <w:rsid w:val="00A62CF0"/>
    <w:rsid w:val="00A632AF"/>
    <w:rsid w:val="00A63822"/>
    <w:rsid w:val="00A63967"/>
    <w:rsid w:val="00A63EF4"/>
    <w:rsid w:val="00A63F4B"/>
    <w:rsid w:val="00A6467E"/>
    <w:rsid w:val="00A64796"/>
    <w:rsid w:val="00A64B2C"/>
    <w:rsid w:val="00A64F57"/>
    <w:rsid w:val="00A64F6E"/>
    <w:rsid w:val="00A654BC"/>
    <w:rsid w:val="00A660FE"/>
    <w:rsid w:val="00A661A8"/>
    <w:rsid w:val="00A667BF"/>
    <w:rsid w:val="00A67114"/>
    <w:rsid w:val="00A67CB5"/>
    <w:rsid w:val="00A700A2"/>
    <w:rsid w:val="00A70514"/>
    <w:rsid w:val="00A709D7"/>
    <w:rsid w:val="00A70E49"/>
    <w:rsid w:val="00A714F6"/>
    <w:rsid w:val="00A71A4E"/>
    <w:rsid w:val="00A72404"/>
    <w:rsid w:val="00A72F71"/>
    <w:rsid w:val="00A72F7D"/>
    <w:rsid w:val="00A73451"/>
    <w:rsid w:val="00A7351A"/>
    <w:rsid w:val="00A736CB"/>
    <w:rsid w:val="00A73B5B"/>
    <w:rsid w:val="00A73CD1"/>
    <w:rsid w:val="00A74754"/>
    <w:rsid w:val="00A74928"/>
    <w:rsid w:val="00A74A84"/>
    <w:rsid w:val="00A74ECF"/>
    <w:rsid w:val="00A755A1"/>
    <w:rsid w:val="00A75CE4"/>
    <w:rsid w:val="00A75DF8"/>
    <w:rsid w:val="00A7622C"/>
    <w:rsid w:val="00A7668D"/>
    <w:rsid w:val="00A768DE"/>
    <w:rsid w:val="00A7693E"/>
    <w:rsid w:val="00A76DD0"/>
    <w:rsid w:val="00A770D5"/>
    <w:rsid w:val="00A77630"/>
    <w:rsid w:val="00A80426"/>
    <w:rsid w:val="00A81256"/>
    <w:rsid w:val="00A814CA"/>
    <w:rsid w:val="00A81EE6"/>
    <w:rsid w:val="00A8216A"/>
    <w:rsid w:val="00A82E80"/>
    <w:rsid w:val="00A835BD"/>
    <w:rsid w:val="00A8361C"/>
    <w:rsid w:val="00A83BB0"/>
    <w:rsid w:val="00A83D9E"/>
    <w:rsid w:val="00A85EFB"/>
    <w:rsid w:val="00A8652A"/>
    <w:rsid w:val="00A8694A"/>
    <w:rsid w:val="00A86D50"/>
    <w:rsid w:val="00A86D5E"/>
    <w:rsid w:val="00A86D68"/>
    <w:rsid w:val="00A873D0"/>
    <w:rsid w:val="00A914F0"/>
    <w:rsid w:val="00A918B4"/>
    <w:rsid w:val="00A9291B"/>
    <w:rsid w:val="00A92AD3"/>
    <w:rsid w:val="00A92E5A"/>
    <w:rsid w:val="00A930DA"/>
    <w:rsid w:val="00A9363E"/>
    <w:rsid w:val="00A9469D"/>
    <w:rsid w:val="00A94777"/>
    <w:rsid w:val="00A948E2"/>
    <w:rsid w:val="00A95089"/>
    <w:rsid w:val="00A95217"/>
    <w:rsid w:val="00A952C4"/>
    <w:rsid w:val="00A95462"/>
    <w:rsid w:val="00A954CA"/>
    <w:rsid w:val="00A958ED"/>
    <w:rsid w:val="00A9603F"/>
    <w:rsid w:val="00A9608D"/>
    <w:rsid w:val="00A96573"/>
    <w:rsid w:val="00A96657"/>
    <w:rsid w:val="00A96A4F"/>
    <w:rsid w:val="00A96A52"/>
    <w:rsid w:val="00A96D9D"/>
    <w:rsid w:val="00A97175"/>
    <w:rsid w:val="00A976EE"/>
    <w:rsid w:val="00AA033F"/>
    <w:rsid w:val="00AA0FB6"/>
    <w:rsid w:val="00AA19B7"/>
    <w:rsid w:val="00AA1DD1"/>
    <w:rsid w:val="00AA21E3"/>
    <w:rsid w:val="00AA383E"/>
    <w:rsid w:val="00AA3948"/>
    <w:rsid w:val="00AA43FA"/>
    <w:rsid w:val="00AA441B"/>
    <w:rsid w:val="00AA4890"/>
    <w:rsid w:val="00AA5BD8"/>
    <w:rsid w:val="00AA722F"/>
    <w:rsid w:val="00AB0274"/>
    <w:rsid w:val="00AB02F4"/>
    <w:rsid w:val="00AB072D"/>
    <w:rsid w:val="00AB0D45"/>
    <w:rsid w:val="00AB10ED"/>
    <w:rsid w:val="00AB1CE3"/>
    <w:rsid w:val="00AB25BC"/>
    <w:rsid w:val="00AB28FC"/>
    <w:rsid w:val="00AB3A8E"/>
    <w:rsid w:val="00AB40D3"/>
    <w:rsid w:val="00AB466D"/>
    <w:rsid w:val="00AB470C"/>
    <w:rsid w:val="00AB49B5"/>
    <w:rsid w:val="00AB4B6A"/>
    <w:rsid w:val="00AB5A7E"/>
    <w:rsid w:val="00AB5B26"/>
    <w:rsid w:val="00AB5E18"/>
    <w:rsid w:val="00AB6271"/>
    <w:rsid w:val="00AB643C"/>
    <w:rsid w:val="00AB7109"/>
    <w:rsid w:val="00AB77D2"/>
    <w:rsid w:val="00AC018D"/>
    <w:rsid w:val="00AC04A1"/>
    <w:rsid w:val="00AC0873"/>
    <w:rsid w:val="00AC0A22"/>
    <w:rsid w:val="00AC0AF1"/>
    <w:rsid w:val="00AC0FD3"/>
    <w:rsid w:val="00AC10C8"/>
    <w:rsid w:val="00AC1C5A"/>
    <w:rsid w:val="00AC235B"/>
    <w:rsid w:val="00AC275C"/>
    <w:rsid w:val="00AC28B5"/>
    <w:rsid w:val="00AC2C3E"/>
    <w:rsid w:val="00AC36A4"/>
    <w:rsid w:val="00AC3BB4"/>
    <w:rsid w:val="00AC464B"/>
    <w:rsid w:val="00AC47ED"/>
    <w:rsid w:val="00AC4EBA"/>
    <w:rsid w:val="00AC523A"/>
    <w:rsid w:val="00AC57E2"/>
    <w:rsid w:val="00AC5CC5"/>
    <w:rsid w:val="00AC5F35"/>
    <w:rsid w:val="00AC6AD4"/>
    <w:rsid w:val="00AC6AF7"/>
    <w:rsid w:val="00AC6D2F"/>
    <w:rsid w:val="00AC6ED0"/>
    <w:rsid w:val="00AD035C"/>
    <w:rsid w:val="00AD0581"/>
    <w:rsid w:val="00AD09E1"/>
    <w:rsid w:val="00AD1154"/>
    <w:rsid w:val="00AD1AB0"/>
    <w:rsid w:val="00AD1F36"/>
    <w:rsid w:val="00AD2067"/>
    <w:rsid w:val="00AD206C"/>
    <w:rsid w:val="00AD2516"/>
    <w:rsid w:val="00AD2648"/>
    <w:rsid w:val="00AD2838"/>
    <w:rsid w:val="00AD297B"/>
    <w:rsid w:val="00AD31B1"/>
    <w:rsid w:val="00AD3263"/>
    <w:rsid w:val="00AD39BD"/>
    <w:rsid w:val="00AD3FA5"/>
    <w:rsid w:val="00AD4493"/>
    <w:rsid w:val="00AD4CD9"/>
    <w:rsid w:val="00AD5345"/>
    <w:rsid w:val="00AD5A79"/>
    <w:rsid w:val="00AD5CB6"/>
    <w:rsid w:val="00AD5CD8"/>
    <w:rsid w:val="00AD5E4A"/>
    <w:rsid w:val="00AD5F49"/>
    <w:rsid w:val="00AD6D01"/>
    <w:rsid w:val="00AD6D04"/>
    <w:rsid w:val="00AD6E7A"/>
    <w:rsid w:val="00AD7165"/>
    <w:rsid w:val="00AD757F"/>
    <w:rsid w:val="00AD7864"/>
    <w:rsid w:val="00AD7999"/>
    <w:rsid w:val="00AD7FBE"/>
    <w:rsid w:val="00AE096B"/>
    <w:rsid w:val="00AE0B2E"/>
    <w:rsid w:val="00AE0DE1"/>
    <w:rsid w:val="00AE13BB"/>
    <w:rsid w:val="00AE196B"/>
    <w:rsid w:val="00AE198E"/>
    <w:rsid w:val="00AE1D60"/>
    <w:rsid w:val="00AE2693"/>
    <w:rsid w:val="00AE2886"/>
    <w:rsid w:val="00AE2B1A"/>
    <w:rsid w:val="00AE3820"/>
    <w:rsid w:val="00AE4077"/>
    <w:rsid w:val="00AE4731"/>
    <w:rsid w:val="00AE4D01"/>
    <w:rsid w:val="00AE5717"/>
    <w:rsid w:val="00AE5B01"/>
    <w:rsid w:val="00AE5E69"/>
    <w:rsid w:val="00AE7346"/>
    <w:rsid w:val="00AE7EB2"/>
    <w:rsid w:val="00AF0D49"/>
    <w:rsid w:val="00AF1047"/>
    <w:rsid w:val="00AF10D1"/>
    <w:rsid w:val="00AF15D7"/>
    <w:rsid w:val="00AF1AC4"/>
    <w:rsid w:val="00AF1C13"/>
    <w:rsid w:val="00AF1F9E"/>
    <w:rsid w:val="00AF36D8"/>
    <w:rsid w:val="00AF3B12"/>
    <w:rsid w:val="00AF3BAE"/>
    <w:rsid w:val="00AF3CFC"/>
    <w:rsid w:val="00AF3E8D"/>
    <w:rsid w:val="00AF4236"/>
    <w:rsid w:val="00AF42C8"/>
    <w:rsid w:val="00AF446A"/>
    <w:rsid w:val="00AF56DA"/>
    <w:rsid w:val="00AF56F0"/>
    <w:rsid w:val="00AF5892"/>
    <w:rsid w:val="00AF5D17"/>
    <w:rsid w:val="00AF636D"/>
    <w:rsid w:val="00AF6404"/>
    <w:rsid w:val="00AF676E"/>
    <w:rsid w:val="00AF7086"/>
    <w:rsid w:val="00AF744A"/>
    <w:rsid w:val="00AF7841"/>
    <w:rsid w:val="00AF7970"/>
    <w:rsid w:val="00B01052"/>
    <w:rsid w:val="00B01A28"/>
    <w:rsid w:val="00B01A7B"/>
    <w:rsid w:val="00B01D52"/>
    <w:rsid w:val="00B01E51"/>
    <w:rsid w:val="00B0234D"/>
    <w:rsid w:val="00B02518"/>
    <w:rsid w:val="00B02BE3"/>
    <w:rsid w:val="00B03023"/>
    <w:rsid w:val="00B031D2"/>
    <w:rsid w:val="00B0330D"/>
    <w:rsid w:val="00B036DF"/>
    <w:rsid w:val="00B042D9"/>
    <w:rsid w:val="00B04443"/>
    <w:rsid w:val="00B04787"/>
    <w:rsid w:val="00B047E5"/>
    <w:rsid w:val="00B04DC2"/>
    <w:rsid w:val="00B04FB4"/>
    <w:rsid w:val="00B05B0C"/>
    <w:rsid w:val="00B05CA0"/>
    <w:rsid w:val="00B0605B"/>
    <w:rsid w:val="00B06079"/>
    <w:rsid w:val="00B0702E"/>
    <w:rsid w:val="00B0711E"/>
    <w:rsid w:val="00B0741D"/>
    <w:rsid w:val="00B07A02"/>
    <w:rsid w:val="00B07B7E"/>
    <w:rsid w:val="00B07BAE"/>
    <w:rsid w:val="00B07F01"/>
    <w:rsid w:val="00B10303"/>
    <w:rsid w:val="00B103CE"/>
    <w:rsid w:val="00B10498"/>
    <w:rsid w:val="00B10AB6"/>
    <w:rsid w:val="00B10DAA"/>
    <w:rsid w:val="00B10ED5"/>
    <w:rsid w:val="00B11053"/>
    <w:rsid w:val="00B11216"/>
    <w:rsid w:val="00B11A4E"/>
    <w:rsid w:val="00B1265B"/>
    <w:rsid w:val="00B126D7"/>
    <w:rsid w:val="00B12D40"/>
    <w:rsid w:val="00B12DE1"/>
    <w:rsid w:val="00B12F8E"/>
    <w:rsid w:val="00B13092"/>
    <w:rsid w:val="00B130C9"/>
    <w:rsid w:val="00B135D6"/>
    <w:rsid w:val="00B14969"/>
    <w:rsid w:val="00B14B3A"/>
    <w:rsid w:val="00B15055"/>
    <w:rsid w:val="00B154B4"/>
    <w:rsid w:val="00B1685B"/>
    <w:rsid w:val="00B16EA5"/>
    <w:rsid w:val="00B1713D"/>
    <w:rsid w:val="00B172BB"/>
    <w:rsid w:val="00B17355"/>
    <w:rsid w:val="00B17C76"/>
    <w:rsid w:val="00B20B8F"/>
    <w:rsid w:val="00B20F7D"/>
    <w:rsid w:val="00B21092"/>
    <w:rsid w:val="00B2147A"/>
    <w:rsid w:val="00B22631"/>
    <w:rsid w:val="00B22D48"/>
    <w:rsid w:val="00B22E22"/>
    <w:rsid w:val="00B2337C"/>
    <w:rsid w:val="00B24155"/>
    <w:rsid w:val="00B248E3"/>
    <w:rsid w:val="00B24A2F"/>
    <w:rsid w:val="00B24A60"/>
    <w:rsid w:val="00B24D8C"/>
    <w:rsid w:val="00B2514B"/>
    <w:rsid w:val="00B25270"/>
    <w:rsid w:val="00B252BF"/>
    <w:rsid w:val="00B259B0"/>
    <w:rsid w:val="00B25A01"/>
    <w:rsid w:val="00B25B03"/>
    <w:rsid w:val="00B25E45"/>
    <w:rsid w:val="00B2622A"/>
    <w:rsid w:val="00B26814"/>
    <w:rsid w:val="00B26A3B"/>
    <w:rsid w:val="00B27145"/>
    <w:rsid w:val="00B30B37"/>
    <w:rsid w:val="00B31840"/>
    <w:rsid w:val="00B31B48"/>
    <w:rsid w:val="00B32A40"/>
    <w:rsid w:val="00B33698"/>
    <w:rsid w:val="00B336C4"/>
    <w:rsid w:val="00B33764"/>
    <w:rsid w:val="00B33B23"/>
    <w:rsid w:val="00B33C9B"/>
    <w:rsid w:val="00B33E5B"/>
    <w:rsid w:val="00B344C8"/>
    <w:rsid w:val="00B3462F"/>
    <w:rsid w:val="00B34E0C"/>
    <w:rsid w:val="00B351E1"/>
    <w:rsid w:val="00B36A66"/>
    <w:rsid w:val="00B36CA6"/>
    <w:rsid w:val="00B37213"/>
    <w:rsid w:val="00B4069A"/>
    <w:rsid w:val="00B41780"/>
    <w:rsid w:val="00B41D63"/>
    <w:rsid w:val="00B41E11"/>
    <w:rsid w:val="00B42082"/>
    <w:rsid w:val="00B42554"/>
    <w:rsid w:val="00B431A6"/>
    <w:rsid w:val="00B43717"/>
    <w:rsid w:val="00B43886"/>
    <w:rsid w:val="00B43A3F"/>
    <w:rsid w:val="00B43E0E"/>
    <w:rsid w:val="00B444DC"/>
    <w:rsid w:val="00B44ABA"/>
    <w:rsid w:val="00B44D14"/>
    <w:rsid w:val="00B4515B"/>
    <w:rsid w:val="00B45611"/>
    <w:rsid w:val="00B456F4"/>
    <w:rsid w:val="00B465FC"/>
    <w:rsid w:val="00B46F9B"/>
    <w:rsid w:val="00B46FFF"/>
    <w:rsid w:val="00B472D4"/>
    <w:rsid w:val="00B4795F"/>
    <w:rsid w:val="00B505A4"/>
    <w:rsid w:val="00B506EE"/>
    <w:rsid w:val="00B5072B"/>
    <w:rsid w:val="00B50743"/>
    <w:rsid w:val="00B50774"/>
    <w:rsid w:val="00B50AF9"/>
    <w:rsid w:val="00B50D61"/>
    <w:rsid w:val="00B51298"/>
    <w:rsid w:val="00B51805"/>
    <w:rsid w:val="00B51D57"/>
    <w:rsid w:val="00B5217F"/>
    <w:rsid w:val="00B52A41"/>
    <w:rsid w:val="00B52DAA"/>
    <w:rsid w:val="00B52DD9"/>
    <w:rsid w:val="00B52F33"/>
    <w:rsid w:val="00B544F5"/>
    <w:rsid w:val="00B545D9"/>
    <w:rsid w:val="00B545DD"/>
    <w:rsid w:val="00B54C2E"/>
    <w:rsid w:val="00B54FD7"/>
    <w:rsid w:val="00B54FF5"/>
    <w:rsid w:val="00B55325"/>
    <w:rsid w:val="00B555B2"/>
    <w:rsid w:val="00B555C8"/>
    <w:rsid w:val="00B55D17"/>
    <w:rsid w:val="00B55EEA"/>
    <w:rsid w:val="00B5600E"/>
    <w:rsid w:val="00B56E26"/>
    <w:rsid w:val="00B56F2E"/>
    <w:rsid w:val="00B57464"/>
    <w:rsid w:val="00B579CA"/>
    <w:rsid w:val="00B57A24"/>
    <w:rsid w:val="00B57B00"/>
    <w:rsid w:val="00B607C2"/>
    <w:rsid w:val="00B60878"/>
    <w:rsid w:val="00B61330"/>
    <w:rsid w:val="00B6176E"/>
    <w:rsid w:val="00B617A9"/>
    <w:rsid w:val="00B61977"/>
    <w:rsid w:val="00B619ED"/>
    <w:rsid w:val="00B62833"/>
    <w:rsid w:val="00B6377A"/>
    <w:rsid w:val="00B638D1"/>
    <w:rsid w:val="00B63A0F"/>
    <w:rsid w:val="00B64315"/>
    <w:rsid w:val="00B64870"/>
    <w:rsid w:val="00B64B47"/>
    <w:rsid w:val="00B64D01"/>
    <w:rsid w:val="00B64EAF"/>
    <w:rsid w:val="00B659FA"/>
    <w:rsid w:val="00B67763"/>
    <w:rsid w:val="00B67B33"/>
    <w:rsid w:val="00B67D58"/>
    <w:rsid w:val="00B703CD"/>
    <w:rsid w:val="00B705B9"/>
    <w:rsid w:val="00B70972"/>
    <w:rsid w:val="00B70DCD"/>
    <w:rsid w:val="00B70E4A"/>
    <w:rsid w:val="00B7109A"/>
    <w:rsid w:val="00B728F5"/>
    <w:rsid w:val="00B72AA0"/>
    <w:rsid w:val="00B72DB3"/>
    <w:rsid w:val="00B72E74"/>
    <w:rsid w:val="00B735E5"/>
    <w:rsid w:val="00B73AAA"/>
    <w:rsid w:val="00B73DFE"/>
    <w:rsid w:val="00B73F7D"/>
    <w:rsid w:val="00B744EA"/>
    <w:rsid w:val="00B745F7"/>
    <w:rsid w:val="00B74D3D"/>
    <w:rsid w:val="00B757C6"/>
    <w:rsid w:val="00B76585"/>
    <w:rsid w:val="00B767CC"/>
    <w:rsid w:val="00B768DB"/>
    <w:rsid w:val="00B76CF5"/>
    <w:rsid w:val="00B76E6F"/>
    <w:rsid w:val="00B77841"/>
    <w:rsid w:val="00B77B36"/>
    <w:rsid w:val="00B77C24"/>
    <w:rsid w:val="00B77D32"/>
    <w:rsid w:val="00B77FF8"/>
    <w:rsid w:val="00B802A3"/>
    <w:rsid w:val="00B804D1"/>
    <w:rsid w:val="00B807F9"/>
    <w:rsid w:val="00B810B1"/>
    <w:rsid w:val="00B81544"/>
    <w:rsid w:val="00B8173D"/>
    <w:rsid w:val="00B8337C"/>
    <w:rsid w:val="00B839CD"/>
    <w:rsid w:val="00B83C55"/>
    <w:rsid w:val="00B83E15"/>
    <w:rsid w:val="00B84279"/>
    <w:rsid w:val="00B845CB"/>
    <w:rsid w:val="00B84672"/>
    <w:rsid w:val="00B8474C"/>
    <w:rsid w:val="00B84816"/>
    <w:rsid w:val="00B84941"/>
    <w:rsid w:val="00B84A79"/>
    <w:rsid w:val="00B8508A"/>
    <w:rsid w:val="00B85706"/>
    <w:rsid w:val="00B85935"/>
    <w:rsid w:val="00B86053"/>
    <w:rsid w:val="00B862D6"/>
    <w:rsid w:val="00B864D8"/>
    <w:rsid w:val="00B868FC"/>
    <w:rsid w:val="00B87543"/>
    <w:rsid w:val="00B8772D"/>
    <w:rsid w:val="00B90D6B"/>
    <w:rsid w:val="00B910C3"/>
    <w:rsid w:val="00B91301"/>
    <w:rsid w:val="00B9220D"/>
    <w:rsid w:val="00B932BB"/>
    <w:rsid w:val="00B9367B"/>
    <w:rsid w:val="00B93938"/>
    <w:rsid w:val="00B93996"/>
    <w:rsid w:val="00B94B9D"/>
    <w:rsid w:val="00B95404"/>
    <w:rsid w:val="00B95866"/>
    <w:rsid w:val="00B96083"/>
    <w:rsid w:val="00B965DF"/>
    <w:rsid w:val="00B96838"/>
    <w:rsid w:val="00B97371"/>
    <w:rsid w:val="00B97ACE"/>
    <w:rsid w:val="00B97B7F"/>
    <w:rsid w:val="00B97BCB"/>
    <w:rsid w:val="00B97DDD"/>
    <w:rsid w:val="00B97E00"/>
    <w:rsid w:val="00BA00A8"/>
    <w:rsid w:val="00BA0533"/>
    <w:rsid w:val="00BA09B0"/>
    <w:rsid w:val="00BA0FE4"/>
    <w:rsid w:val="00BA1290"/>
    <w:rsid w:val="00BA12DC"/>
    <w:rsid w:val="00BA1940"/>
    <w:rsid w:val="00BA1D80"/>
    <w:rsid w:val="00BA2C95"/>
    <w:rsid w:val="00BA34EE"/>
    <w:rsid w:val="00BA390C"/>
    <w:rsid w:val="00BA3F27"/>
    <w:rsid w:val="00BA43F9"/>
    <w:rsid w:val="00BA46AA"/>
    <w:rsid w:val="00BA4919"/>
    <w:rsid w:val="00BA4AFC"/>
    <w:rsid w:val="00BA53F6"/>
    <w:rsid w:val="00BA543A"/>
    <w:rsid w:val="00BA5582"/>
    <w:rsid w:val="00BA5B7E"/>
    <w:rsid w:val="00BA5CA6"/>
    <w:rsid w:val="00BA60F5"/>
    <w:rsid w:val="00BA6132"/>
    <w:rsid w:val="00BA6221"/>
    <w:rsid w:val="00BA665F"/>
    <w:rsid w:val="00BA6899"/>
    <w:rsid w:val="00BA69F8"/>
    <w:rsid w:val="00BA7085"/>
    <w:rsid w:val="00BA765A"/>
    <w:rsid w:val="00BA7C16"/>
    <w:rsid w:val="00BA7F99"/>
    <w:rsid w:val="00BB007B"/>
    <w:rsid w:val="00BB1316"/>
    <w:rsid w:val="00BB14F9"/>
    <w:rsid w:val="00BB1FB3"/>
    <w:rsid w:val="00BB227A"/>
    <w:rsid w:val="00BB2A1B"/>
    <w:rsid w:val="00BB2AC3"/>
    <w:rsid w:val="00BB2BA5"/>
    <w:rsid w:val="00BB2EE3"/>
    <w:rsid w:val="00BB36AA"/>
    <w:rsid w:val="00BB3A06"/>
    <w:rsid w:val="00BB3A6C"/>
    <w:rsid w:val="00BB3CF4"/>
    <w:rsid w:val="00BB4E0D"/>
    <w:rsid w:val="00BB4FB7"/>
    <w:rsid w:val="00BB5B62"/>
    <w:rsid w:val="00BB5F19"/>
    <w:rsid w:val="00BB6142"/>
    <w:rsid w:val="00BB6A05"/>
    <w:rsid w:val="00BB703A"/>
    <w:rsid w:val="00BB74AC"/>
    <w:rsid w:val="00BB7528"/>
    <w:rsid w:val="00BB7B59"/>
    <w:rsid w:val="00BB7EF2"/>
    <w:rsid w:val="00BC022D"/>
    <w:rsid w:val="00BC0491"/>
    <w:rsid w:val="00BC0AB7"/>
    <w:rsid w:val="00BC0E30"/>
    <w:rsid w:val="00BC1002"/>
    <w:rsid w:val="00BC2223"/>
    <w:rsid w:val="00BC290C"/>
    <w:rsid w:val="00BC2CC3"/>
    <w:rsid w:val="00BC3660"/>
    <w:rsid w:val="00BC38F6"/>
    <w:rsid w:val="00BC39A1"/>
    <w:rsid w:val="00BC3B2E"/>
    <w:rsid w:val="00BC3CDE"/>
    <w:rsid w:val="00BC431A"/>
    <w:rsid w:val="00BC45FA"/>
    <w:rsid w:val="00BC47F3"/>
    <w:rsid w:val="00BC5772"/>
    <w:rsid w:val="00BC5D2F"/>
    <w:rsid w:val="00BC5DC6"/>
    <w:rsid w:val="00BC69B6"/>
    <w:rsid w:val="00BC6BE8"/>
    <w:rsid w:val="00BC72F4"/>
    <w:rsid w:val="00BC7C82"/>
    <w:rsid w:val="00BC7CE0"/>
    <w:rsid w:val="00BD05E2"/>
    <w:rsid w:val="00BD088F"/>
    <w:rsid w:val="00BD0BD4"/>
    <w:rsid w:val="00BD0C17"/>
    <w:rsid w:val="00BD2359"/>
    <w:rsid w:val="00BD2600"/>
    <w:rsid w:val="00BD27BB"/>
    <w:rsid w:val="00BD2A37"/>
    <w:rsid w:val="00BD2E58"/>
    <w:rsid w:val="00BD3337"/>
    <w:rsid w:val="00BD378F"/>
    <w:rsid w:val="00BD3ACE"/>
    <w:rsid w:val="00BD48D3"/>
    <w:rsid w:val="00BD4DC5"/>
    <w:rsid w:val="00BD59C7"/>
    <w:rsid w:val="00BD60AE"/>
    <w:rsid w:val="00BD668B"/>
    <w:rsid w:val="00BD673A"/>
    <w:rsid w:val="00BD688F"/>
    <w:rsid w:val="00BD6A8D"/>
    <w:rsid w:val="00BD7613"/>
    <w:rsid w:val="00BD7C3F"/>
    <w:rsid w:val="00BE0017"/>
    <w:rsid w:val="00BE01E7"/>
    <w:rsid w:val="00BE051B"/>
    <w:rsid w:val="00BE0AF0"/>
    <w:rsid w:val="00BE0E8B"/>
    <w:rsid w:val="00BE1164"/>
    <w:rsid w:val="00BE1509"/>
    <w:rsid w:val="00BE1DC5"/>
    <w:rsid w:val="00BE2AD4"/>
    <w:rsid w:val="00BE383E"/>
    <w:rsid w:val="00BE38FC"/>
    <w:rsid w:val="00BE39A1"/>
    <w:rsid w:val="00BE3E76"/>
    <w:rsid w:val="00BE4087"/>
    <w:rsid w:val="00BE41DA"/>
    <w:rsid w:val="00BE4626"/>
    <w:rsid w:val="00BE4A6A"/>
    <w:rsid w:val="00BE4EE6"/>
    <w:rsid w:val="00BE5E01"/>
    <w:rsid w:val="00BE637A"/>
    <w:rsid w:val="00BE6B4A"/>
    <w:rsid w:val="00BE6B70"/>
    <w:rsid w:val="00BE7095"/>
    <w:rsid w:val="00BE7256"/>
    <w:rsid w:val="00BE752A"/>
    <w:rsid w:val="00BE7AB8"/>
    <w:rsid w:val="00BF01A9"/>
    <w:rsid w:val="00BF09E6"/>
    <w:rsid w:val="00BF186E"/>
    <w:rsid w:val="00BF1CCA"/>
    <w:rsid w:val="00BF2041"/>
    <w:rsid w:val="00BF23D4"/>
    <w:rsid w:val="00BF37C2"/>
    <w:rsid w:val="00BF3829"/>
    <w:rsid w:val="00BF3B69"/>
    <w:rsid w:val="00BF3DD0"/>
    <w:rsid w:val="00BF4263"/>
    <w:rsid w:val="00BF43FF"/>
    <w:rsid w:val="00BF4829"/>
    <w:rsid w:val="00BF483C"/>
    <w:rsid w:val="00BF49D6"/>
    <w:rsid w:val="00BF4C62"/>
    <w:rsid w:val="00BF4C84"/>
    <w:rsid w:val="00BF54A5"/>
    <w:rsid w:val="00BF5AC4"/>
    <w:rsid w:val="00BF5AF6"/>
    <w:rsid w:val="00BF6854"/>
    <w:rsid w:val="00BF69DA"/>
    <w:rsid w:val="00BF71F1"/>
    <w:rsid w:val="00C00543"/>
    <w:rsid w:val="00C007BA"/>
    <w:rsid w:val="00C00989"/>
    <w:rsid w:val="00C00A32"/>
    <w:rsid w:val="00C00E3A"/>
    <w:rsid w:val="00C0133C"/>
    <w:rsid w:val="00C0141B"/>
    <w:rsid w:val="00C019B6"/>
    <w:rsid w:val="00C02236"/>
    <w:rsid w:val="00C02297"/>
    <w:rsid w:val="00C03046"/>
    <w:rsid w:val="00C03B91"/>
    <w:rsid w:val="00C045E0"/>
    <w:rsid w:val="00C04719"/>
    <w:rsid w:val="00C04C85"/>
    <w:rsid w:val="00C050FB"/>
    <w:rsid w:val="00C05193"/>
    <w:rsid w:val="00C05250"/>
    <w:rsid w:val="00C0578A"/>
    <w:rsid w:val="00C061B7"/>
    <w:rsid w:val="00C067AA"/>
    <w:rsid w:val="00C06DD3"/>
    <w:rsid w:val="00C06F2B"/>
    <w:rsid w:val="00C07D96"/>
    <w:rsid w:val="00C07DE4"/>
    <w:rsid w:val="00C07EAF"/>
    <w:rsid w:val="00C1004F"/>
    <w:rsid w:val="00C10288"/>
    <w:rsid w:val="00C102A5"/>
    <w:rsid w:val="00C10485"/>
    <w:rsid w:val="00C105DE"/>
    <w:rsid w:val="00C107C8"/>
    <w:rsid w:val="00C10B83"/>
    <w:rsid w:val="00C10C03"/>
    <w:rsid w:val="00C10F87"/>
    <w:rsid w:val="00C11469"/>
    <w:rsid w:val="00C1196A"/>
    <w:rsid w:val="00C11BDE"/>
    <w:rsid w:val="00C11E18"/>
    <w:rsid w:val="00C121B5"/>
    <w:rsid w:val="00C1274D"/>
    <w:rsid w:val="00C12A9A"/>
    <w:rsid w:val="00C12CB9"/>
    <w:rsid w:val="00C12D36"/>
    <w:rsid w:val="00C13B53"/>
    <w:rsid w:val="00C13B72"/>
    <w:rsid w:val="00C13F8C"/>
    <w:rsid w:val="00C13FAE"/>
    <w:rsid w:val="00C14021"/>
    <w:rsid w:val="00C14BAA"/>
    <w:rsid w:val="00C152A4"/>
    <w:rsid w:val="00C15366"/>
    <w:rsid w:val="00C153D1"/>
    <w:rsid w:val="00C15417"/>
    <w:rsid w:val="00C15E95"/>
    <w:rsid w:val="00C1609D"/>
    <w:rsid w:val="00C16B3C"/>
    <w:rsid w:val="00C16B5C"/>
    <w:rsid w:val="00C177BB"/>
    <w:rsid w:val="00C17862"/>
    <w:rsid w:val="00C2074C"/>
    <w:rsid w:val="00C20B91"/>
    <w:rsid w:val="00C21282"/>
    <w:rsid w:val="00C21419"/>
    <w:rsid w:val="00C214EA"/>
    <w:rsid w:val="00C21BB9"/>
    <w:rsid w:val="00C21C0C"/>
    <w:rsid w:val="00C21D4C"/>
    <w:rsid w:val="00C21F35"/>
    <w:rsid w:val="00C221CA"/>
    <w:rsid w:val="00C225C0"/>
    <w:rsid w:val="00C2261D"/>
    <w:rsid w:val="00C227CC"/>
    <w:rsid w:val="00C229B2"/>
    <w:rsid w:val="00C22AB8"/>
    <w:rsid w:val="00C22DE1"/>
    <w:rsid w:val="00C22FB9"/>
    <w:rsid w:val="00C233FB"/>
    <w:rsid w:val="00C23C67"/>
    <w:rsid w:val="00C2443A"/>
    <w:rsid w:val="00C24734"/>
    <w:rsid w:val="00C250E1"/>
    <w:rsid w:val="00C259BA"/>
    <w:rsid w:val="00C2604C"/>
    <w:rsid w:val="00C26157"/>
    <w:rsid w:val="00C271E3"/>
    <w:rsid w:val="00C27445"/>
    <w:rsid w:val="00C277AA"/>
    <w:rsid w:val="00C2786C"/>
    <w:rsid w:val="00C2792A"/>
    <w:rsid w:val="00C303C5"/>
    <w:rsid w:val="00C305E9"/>
    <w:rsid w:val="00C306BB"/>
    <w:rsid w:val="00C31215"/>
    <w:rsid w:val="00C315C8"/>
    <w:rsid w:val="00C3171C"/>
    <w:rsid w:val="00C31A08"/>
    <w:rsid w:val="00C32169"/>
    <w:rsid w:val="00C325DC"/>
    <w:rsid w:val="00C332BC"/>
    <w:rsid w:val="00C335B9"/>
    <w:rsid w:val="00C33AD5"/>
    <w:rsid w:val="00C33B89"/>
    <w:rsid w:val="00C3576B"/>
    <w:rsid w:val="00C35798"/>
    <w:rsid w:val="00C35DAB"/>
    <w:rsid w:val="00C35E08"/>
    <w:rsid w:val="00C367FA"/>
    <w:rsid w:val="00C36C6C"/>
    <w:rsid w:val="00C37B76"/>
    <w:rsid w:val="00C402F5"/>
    <w:rsid w:val="00C40A71"/>
    <w:rsid w:val="00C40B2F"/>
    <w:rsid w:val="00C40C01"/>
    <w:rsid w:val="00C40F5D"/>
    <w:rsid w:val="00C4119C"/>
    <w:rsid w:val="00C41346"/>
    <w:rsid w:val="00C415E0"/>
    <w:rsid w:val="00C416A7"/>
    <w:rsid w:val="00C41C63"/>
    <w:rsid w:val="00C420AA"/>
    <w:rsid w:val="00C42203"/>
    <w:rsid w:val="00C427B6"/>
    <w:rsid w:val="00C42D35"/>
    <w:rsid w:val="00C42E4F"/>
    <w:rsid w:val="00C4307E"/>
    <w:rsid w:val="00C4320E"/>
    <w:rsid w:val="00C43408"/>
    <w:rsid w:val="00C435FE"/>
    <w:rsid w:val="00C43A7E"/>
    <w:rsid w:val="00C441B3"/>
    <w:rsid w:val="00C44332"/>
    <w:rsid w:val="00C444C8"/>
    <w:rsid w:val="00C44831"/>
    <w:rsid w:val="00C44893"/>
    <w:rsid w:val="00C44E34"/>
    <w:rsid w:val="00C4564D"/>
    <w:rsid w:val="00C46399"/>
    <w:rsid w:val="00C46538"/>
    <w:rsid w:val="00C4684F"/>
    <w:rsid w:val="00C46AA2"/>
    <w:rsid w:val="00C476E3"/>
    <w:rsid w:val="00C47D7C"/>
    <w:rsid w:val="00C47EE4"/>
    <w:rsid w:val="00C500CF"/>
    <w:rsid w:val="00C509C2"/>
    <w:rsid w:val="00C50FE2"/>
    <w:rsid w:val="00C51142"/>
    <w:rsid w:val="00C51935"/>
    <w:rsid w:val="00C51B04"/>
    <w:rsid w:val="00C520C5"/>
    <w:rsid w:val="00C52459"/>
    <w:rsid w:val="00C52596"/>
    <w:rsid w:val="00C52863"/>
    <w:rsid w:val="00C52AFC"/>
    <w:rsid w:val="00C5344D"/>
    <w:rsid w:val="00C538B6"/>
    <w:rsid w:val="00C54006"/>
    <w:rsid w:val="00C5415D"/>
    <w:rsid w:val="00C54687"/>
    <w:rsid w:val="00C54AA7"/>
    <w:rsid w:val="00C54BBA"/>
    <w:rsid w:val="00C55618"/>
    <w:rsid w:val="00C55894"/>
    <w:rsid w:val="00C55BF8"/>
    <w:rsid w:val="00C55F48"/>
    <w:rsid w:val="00C56558"/>
    <w:rsid w:val="00C5695C"/>
    <w:rsid w:val="00C56B98"/>
    <w:rsid w:val="00C5754C"/>
    <w:rsid w:val="00C5756C"/>
    <w:rsid w:val="00C5770F"/>
    <w:rsid w:val="00C57781"/>
    <w:rsid w:val="00C57E56"/>
    <w:rsid w:val="00C603EE"/>
    <w:rsid w:val="00C609BB"/>
    <w:rsid w:val="00C634AF"/>
    <w:rsid w:val="00C63797"/>
    <w:rsid w:val="00C6380F"/>
    <w:rsid w:val="00C63AA4"/>
    <w:rsid w:val="00C63C02"/>
    <w:rsid w:val="00C6469A"/>
    <w:rsid w:val="00C65350"/>
    <w:rsid w:val="00C6561E"/>
    <w:rsid w:val="00C65690"/>
    <w:rsid w:val="00C66176"/>
    <w:rsid w:val="00C661A7"/>
    <w:rsid w:val="00C663A7"/>
    <w:rsid w:val="00C663EF"/>
    <w:rsid w:val="00C6699F"/>
    <w:rsid w:val="00C66C27"/>
    <w:rsid w:val="00C66E31"/>
    <w:rsid w:val="00C67138"/>
    <w:rsid w:val="00C67244"/>
    <w:rsid w:val="00C67955"/>
    <w:rsid w:val="00C67BA9"/>
    <w:rsid w:val="00C67E98"/>
    <w:rsid w:val="00C70057"/>
    <w:rsid w:val="00C702C0"/>
    <w:rsid w:val="00C70842"/>
    <w:rsid w:val="00C708C7"/>
    <w:rsid w:val="00C708D1"/>
    <w:rsid w:val="00C709E0"/>
    <w:rsid w:val="00C70A9A"/>
    <w:rsid w:val="00C70C30"/>
    <w:rsid w:val="00C72752"/>
    <w:rsid w:val="00C72980"/>
    <w:rsid w:val="00C72A0D"/>
    <w:rsid w:val="00C72CC2"/>
    <w:rsid w:val="00C72CC5"/>
    <w:rsid w:val="00C733CA"/>
    <w:rsid w:val="00C73637"/>
    <w:rsid w:val="00C73C11"/>
    <w:rsid w:val="00C73EB4"/>
    <w:rsid w:val="00C74742"/>
    <w:rsid w:val="00C7512F"/>
    <w:rsid w:val="00C752AC"/>
    <w:rsid w:val="00C752B2"/>
    <w:rsid w:val="00C757CB"/>
    <w:rsid w:val="00C76E08"/>
    <w:rsid w:val="00C76F07"/>
    <w:rsid w:val="00C7774D"/>
    <w:rsid w:val="00C80085"/>
    <w:rsid w:val="00C80217"/>
    <w:rsid w:val="00C8124A"/>
    <w:rsid w:val="00C81299"/>
    <w:rsid w:val="00C8140F"/>
    <w:rsid w:val="00C81BF0"/>
    <w:rsid w:val="00C82D02"/>
    <w:rsid w:val="00C82FDF"/>
    <w:rsid w:val="00C8321B"/>
    <w:rsid w:val="00C83492"/>
    <w:rsid w:val="00C83507"/>
    <w:rsid w:val="00C83570"/>
    <w:rsid w:val="00C83B32"/>
    <w:rsid w:val="00C83DAB"/>
    <w:rsid w:val="00C84233"/>
    <w:rsid w:val="00C84AF4"/>
    <w:rsid w:val="00C8502A"/>
    <w:rsid w:val="00C857A9"/>
    <w:rsid w:val="00C85FB2"/>
    <w:rsid w:val="00C8621D"/>
    <w:rsid w:val="00C86733"/>
    <w:rsid w:val="00C869DF"/>
    <w:rsid w:val="00C86B0C"/>
    <w:rsid w:val="00C86EEB"/>
    <w:rsid w:val="00C907C6"/>
    <w:rsid w:val="00C90F64"/>
    <w:rsid w:val="00C9146E"/>
    <w:rsid w:val="00C91688"/>
    <w:rsid w:val="00C9188C"/>
    <w:rsid w:val="00C91939"/>
    <w:rsid w:val="00C920A6"/>
    <w:rsid w:val="00C9225D"/>
    <w:rsid w:val="00C927B6"/>
    <w:rsid w:val="00C92A2C"/>
    <w:rsid w:val="00C93523"/>
    <w:rsid w:val="00C935AF"/>
    <w:rsid w:val="00C93D76"/>
    <w:rsid w:val="00C94C57"/>
    <w:rsid w:val="00C9550D"/>
    <w:rsid w:val="00C957C2"/>
    <w:rsid w:val="00C95B44"/>
    <w:rsid w:val="00C95FBE"/>
    <w:rsid w:val="00C9688A"/>
    <w:rsid w:val="00C96939"/>
    <w:rsid w:val="00C96A42"/>
    <w:rsid w:val="00C96B6E"/>
    <w:rsid w:val="00C96CA9"/>
    <w:rsid w:val="00C97035"/>
    <w:rsid w:val="00C973C4"/>
    <w:rsid w:val="00CA1078"/>
    <w:rsid w:val="00CA1965"/>
    <w:rsid w:val="00CA1A70"/>
    <w:rsid w:val="00CA1C7A"/>
    <w:rsid w:val="00CA26F8"/>
    <w:rsid w:val="00CA282C"/>
    <w:rsid w:val="00CA3016"/>
    <w:rsid w:val="00CA4CB6"/>
    <w:rsid w:val="00CA4D34"/>
    <w:rsid w:val="00CA4E55"/>
    <w:rsid w:val="00CA512E"/>
    <w:rsid w:val="00CA5DD3"/>
    <w:rsid w:val="00CA68E1"/>
    <w:rsid w:val="00CA6DC7"/>
    <w:rsid w:val="00CA78E8"/>
    <w:rsid w:val="00CB0461"/>
    <w:rsid w:val="00CB0DA8"/>
    <w:rsid w:val="00CB13DB"/>
    <w:rsid w:val="00CB1726"/>
    <w:rsid w:val="00CB1AD6"/>
    <w:rsid w:val="00CB1E26"/>
    <w:rsid w:val="00CB1FF6"/>
    <w:rsid w:val="00CB27B8"/>
    <w:rsid w:val="00CB3AAA"/>
    <w:rsid w:val="00CB3EB6"/>
    <w:rsid w:val="00CB43E3"/>
    <w:rsid w:val="00CB45EA"/>
    <w:rsid w:val="00CB4DDA"/>
    <w:rsid w:val="00CB4EB8"/>
    <w:rsid w:val="00CB5208"/>
    <w:rsid w:val="00CB5363"/>
    <w:rsid w:val="00CB602D"/>
    <w:rsid w:val="00CB65AF"/>
    <w:rsid w:val="00CB6C67"/>
    <w:rsid w:val="00CB6FF8"/>
    <w:rsid w:val="00CB748E"/>
    <w:rsid w:val="00CB7BB8"/>
    <w:rsid w:val="00CC0B42"/>
    <w:rsid w:val="00CC0C84"/>
    <w:rsid w:val="00CC0C9F"/>
    <w:rsid w:val="00CC1271"/>
    <w:rsid w:val="00CC12B9"/>
    <w:rsid w:val="00CC1BAF"/>
    <w:rsid w:val="00CC2120"/>
    <w:rsid w:val="00CC2614"/>
    <w:rsid w:val="00CC2A24"/>
    <w:rsid w:val="00CC2A4D"/>
    <w:rsid w:val="00CC3298"/>
    <w:rsid w:val="00CC3497"/>
    <w:rsid w:val="00CC3E5C"/>
    <w:rsid w:val="00CC4020"/>
    <w:rsid w:val="00CC4385"/>
    <w:rsid w:val="00CC5485"/>
    <w:rsid w:val="00CC5760"/>
    <w:rsid w:val="00CC653F"/>
    <w:rsid w:val="00CC6CAF"/>
    <w:rsid w:val="00CC6DBC"/>
    <w:rsid w:val="00CC7196"/>
    <w:rsid w:val="00CC7258"/>
    <w:rsid w:val="00CC7938"/>
    <w:rsid w:val="00CC7EAD"/>
    <w:rsid w:val="00CD0309"/>
    <w:rsid w:val="00CD09D4"/>
    <w:rsid w:val="00CD0CCE"/>
    <w:rsid w:val="00CD12FD"/>
    <w:rsid w:val="00CD19AF"/>
    <w:rsid w:val="00CD1CBE"/>
    <w:rsid w:val="00CD1D11"/>
    <w:rsid w:val="00CD1E07"/>
    <w:rsid w:val="00CD2A59"/>
    <w:rsid w:val="00CD2B92"/>
    <w:rsid w:val="00CD2EEA"/>
    <w:rsid w:val="00CD3469"/>
    <w:rsid w:val="00CD3669"/>
    <w:rsid w:val="00CD3898"/>
    <w:rsid w:val="00CD3C6A"/>
    <w:rsid w:val="00CD3F95"/>
    <w:rsid w:val="00CD4032"/>
    <w:rsid w:val="00CD4454"/>
    <w:rsid w:val="00CD4A75"/>
    <w:rsid w:val="00CD4AEC"/>
    <w:rsid w:val="00CD4C05"/>
    <w:rsid w:val="00CD520D"/>
    <w:rsid w:val="00CD5AA3"/>
    <w:rsid w:val="00CD5FB2"/>
    <w:rsid w:val="00CD6789"/>
    <w:rsid w:val="00CD6AC0"/>
    <w:rsid w:val="00CD6E29"/>
    <w:rsid w:val="00CD7FB3"/>
    <w:rsid w:val="00CE1143"/>
    <w:rsid w:val="00CE15D6"/>
    <w:rsid w:val="00CE19E6"/>
    <w:rsid w:val="00CE1A6C"/>
    <w:rsid w:val="00CE1AB9"/>
    <w:rsid w:val="00CE1E79"/>
    <w:rsid w:val="00CE2932"/>
    <w:rsid w:val="00CE2CF1"/>
    <w:rsid w:val="00CE3463"/>
    <w:rsid w:val="00CE34B5"/>
    <w:rsid w:val="00CE373D"/>
    <w:rsid w:val="00CE3855"/>
    <w:rsid w:val="00CE3C27"/>
    <w:rsid w:val="00CE4218"/>
    <w:rsid w:val="00CE46D8"/>
    <w:rsid w:val="00CE4B30"/>
    <w:rsid w:val="00CE548D"/>
    <w:rsid w:val="00CE5B4A"/>
    <w:rsid w:val="00CE5C8D"/>
    <w:rsid w:val="00CE5F23"/>
    <w:rsid w:val="00CE6103"/>
    <w:rsid w:val="00CE766C"/>
    <w:rsid w:val="00CE7795"/>
    <w:rsid w:val="00CE77F1"/>
    <w:rsid w:val="00CF01E4"/>
    <w:rsid w:val="00CF0375"/>
    <w:rsid w:val="00CF0951"/>
    <w:rsid w:val="00CF0CE4"/>
    <w:rsid w:val="00CF1710"/>
    <w:rsid w:val="00CF1E97"/>
    <w:rsid w:val="00CF29BB"/>
    <w:rsid w:val="00CF2C18"/>
    <w:rsid w:val="00CF2D88"/>
    <w:rsid w:val="00CF315F"/>
    <w:rsid w:val="00CF3937"/>
    <w:rsid w:val="00CF4287"/>
    <w:rsid w:val="00CF47DD"/>
    <w:rsid w:val="00CF5062"/>
    <w:rsid w:val="00CF556F"/>
    <w:rsid w:val="00CF75BA"/>
    <w:rsid w:val="00CF7E17"/>
    <w:rsid w:val="00CF7E3A"/>
    <w:rsid w:val="00D005E4"/>
    <w:rsid w:val="00D00859"/>
    <w:rsid w:val="00D00DA1"/>
    <w:rsid w:val="00D01530"/>
    <w:rsid w:val="00D02F69"/>
    <w:rsid w:val="00D03046"/>
    <w:rsid w:val="00D03314"/>
    <w:rsid w:val="00D033E5"/>
    <w:rsid w:val="00D03814"/>
    <w:rsid w:val="00D03822"/>
    <w:rsid w:val="00D03EDE"/>
    <w:rsid w:val="00D03FAC"/>
    <w:rsid w:val="00D04554"/>
    <w:rsid w:val="00D047FA"/>
    <w:rsid w:val="00D04B24"/>
    <w:rsid w:val="00D05892"/>
    <w:rsid w:val="00D0595F"/>
    <w:rsid w:val="00D06AE0"/>
    <w:rsid w:val="00D070B2"/>
    <w:rsid w:val="00D07359"/>
    <w:rsid w:val="00D0756A"/>
    <w:rsid w:val="00D078E6"/>
    <w:rsid w:val="00D079DA"/>
    <w:rsid w:val="00D07A5C"/>
    <w:rsid w:val="00D07E79"/>
    <w:rsid w:val="00D1107E"/>
    <w:rsid w:val="00D1164B"/>
    <w:rsid w:val="00D12EF0"/>
    <w:rsid w:val="00D13BAC"/>
    <w:rsid w:val="00D146E2"/>
    <w:rsid w:val="00D14DC1"/>
    <w:rsid w:val="00D14F6D"/>
    <w:rsid w:val="00D15963"/>
    <w:rsid w:val="00D15DCF"/>
    <w:rsid w:val="00D1659F"/>
    <w:rsid w:val="00D172CF"/>
    <w:rsid w:val="00D172EF"/>
    <w:rsid w:val="00D178B0"/>
    <w:rsid w:val="00D17A6A"/>
    <w:rsid w:val="00D202C1"/>
    <w:rsid w:val="00D202C3"/>
    <w:rsid w:val="00D205E5"/>
    <w:rsid w:val="00D2069F"/>
    <w:rsid w:val="00D215A7"/>
    <w:rsid w:val="00D2170B"/>
    <w:rsid w:val="00D228FA"/>
    <w:rsid w:val="00D229AA"/>
    <w:rsid w:val="00D22CD4"/>
    <w:rsid w:val="00D23195"/>
    <w:rsid w:val="00D2353C"/>
    <w:rsid w:val="00D23763"/>
    <w:rsid w:val="00D23B36"/>
    <w:rsid w:val="00D249A1"/>
    <w:rsid w:val="00D2549B"/>
    <w:rsid w:val="00D26576"/>
    <w:rsid w:val="00D26A09"/>
    <w:rsid w:val="00D26C71"/>
    <w:rsid w:val="00D27F69"/>
    <w:rsid w:val="00D30130"/>
    <w:rsid w:val="00D30E47"/>
    <w:rsid w:val="00D31F2C"/>
    <w:rsid w:val="00D321B8"/>
    <w:rsid w:val="00D32458"/>
    <w:rsid w:val="00D32EF9"/>
    <w:rsid w:val="00D33349"/>
    <w:rsid w:val="00D33454"/>
    <w:rsid w:val="00D33D15"/>
    <w:rsid w:val="00D340B2"/>
    <w:rsid w:val="00D341AC"/>
    <w:rsid w:val="00D345B6"/>
    <w:rsid w:val="00D34B5A"/>
    <w:rsid w:val="00D34CA9"/>
    <w:rsid w:val="00D352AB"/>
    <w:rsid w:val="00D35387"/>
    <w:rsid w:val="00D35673"/>
    <w:rsid w:val="00D359B9"/>
    <w:rsid w:val="00D35D2C"/>
    <w:rsid w:val="00D36020"/>
    <w:rsid w:val="00D36967"/>
    <w:rsid w:val="00D36AAB"/>
    <w:rsid w:val="00D3712C"/>
    <w:rsid w:val="00D379DB"/>
    <w:rsid w:val="00D37EA0"/>
    <w:rsid w:val="00D37FD0"/>
    <w:rsid w:val="00D41DE8"/>
    <w:rsid w:val="00D41F1B"/>
    <w:rsid w:val="00D42518"/>
    <w:rsid w:val="00D426AD"/>
    <w:rsid w:val="00D4274E"/>
    <w:rsid w:val="00D428EC"/>
    <w:rsid w:val="00D42C58"/>
    <w:rsid w:val="00D42CC4"/>
    <w:rsid w:val="00D433E0"/>
    <w:rsid w:val="00D43B8B"/>
    <w:rsid w:val="00D43D47"/>
    <w:rsid w:val="00D43DAF"/>
    <w:rsid w:val="00D44307"/>
    <w:rsid w:val="00D44BDA"/>
    <w:rsid w:val="00D452DC"/>
    <w:rsid w:val="00D4576A"/>
    <w:rsid w:val="00D45CA2"/>
    <w:rsid w:val="00D45CE5"/>
    <w:rsid w:val="00D45FEA"/>
    <w:rsid w:val="00D468C4"/>
    <w:rsid w:val="00D46A7F"/>
    <w:rsid w:val="00D46B64"/>
    <w:rsid w:val="00D46DA5"/>
    <w:rsid w:val="00D46DE5"/>
    <w:rsid w:val="00D47368"/>
    <w:rsid w:val="00D474F1"/>
    <w:rsid w:val="00D47764"/>
    <w:rsid w:val="00D47CA9"/>
    <w:rsid w:val="00D51B84"/>
    <w:rsid w:val="00D51C0B"/>
    <w:rsid w:val="00D51CC4"/>
    <w:rsid w:val="00D51FA3"/>
    <w:rsid w:val="00D524FA"/>
    <w:rsid w:val="00D5270C"/>
    <w:rsid w:val="00D5284F"/>
    <w:rsid w:val="00D53016"/>
    <w:rsid w:val="00D530C7"/>
    <w:rsid w:val="00D53192"/>
    <w:rsid w:val="00D53259"/>
    <w:rsid w:val="00D533D0"/>
    <w:rsid w:val="00D53C59"/>
    <w:rsid w:val="00D53FA2"/>
    <w:rsid w:val="00D55144"/>
    <w:rsid w:val="00D552BF"/>
    <w:rsid w:val="00D55C1B"/>
    <w:rsid w:val="00D55F83"/>
    <w:rsid w:val="00D564EF"/>
    <w:rsid w:val="00D56502"/>
    <w:rsid w:val="00D56734"/>
    <w:rsid w:val="00D5714C"/>
    <w:rsid w:val="00D577E6"/>
    <w:rsid w:val="00D57B77"/>
    <w:rsid w:val="00D601EC"/>
    <w:rsid w:val="00D606A6"/>
    <w:rsid w:val="00D60893"/>
    <w:rsid w:val="00D60F20"/>
    <w:rsid w:val="00D61882"/>
    <w:rsid w:val="00D622AE"/>
    <w:rsid w:val="00D626B3"/>
    <w:rsid w:val="00D6314D"/>
    <w:rsid w:val="00D63649"/>
    <w:rsid w:val="00D63CD0"/>
    <w:rsid w:val="00D64037"/>
    <w:rsid w:val="00D64495"/>
    <w:rsid w:val="00D64F95"/>
    <w:rsid w:val="00D65651"/>
    <w:rsid w:val="00D65A17"/>
    <w:rsid w:val="00D65E32"/>
    <w:rsid w:val="00D65FD6"/>
    <w:rsid w:val="00D66165"/>
    <w:rsid w:val="00D66E0A"/>
    <w:rsid w:val="00D67046"/>
    <w:rsid w:val="00D670F3"/>
    <w:rsid w:val="00D67548"/>
    <w:rsid w:val="00D67B5F"/>
    <w:rsid w:val="00D67D91"/>
    <w:rsid w:val="00D70AA7"/>
    <w:rsid w:val="00D72599"/>
    <w:rsid w:val="00D72A99"/>
    <w:rsid w:val="00D737C5"/>
    <w:rsid w:val="00D739D5"/>
    <w:rsid w:val="00D73EE0"/>
    <w:rsid w:val="00D7469E"/>
    <w:rsid w:val="00D749AC"/>
    <w:rsid w:val="00D75180"/>
    <w:rsid w:val="00D75807"/>
    <w:rsid w:val="00D75864"/>
    <w:rsid w:val="00D75D62"/>
    <w:rsid w:val="00D75EF5"/>
    <w:rsid w:val="00D762F9"/>
    <w:rsid w:val="00D76A86"/>
    <w:rsid w:val="00D76B38"/>
    <w:rsid w:val="00D76BFC"/>
    <w:rsid w:val="00D76CD1"/>
    <w:rsid w:val="00D76E19"/>
    <w:rsid w:val="00D76EF4"/>
    <w:rsid w:val="00D77C19"/>
    <w:rsid w:val="00D80CA6"/>
    <w:rsid w:val="00D80DAA"/>
    <w:rsid w:val="00D80EB3"/>
    <w:rsid w:val="00D81834"/>
    <w:rsid w:val="00D83075"/>
    <w:rsid w:val="00D833C0"/>
    <w:rsid w:val="00D833DF"/>
    <w:rsid w:val="00D842F4"/>
    <w:rsid w:val="00D848F2"/>
    <w:rsid w:val="00D84CCC"/>
    <w:rsid w:val="00D84E7A"/>
    <w:rsid w:val="00D859E2"/>
    <w:rsid w:val="00D85C2B"/>
    <w:rsid w:val="00D8631B"/>
    <w:rsid w:val="00D866A6"/>
    <w:rsid w:val="00D87118"/>
    <w:rsid w:val="00D87354"/>
    <w:rsid w:val="00D8763F"/>
    <w:rsid w:val="00D87932"/>
    <w:rsid w:val="00D9026C"/>
    <w:rsid w:val="00D921A9"/>
    <w:rsid w:val="00D9228F"/>
    <w:rsid w:val="00D925C2"/>
    <w:rsid w:val="00D92DBB"/>
    <w:rsid w:val="00D94229"/>
    <w:rsid w:val="00D9430C"/>
    <w:rsid w:val="00D943E5"/>
    <w:rsid w:val="00D94878"/>
    <w:rsid w:val="00D9489B"/>
    <w:rsid w:val="00D94C87"/>
    <w:rsid w:val="00D94E09"/>
    <w:rsid w:val="00D94FDB"/>
    <w:rsid w:val="00D95110"/>
    <w:rsid w:val="00D95278"/>
    <w:rsid w:val="00D95BA3"/>
    <w:rsid w:val="00D960F1"/>
    <w:rsid w:val="00D9656B"/>
    <w:rsid w:val="00D96716"/>
    <w:rsid w:val="00D9691A"/>
    <w:rsid w:val="00D96E43"/>
    <w:rsid w:val="00D96E93"/>
    <w:rsid w:val="00D9787C"/>
    <w:rsid w:val="00D97B55"/>
    <w:rsid w:val="00D97DB4"/>
    <w:rsid w:val="00DA020D"/>
    <w:rsid w:val="00DA0217"/>
    <w:rsid w:val="00DA03C6"/>
    <w:rsid w:val="00DA0711"/>
    <w:rsid w:val="00DA0858"/>
    <w:rsid w:val="00DA15F0"/>
    <w:rsid w:val="00DA17C4"/>
    <w:rsid w:val="00DA2A8D"/>
    <w:rsid w:val="00DA2C89"/>
    <w:rsid w:val="00DA2CF7"/>
    <w:rsid w:val="00DA2DFC"/>
    <w:rsid w:val="00DA3305"/>
    <w:rsid w:val="00DA3674"/>
    <w:rsid w:val="00DA3A2D"/>
    <w:rsid w:val="00DA3A8A"/>
    <w:rsid w:val="00DA3D14"/>
    <w:rsid w:val="00DA48D6"/>
    <w:rsid w:val="00DA593F"/>
    <w:rsid w:val="00DA59B5"/>
    <w:rsid w:val="00DA5B38"/>
    <w:rsid w:val="00DA5BEE"/>
    <w:rsid w:val="00DA643B"/>
    <w:rsid w:val="00DA64FB"/>
    <w:rsid w:val="00DA6BF2"/>
    <w:rsid w:val="00DA6F8C"/>
    <w:rsid w:val="00DA7AB0"/>
    <w:rsid w:val="00DA7AFC"/>
    <w:rsid w:val="00DA7C47"/>
    <w:rsid w:val="00DA7E8A"/>
    <w:rsid w:val="00DB0998"/>
    <w:rsid w:val="00DB12F6"/>
    <w:rsid w:val="00DB1723"/>
    <w:rsid w:val="00DB1837"/>
    <w:rsid w:val="00DB1E3E"/>
    <w:rsid w:val="00DB1F47"/>
    <w:rsid w:val="00DB25C7"/>
    <w:rsid w:val="00DB267A"/>
    <w:rsid w:val="00DB28D9"/>
    <w:rsid w:val="00DB29C7"/>
    <w:rsid w:val="00DB2D4B"/>
    <w:rsid w:val="00DB330F"/>
    <w:rsid w:val="00DB3540"/>
    <w:rsid w:val="00DB35CD"/>
    <w:rsid w:val="00DB37D6"/>
    <w:rsid w:val="00DB3C0B"/>
    <w:rsid w:val="00DB3C49"/>
    <w:rsid w:val="00DB3ECE"/>
    <w:rsid w:val="00DB3ECF"/>
    <w:rsid w:val="00DB58FE"/>
    <w:rsid w:val="00DB5B59"/>
    <w:rsid w:val="00DB6C1D"/>
    <w:rsid w:val="00DB6DC1"/>
    <w:rsid w:val="00DB720D"/>
    <w:rsid w:val="00DB75F2"/>
    <w:rsid w:val="00DB76B0"/>
    <w:rsid w:val="00DB7A85"/>
    <w:rsid w:val="00DB7C3E"/>
    <w:rsid w:val="00DB7E6D"/>
    <w:rsid w:val="00DC032D"/>
    <w:rsid w:val="00DC09C7"/>
    <w:rsid w:val="00DC0B4F"/>
    <w:rsid w:val="00DC0BC0"/>
    <w:rsid w:val="00DC1249"/>
    <w:rsid w:val="00DC1459"/>
    <w:rsid w:val="00DC213C"/>
    <w:rsid w:val="00DC22BD"/>
    <w:rsid w:val="00DC2E6C"/>
    <w:rsid w:val="00DC2F15"/>
    <w:rsid w:val="00DC3930"/>
    <w:rsid w:val="00DC48C5"/>
    <w:rsid w:val="00DC582B"/>
    <w:rsid w:val="00DC5ABA"/>
    <w:rsid w:val="00DC64F1"/>
    <w:rsid w:val="00DC6C16"/>
    <w:rsid w:val="00DC71C9"/>
    <w:rsid w:val="00DC78C8"/>
    <w:rsid w:val="00DD1438"/>
    <w:rsid w:val="00DD1690"/>
    <w:rsid w:val="00DD1B47"/>
    <w:rsid w:val="00DD2370"/>
    <w:rsid w:val="00DD23FF"/>
    <w:rsid w:val="00DD291C"/>
    <w:rsid w:val="00DD2D63"/>
    <w:rsid w:val="00DD38D1"/>
    <w:rsid w:val="00DD42B5"/>
    <w:rsid w:val="00DD43C6"/>
    <w:rsid w:val="00DD4581"/>
    <w:rsid w:val="00DD45B3"/>
    <w:rsid w:val="00DD4A6A"/>
    <w:rsid w:val="00DD5030"/>
    <w:rsid w:val="00DD5380"/>
    <w:rsid w:val="00DD6010"/>
    <w:rsid w:val="00DD6154"/>
    <w:rsid w:val="00DD64C5"/>
    <w:rsid w:val="00DD6F67"/>
    <w:rsid w:val="00DD7318"/>
    <w:rsid w:val="00DD759D"/>
    <w:rsid w:val="00DD7B28"/>
    <w:rsid w:val="00DE1014"/>
    <w:rsid w:val="00DE1295"/>
    <w:rsid w:val="00DE16A8"/>
    <w:rsid w:val="00DE16EF"/>
    <w:rsid w:val="00DE2235"/>
    <w:rsid w:val="00DE24BA"/>
    <w:rsid w:val="00DE2687"/>
    <w:rsid w:val="00DE28BF"/>
    <w:rsid w:val="00DE3196"/>
    <w:rsid w:val="00DE3267"/>
    <w:rsid w:val="00DE3282"/>
    <w:rsid w:val="00DE3320"/>
    <w:rsid w:val="00DE34C1"/>
    <w:rsid w:val="00DE3801"/>
    <w:rsid w:val="00DE3C6D"/>
    <w:rsid w:val="00DE3CB5"/>
    <w:rsid w:val="00DE3CF9"/>
    <w:rsid w:val="00DE3D33"/>
    <w:rsid w:val="00DE457B"/>
    <w:rsid w:val="00DE4BB0"/>
    <w:rsid w:val="00DE4CF4"/>
    <w:rsid w:val="00DE5412"/>
    <w:rsid w:val="00DE5EA2"/>
    <w:rsid w:val="00DE5F63"/>
    <w:rsid w:val="00DE6146"/>
    <w:rsid w:val="00DE62A1"/>
    <w:rsid w:val="00DE6C46"/>
    <w:rsid w:val="00DE7017"/>
    <w:rsid w:val="00DE7180"/>
    <w:rsid w:val="00DE7263"/>
    <w:rsid w:val="00DE7916"/>
    <w:rsid w:val="00DF09C1"/>
    <w:rsid w:val="00DF104C"/>
    <w:rsid w:val="00DF136D"/>
    <w:rsid w:val="00DF143E"/>
    <w:rsid w:val="00DF150E"/>
    <w:rsid w:val="00DF18C6"/>
    <w:rsid w:val="00DF18D5"/>
    <w:rsid w:val="00DF1A01"/>
    <w:rsid w:val="00DF1FCE"/>
    <w:rsid w:val="00DF20C1"/>
    <w:rsid w:val="00DF2651"/>
    <w:rsid w:val="00DF2A88"/>
    <w:rsid w:val="00DF2CCD"/>
    <w:rsid w:val="00DF365A"/>
    <w:rsid w:val="00DF3CB1"/>
    <w:rsid w:val="00DF3CF3"/>
    <w:rsid w:val="00DF493C"/>
    <w:rsid w:val="00DF4E23"/>
    <w:rsid w:val="00DF4E30"/>
    <w:rsid w:val="00DF5A07"/>
    <w:rsid w:val="00DF5EF1"/>
    <w:rsid w:val="00DF5FE4"/>
    <w:rsid w:val="00DF6260"/>
    <w:rsid w:val="00DF6747"/>
    <w:rsid w:val="00DF6BCC"/>
    <w:rsid w:val="00DF6C38"/>
    <w:rsid w:val="00DF6D9D"/>
    <w:rsid w:val="00DF71FA"/>
    <w:rsid w:val="00DF730E"/>
    <w:rsid w:val="00E00971"/>
    <w:rsid w:val="00E009F1"/>
    <w:rsid w:val="00E01A12"/>
    <w:rsid w:val="00E01F1F"/>
    <w:rsid w:val="00E02163"/>
    <w:rsid w:val="00E022AA"/>
    <w:rsid w:val="00E025A7"/>
    <w:rsid w:val="00E02856"/>
    <w:rsid w:val="00E02FD2"/>
    <w:rsid w:val="00E03A7B"/>
    <w:rsid w:val="00E03E4C"/>
    <w:rsid w:val="00E042FF"/>
    <w:rsid w:val="00E044AF"/>
    <w:rsid w:val="00E045D2"/>
    <w:rsid w:val="00E0478C"/>
    <w:rsid w:val="00E062B0"/>
    <w:rsid w:val="00E06354"/>
    <w:rsid w:val="00E0642F"/>
    <w:rsid w:val="00E06433"/>
    <w:rsid w:val="00E064D5"/>
    <w:rsid w:val="00E06B8E"/>
    <w:rsid w:val="00E06DEE"/>
    <w:rsid w:val="00E075C4"/>
    <w:rsid w:val="00E0775E"/>
    <w:rsid w:val="00E07E05"/>
    <w:rsid w:val="00E100A0"/>
    <w:rsid w:val="00E10267"/>
    <w:rsid w:val="00E10344"/>
    <w:rsid w:val="00E1037A"/>
    <w:rsid w:val="00E1049D"/>
    <w:rsid w:val="00E10C4B"/>
    <w:rsid w:val="00E10D9B"/>
    <w:rsid w:val="00E11148"/>
    <w:rsid w:val="00E111E2"/>
    <w:rsid w:val="00E11B6F"/>
    <w:rsid w:val="00E12209"/>
    <w:rsid w:val="00E122C5"/>
    <w:rsid w:val="00E124A3"/>
    <w:rsid w:val="00E125B7"/>
    <w:rsid w:val="00E12849"/>
    <w:rsid w:val="00E12FEB"/>
    <w:rsid w:val="00E1385F"/>
    <w:rsid w:val="00E14003"/>
    <w:rsid w:val="00E144BC"/>
    <w:rsid w:val="00E1457A"/>
    <w:rsid w:val="00E152F9"/>
    <w:rsid w:val="00E153BF"/>
    <w:rsid w:val="00E1579C"/>
    <w:rsid w:val="00E1592A"/>
    <w:rsid w:val="00E15AFE"/>
    <w:rsid w:val="00E15F5D"/>
    <w:rsid w:val="00E17179"/>
    <w:rsid w:val="00E172CB"/>
    <w:rsid w:val="00E17567"/>
    <w:rsid w:val="00E175E5"/>
    <w:rsid w:val="00E1779B"/>
    <w:rsid w:val="00E1792B"/>
    <w:rsid w:val="00E20003"/>
    <w:rsid w:val="00E20582"/>
    <w:rsid w:val="00E20A3E"/>
    <w:rsid w:val="00E20B07"/>
    <w:rsid w:val="00E21093"/>
    <w:rsid w:val="00E212C4"/>
    <w:rsid w:val="00E2167C"/>
    <w:rsid w:val="00E2189E"/>
    <w:rsid w:val="00E21935"/>
    <w:rsid w:val="00E21C5E"/>
    <w:rsid w:val="00E221AB"/>
    <w:rsid w:val="00E226F2"/>
    <w:rsid w:val="00E22E9A"/>
    <w:rsid w:val="00E23520"/>
    <w:rsid w:val="00E23D7A"/>
    <w:rsid w:val="00E240A9"/>
    <w:rsid w:val="00E24B8E"/>
    <w:rsid w:val="00E24DAC"/>
    <w:rsid w:val="00E259CD"/>
    <w:rsid w:val="00E25B34"/>
    <w:rsid w:val="00E26144"/>
    <w:rsid w:val="00E267AD"/>
    <w:rsid w:val="00E27356"/>
    <w:rsid w:val="00E275EE"/>
    <w:rsid w:val="00E276A1"/>
    <w:rsid w:val="00E279A8"/>
    <w:rsid w:val="00E27A0E"/>
    <w:rsid w:val="00E3072C"/>
    <w:rsid w:val="00E3099A"/>
    <w:rsid w:val="00E309C1"/>
    <w:rsid w:val="00E31C6A"/>
    <w:rsid w:val="00E31D26"/>
    <w:rsid w:val="00E329B8"/>
    <w:rsid w:val="00E32D3D"/>
    <w:rsid w:val="00E32ED4"/>
    <w:rsid w:val="00E32F5E"/>
    <w:rsid w:val="00E3300D"/>
    <w:rsid w:val="00E33D89"/>
    <w:rsid w:val="00E34A5D"/>
    <w:rsid w:val="00E34D83"/>
    <w:rsid w:val="00E34F40"/>
    <w:rsid w:val="00E35254"/>
    <w:rsid w:val="00E3606E"/>
    <w:rsid w:val="00E36188"/>
    <w:rsid w:val="00E37135"/>
    <w:rsid w:val="00E3791F"/>
    <w:rsid w:val="00E3798F"/>
    <w:rsid w:val="00E37B03"/>
    <w:rsid w:val="00E4076B"/>
    <w:rsid w:val="00E40773"/>
    <w:rsid w:val="00E4081C"/>
    <w:rsid w:val="00E40BB6"/>
    <w:rsid w:val="00E410A6"/>
    <w:rsid w:val="00E411AE"/>
    <w:rsid w:val="00E411DE"/>
    <w:rsid w:val="00E4139F"/>
    <w:rsid w:val="00E41928"/>
    <w:rsid w:val="00E42C55"/>
    <w:rsid w:val="00E42E61"/>
    <w:rsid w:val="00E43022"/>
    <w:rsid w:val="00E432A4"/>
    <w:rsid w:val="00E432EC"/>
    <w:rsid w:val="00E43866"/>
    <w:rsid w:val="00E43951"/>
    <w:rsid w:val="00E447AD"/>
    <w:rsid w:val="00E447DF"/>
    <w:rsid w:val="00E44D60"/>
    <w:rsid w:val="00E459DB"/>
    <w:rsid w:val="00E4647E"/>
    <w:rsid w:val="00E46997"/>
    <w:rsid w:val="00E46B7E"/>
    <w:rsid w:val="00E46F73"/>
    <w:rsid w:val="00E4725F"/>
    <w:rsid w:val="00E473F1"/>
    <w:rsid w:val="00E47709"/>
    <w:rsid w:val="00E47B73"/>
    <w:rsid w:val="00E50911"/>
    <w:rsid w:val="00E50F64"/>
    <w:rsid w:val="00E519E2"/>
    <w:rsid w:val="00E51A92"/>
    <w:rsid w:val="00E51B65"/>
    <w:rsid w:val="00E526CB"/>
    <w:rsid w:val="00E52B93"/>
    <w:rsid w:val="00E5355A"/>
    <w:rsid w:val="00E5360C"/>
    <w:rsid w:val="00E53BB0"/>
    <w:rsid w:val="00E53E5A"/>
    <w:rsid w:val="00E53F68"/>
    <w:rsid w:val="00E53FE3"/>
    <w:rsid w:val="00E54252"/>
    <w:rsid w:val="00E5579F"/>
    <w:rsid w:val="00E559BF"/>
    <w:rsid w:val="00E55B8F"/>
    <w:rsid w:val="00E55BEE"/>
    <w:rsid w:val="00E55CA4"/>
    <w:rsid w:val="00E55D3C"/>
    <w:rsid w:val="00E569A3"/>
    <w:rsid w:val="00E56ED7"/>
    <w:rsid w:val="00E56FC8"/>
    <w:rsid w:val="00E57012"/>
    <w:rsid w:val="00E57228"/>
    <w:rsid w:val="00E57721"/>
    <w:rsid w:val="00E60437"/>
    <w:rsid w:val="00E61384"/>
    <w:rsid w:val="00E61AFD"/>
    <w:rsid w:val="00E61B10"/>
    <w:rsid w:val="00E624B3"/>
    <w:rsid w:val="00E624B5"/>
    <w:rsid w:val="00E6265C"/>
    <w:rsid w:val="00E6287F"/>
    <w:rsid w:val="00E62C9E"/>
    <w:rsid w:val="00E62E63"/>
    <w:rsid w:val="00E634C3"/>
    <w:rsid w:val="00E6364B"/>
    <w:rsid w:val="00E6368C"/>
    <w:rsid w:val="00E63A2E"/>
    <w:rsid w:val="00E64923"/>
    <w:rsid w:val="00E64C0C"/>
    <w:rsid w:val="00E64D34"/>
    <w:rsid w:val="00E652A1"/>
    <w:rsid w:val="00E65A97"/>
    <w:rsid w:val="00E65AE9"/>
    <w:rsid w:val="00E66088"/>
    <w:rsid w:val="00E661C5"/>
    <w:rsid w:val="00E66996"/>
    <w:rsid w:val="00E66A78"/>
    <w:rsid w:val="00E66D24"/>
    <w:rsid w:val="00E66F61"/>
    <w:rsid w:val="00E672B3"/>
    <w:rsid w:val="00E6777D"/>
    <w:rsid w:val="00E7083F"/>
    <w:rsid w:val="00E70B14"/>
    <w:rsid w:val="00E719AE"/>
    <w:rsid w:val="00E719BF"/>
    <w:rsid w:val="00E71DEF"/>
    <w:rsid w:val="00E7202D"/>
    <w:rsid w:val="00E72D38"/>
    <w:rsid w:val="00E72EC0"/>
    <w:rsid w:val="00E7332A"/>
    <w:rsid w:val="00E7358F"/>
    <w:rsid w:val="00E7361B"/>
    <w:rsid w:val="00E73941"/>
    <w:rsid w:val="00E73CC4"/>
    <w:rsid w:val="00E742C7"/>
    <w:rsid w:val="00E747E2"/>
    <w:rsid w:val="00E749A9"/>
    <w:rsid w:val="00E74C69"/>
    <w:rsid w:val="00E74D4E"/>
    <w:rsid w:val="00E7562E"/>
    <w:rsid w:val="00E75861"/>
    <w:rsid w:val="00E7660D"/>
    <w:rsid w:val="00E77519"/>
    <w:rsid w:val="00E775E0"/>
    <w:rsid w:val="00E77F8F"/>
    <w:rsid w:val="00E81018"/>
    <w:rsid w:val="00E81519"/>
    <w:rsid w:val="00E816AF"/>
    <w:rsid w:val="00E81A63"/>
    <w:rsid w:val="00E82AD1"/>
    <w:rsid w:val="00E82BFE"/>
    <w:rsid w:val="00E82CCA"/>
    <w:rsid w:val="00E82CEB"/>
    <w:rsid w:val="00E83B06"/>
    <w:rsid w:val="00E83F1B"/>
    <w:rsid w:val="00E84209"/>
    <w:rsid w:val="00E84A9B"/>
    <w:rsid w:val="00E85548"/>
    <w:rsid w:val="00E85879"/>
    <w:rsid w:val="00E85C60"/>
    <w:rsid w:val="00E85C85"/>
    <w:rsid w:val="00E85D28"/>
    <w:rsid w:val="00E85F8D"/>
    <w:rsid w:val="00E866D0"/>
    <w:rsid w:val="00E86BA5"/>
    <w:rsid w:val="00E87261"/>
    <w:rsid w:val="00E8774B"/>
    <w:rsid w:val="00E87871"/>
    <w:rsid w:val="00E879E9"/>
    <w:rsid w:val="00E87FBC"/>
    <w:rsid w:val="00E90490"/>
    <w:rsid w:val="00E905C9"/>
    <w:rsid w:val="00E90878"/>
    <w:rsid w:val="00E90993"/>
    <w:rsid w:val="00E90DCC"/>
    <w:rsid w:val="00E91F47"/>
    <w:rsid w:val="00E92217"/>
    <w:rsid w:val="00E92473"/>
    <w:rsid w:val="00E92C04"/>
    <w:rsid w:val="00E94210"/>
    <w:rsid w:val="00E942A8"/>
    <w:rsid w:val="00E94531"/>
    <w:rsid w:val="00E94A36"/>
    <w:rsid w:val="00E94DAE"/>
    <w:rsid w:val="00E94E03"/>
    <w:rsid w:val="00E94F1E"/>
    <w:rsid w:val="00E9513E"/>
    <w:rsid w:val="00E95C9F"/>
    <w:rsid w:val="00E962D4"/>
    <w:rsid w:val="00E962DB"/>
    <w:rsid w:val="00E96342"/>
    <w:rsid w:val="00E964E9"/>
    <w:rsid w:val="00E96596"/>
    <w:rsid w:val="00E96E36"/>
    <w:rsid w:val="00E97495"/>
    <w:rsid w:val="00E97760"/>
    <w:rsid w:val="00E97AA8"/>
    <w:rsid w:val="00EA0040"/>
    <w:rsid w:val="00EA080D"/>
    <w:rsid w:val="00EA0C6B"/>
    <w:rsid w:val="00EA108C"/>
    <w:rsid w:val="00EA184A"/>
    <w:rsid w:val="00EA1A27"/>
    <w:rsid w:val="00EA1B31"/>
    <w:rsid w:val="00EA233D"/>
    <w:rsid w:val="00EA251B"/>
    <w:rsid w:val="00EA2526"/>
    <w:rsid w:val="00EA29CB"/>
    <w:rsid w:val="00EA3154"/>
    <w:rsid w:val="00EA3205"/>
    <w:rsid w:val="00EA32A3"/>
    <w:rsid w:val="00EA37C8"/>
    <w:rsid w:val="00EA3BAE"/>
    <w:rsid w:val="00EA3D14"/>
    <w:rsid w:val="00EA3DF0"/>
    <w:rsid w:val="00EA4235"/>
    <w:rsid w:val="00EA436A"/>
    <w:rsid w:val="00EA494C"/>
    <w:rsid w:val="00EA4DC9"/>
    <w:rsid w:val="00EA4E15"/>
    <w:rsid w:val="00EA55C3"/>
    <w:rsid w:val="00EA56AD"/>
    <w:rsid w:val="00EA5B98"/>
    <w:rsid w:val="00EA6919"/>
    <w:rsid w:val="00EA70F9"/>
    <w:rsid w:val="00EB0DF8"/>
    <w:rsid w:val="00EB127E"/>
    <w:rsid w:val="00EB185B"/>
    <w:rsid w:val="00EB1BB9"/>
    <w:rsid w:val="00EB27E9"/>
    <w:rsid w:val="00EB2943"/>
    <w:rsid w:val="00EB2B3C"/>
    <w:rsid w:val="00EB30B2"/>
    <w:rsid w:val="00EB3669"/>
    <w:rsid w:val="00EB3816"/>
    <w:rsid w:val="00EB385D"/>
    <w:rsid w:val="00EB4322"/>
    <w:rsid w:val="00EB4E01"/>
    <w:rsid w:val="00EB4FA7"/>
    <w:rsid w:val="00EB5225"/>
    <w:rsid w:val="00EB6386"/>
    <w:rsid w:val="00EB653C"/>
    <w:rsid w:val="00EB6CEE"/>
    <w:rsid w:val="00EB6F69"/>
    <w:rsid w:val="00EB7FFC"/>
    <w:rsid w:val="00EC0364"/>
    <w:rsid w:val="00EC04B0"/>
    <w:rsid w:val="00EC0635"/>
    <w:rsid w:val="00EC07F9"/>
    <w:rsid w:val="00EC07FF"/>
    <w:rsid w:val="00EC0A8B"/>
    <w:rsid w:val="00EC13DC"/>
    <w:rsid w:val="00EC153F"/>
    <w:rsid w:val="00EC158A"/>
    <w:rsid w:val="00EC1B3A"/>
    <w:rsid w:val="00EC1BEE"/>
    <w:rsid w:val="00EC1D48"/>
    <w:rsid w:val="00EC1EBC"/>
    <w:rsid w:val="00EC21FE"/>
    <w:rsid w:val="00EC2443"/>
    <w:rsid w:val="00EC2B1F"/>
    <w:rsid w:val="00EC3605"/>
    <w:rsid w:val="00EC38D1"/>
    <w:rsid w:val="00EC4491"/>
    <w:rsid w:val="00EC45C9"/>
    <w:rsid w:val="00EC4717"/>
    <w:rsid w:val="00EC4740"/>
    <w:rsid w:val="00EC475F"/>
    <w:rsid w:val="00EC4954"/>
    <w:rsid w:val="00EC4D46"/>
    <w:rsid w:val="00EC4D56"/>
    <w:rsid w:val="00EC5943"/>
    <w:rsid w:val="00EC5AD3"/>
    <w:rsid w:val="00EC5B06"/>
    <w:rsid w:val="00EC60B8"/>
    <w:rsid w:val="00EC60E1"/>
    <w:rsid w:val="00EC6A2C"/>
    <w:rsid w:val="00EC6B7A"/>
    <w:rsid w:val="00EC7C3F"/>
    <w:rsid w:val="00EC7DE4"/>
    <w:rsid w:val="00EC7FE6"/>
    <w:rsid w:val="00ED0334"/>
    <w:rsid w:val="00ED0FE8"/>
    <w:rsid w:val="00ED1637"/>
    <w:rsid w:val="00ED1641"/>
    <w:rsid w:val="00ED2329"/>
    <w:rsid w:val="00ED234A"/>
    <w:rsid w:val="00ED256C"/>
    <w:rsid w:val="00ED2E0E"/>
    <w:rsid w:val="00ED2EA1"/>
    <w:rsid w:val="00ED2F91"/>
    <w:rsid w:val="00ED3084"/>
    <w:rsid w:val="00ED3478"/>
    <w:rsid w:val="00ED35B5"/>
    <w:rsid w:val="00ED393E"/>
    <w:rsid w:val="00ED39BD"/>
    <w:rsid w:val="00ED3C4F"/>
    <w:rsid w:val="00ED3E24"/>
    <w:rsid w:val="00ED4257"/>
    <w:rsid w:val="00ED48DD"/>
    <w:rsid w:val="00ED4B7A"/>
    <w:rsid w:val="00ED4DD4"/>
    <w:rsid w:val="00ED5945"/>
    <w:rsid w:val="00EE0F94"/>
    <w:rsid w:val="00EE1089"/>
    <w:rsid w:val="00EE12C1"/>
    <w:rsid w:val="00EE174B"/>
    <w:rsid w:val="00EE1775"/>
    <w:rsid w:val="00EE26ED"/>
    <w:rsid w:val="00EE28E4"/>
    <w:rsid w:val="00EE3142"/>
    <w:rsid w:val="00EE33C7"/>
    <w:rsid w:val="00EE3574"/>
    <w:rsid w:val="00EE36F7"/>
    <w:rsid w:val="00EE3762"/>
    <w:rsid w:val="00EE3AD6"/>
    <w:rsid w:val="00EE3D60"/>
    <w:rsid w:val="00EE3DB3"/>
    <w:rsid w:val="00EE4103"/>
    <w:rsid w:val="00EE42ED"/>
    <w:rsid w:val="00EE4B1D"/>
    <w:rsid w:val="00EE4E74"/>
    <w:rsid w:val="00EE5415"/>
    <w:rsid w:val="00EE57A4"/>
    <w:rsid w:val="00EE5CE1"/>
    <w:rsid w:val="00EE6040"/>
    <w:rsid w:val="00EE61F3"/>
    <w:rsid w:val="00EE6AD1"/>
    <w:rsid w:val="00EE6B8B"/>
    <w:rsid w:val="00EE6D78"/>
    <w:rsid w:val="00EE7380"/>
    <w:rsid w:val="00EE7872"/>
    <w:rsid w:val="00EE7B74"/>
    <w:rsid w:val="00EE7BF9"/>
    <w:rsid w:val="00EE7D94"/>
    <w:rsid w:val="00EE7DCE"/>
    <w:rsid w:val="00EF0011"/>
    <w:rsid w:val="00EF0121"/>
    <w:rsid w:val="00EF045C"/>
    <w:rsid w:val="00EF0EEF"/>
    <w:rsid w:val="00EF0FA4"/>
    <w:rsid w:val="00EF1078"/>
    <w:rsid w:val="00EF1249"/>
    <w:rsid w:val="00EF1651"/>
    <w:rsid w:val="00EF1DE0"/>
    <w:rsid w:val="00EF2370"/>
    <w:rsid w:val="00EF2539"/>
    <w:rsid w:val="00EF2AEB"/>
    <w:rsid w:val="00EF2C17"/>
    <w:rsid w:val="00EF2E8F"/>
    <w:rsid w:val="00EF338B"/>
    <w:rsid w:val="00EF3CF6"/>
    <w:rsid w:val="00EF3D3A"/>
    <w:rsid w:val="00EF44AD"/>
    <w:rsid w:val="00EF4669"/>
    <w:rsid w:val="00EF490F"/>
    <w:rsid w:val="00EF49F8"/>
    <w:rsid w:val="00EF5D8A"/>
    <w:rsid w:val="00EF6244"/>
    <w:rsid w:val="00EF6D01"/>
    <w:rsid w:val="00EF6D34"/>
    <w:rsid w:val="00EF6DF2"/>
    <w:rsid w:val="00EF734A"/>
    <w:rsid w:val="00EF7720"/>
    <w:rsid w:val="00EF7B3C"/>
    <w:rsid w:val="00EF7DBC"/>
    <w:rsid w:val="00F002A6"/>
    <w:rsid w:val="00F00495"/>
    <w:rsid w:val="00F00B7B"/>
    <w:rsid w:val="00F018A3"/>
    <w:rsid w:val="00F018CA"/>
    <w:rsid w:val="00F02108"/>
    <w:rsid w:val="00F022EF"/>
    <w:rsid w:val="00F02785"/>
    <w:rsid w:val="00F02F24"/>
    <w:rsid w:val="00F04309"/>
    <w:rsid w:val="00F04361"/>
    <w:rsid w:val="00F04903"/>
    <w:rsid w:val="00F04E90"/>
    <w:rsid w:val="00F060DA"/>
    <w:rsid w:val="00F069F2"/>
    <w:rsid w:val="00F06F9D"/>
    <w:rsid w:val="00F0704C"/>
    <w:rsid w:val="00F079BA"/>
    <w:rsid w:val="00F07AA0"/>
    <w:rsid w:val="00F07B38"/>
    <w:rsid w:val="00F10411"/>
    <w:rsid w:val="00F1044B"/>
    <w:rsid w:val="00F1050C"/>
    <w:rsid w:val="00F10CA6"/>
    <w:rsid w:val="00F10DF9"/>
    <w:rsid w:val="00F11326"/>
    <w:rsid w:val="00F11D39"/>
    <w:rsid w:val="00F120F0"/>
    <w:rsid w:val="00F12394"/>
    <w:rsid w:val="00F129AC"/>
    <w:rsid w:val="00F1370F"/>
    <w:rsid w:val="00F13CF4"/>
    <w:rsid w:val="00F13D03"/>
    <w:rsid w:val="00F143E0"/>
    <w:rsid w:val="00F1452F"/>
    <w:rsid w:val="00F152F3"/>
    <w:rsid w:val="00F159E8"/>
    <w:rsid w:val="00F15AD4"/>
    <w:rsid w:val="00F15D99"/>
    <w:rsid w:val="00F15DD8"/>
    <w:rsid w:val="00F1631D"/>
    <w:rsid w:val="00F163A0"/>
    <w:rsid w:val="00F16C5A"/>
    <w:rsid w:val="00F17335"/>
    <w:rsid w:val="00F17639"/>
    <w:rsid w:val="00F17760"/>
    <w:rsid w:val="00F17D21"/>
    <w:rsid w:val="00F17F81"/>
    <w:rsid w:val="00F205F3"/>
    <w:rsid w:val="00F20B6B"/>
    <w:rsid w:val="00F21022"/>
    <w:rsid w:val="00F2187C"/>
    <w:rsid w:val="00F23803"/>
    <w:rsid w:val="00F23985"/>
    <w:rsid w:val="00F24096"/>
    <w:rsid w:val="00F243FE"/>
    <w:rsid w:val="00F2472F"/>
    <w:rsid w:val="00F250A1"/>
    <w:rsid w:val="00F256C0"/>
    <w:rsid w:val="00F25FA7"/>
    <w:rsid w:val="00F26034"/>
    <w:rsid w:val="00F2687F"/>
    <w:rsid w:val="00F26B63"/>
    <w:rsid w:val="00F26D26"/>
    <w:rsid w:val="00F26DDA"/>
    <w:rsid w:val="00F2713D"/>
    <w:rsid w:val="00F27939"/>
    <w:rsid w:val="00F30011"/>
    <w:rsid w:val="00F3005B"/>
    <w:rsid w:val="00F3005E"/>
    <w:rsid w:val="00F300FB"/>
    <w:rsid w:val="00F320D9"/>
    <w:rsid w:val="00F32799"/>
    <w:rsid w:val="00F32912"/>
    <w:rsid w:val="00F32D39"/>
    <w:rsid w:val="00F331B2"/>
    <w:rsid w:val="00F338C4"/>
    <w:rsid w:val="00F341C4"/>
    <w:rsid w:val="00F34860"/>
    <w:rsid w:val="00F355BC"/>
    <w:rsid w:val="00F35641"/>
    <w:rsid w:val="00F35A82"/>
    <w:rsid w:val="00F35AB0"/>
    <w:rsid w:val="00F35C32"/>
    <w:rsid w:val="00F35C7E"/>
    <w:rsid w:val="00F362F5"/>
    <w:rsid w:val="00F36A17"/>
    <w:rsid w:val="00F36A3F"/>
    <w:rsid w:val="00F36C14"/>
    <w:rsid w:val="00F3702D"/>
    <w:rsid w:val="00F37558"/>
    <w:rsid w:val="00F416CA"/>
    <w:rsid w:val="00F4177B"/>
    <w:rsid w:val="00F4198C"/>
    <w:rsid w:val="00F419A6"/>
    <w:rsid w:val="00F4201C"/>
    <w:rsid w:val="00F42250"/>
    <w:rsid w:val="00F4245D"/>
    <w:rsid w:val="00F42C2E"/>
    <w:rsid w:val="00F4321F"/>
    <w:rsid w:val="00F434A4"/>
    <w:rsid w:val="00F43739"/>
    <w:rsid w:val="00F445FD"/>
    <w:rsid w:val="00F44A30"/>
    <w:rsid w:val="00F44CBF"/>
    <w:rsid w:val="00F44DE0"/>
    <w:rsid w:val="00F45156"/>
    <w:rsid w:val="00F4539F"/>
    <w:rsid w:val="00F45B93"/>
    <w:rsid w:val="00F46466"/>
    <w:rsid w:val="00F4666A"/>
    <w:rsid w:val="00F46719"/>
    <w:rsid w:val="00F47027"/>
    <w:rsid w:val="00F47479"/>
    <w:rsid w:val="00F47A97"/>
    <w:rsid w:val="00F47B10"/>
    <w:rsid w:val="00F47D71"/>
    <w:rsid w:val="00F47E5E"/>
    <w:rsid w:val="00F5000F"/>
    <w:rsid w:val="00F502A8"/>
    <w:rsid w:val="00F51216"/>
    <w:rsid w:val="00F51C75"/>
    <w:rsid w:val="00F53153"/>
    <w:rsid w:val="00F53421"/>
    <w:rsid w:val="00F53BF0"/>
    <w:rsid w:val="00F547B4"/>
    <w:rsid w:val="00F5553A"/>
    <w:rsid w:val="00F5567C"/>
    <w:rsid w:val="00F55841"/>
    <w:rsid w:val="00F55A12"/>
    <w:rsid w:val="00F56143"/>
    <w:rsid w:val="00F56196"/>
    <w:rsid w:val="00F56374"/>
    <w:rsid w:val="00F567D8"/>
    <w:rsid w:val="00F56A46"/>
    <w:rsid w:val="00F56BCF"/>
    <w:rsid w:val="00F57155"/>
    <w:rsid w:val="00F574A3"/>
    <w:rsid w:val="00F578CA"/>
    <w:rsid w:val="00F579F3"/>
    <w:rsid w:val="00F603D4"/>
    <w:rsid w:val="00F604BC"/>
    <w:rsid w:val="00F605D5"/>
    <w:rsid w:val="00F60DB9"/>
    <w:rsid w:val="00F61CF2"/>
    <w:rsid w:val="00F61F13"/>
    <w:rsid w:val="00F62103"/>
    <w:rsid w:val="00F62D6A"/>
    <w:rsid w:val="00F62EC8"/>
    <w:rsid w:val="00F62F76"/>
    <w:rsid w:val="00F63036"/>
    <w:rsid w:val="00F63072"/>
    <w:rsid w:val="00F634F8"/>
    <w:rsid w:val="00F64419"/>
    <w:rsid w:val="00F646AB"/>
    <w:rsid w:val="00F64903"/>
    <w:rsid w:val="00F654C1"/>
    <w:rsid w:val="00F65A7A"/>
    <w:rsid w:val="00F65FBC"/>
    <w:rsid w:val="00F66266"/>
    <w:rsid w:val="00F67242"/>
    <w:rsid w:val="00F6753F"/>
    <w:rsid w:val="00F67670"/>
    <w:rsid w:val="00F67B56"/>
    <w:rsid w:val="00F67E01"/>
    <w:rsid w:val="00F67F39"/>
    <w:rsid w:val="00F7003A"/>
    <w:rsid w:val="00F706C6"/>
    <w:rsid w:val="00F70963"/>
    <w:rsid w:val="00F70969"/>
    <w:rsid w:val="00F70D2E"/>
    <w:rsid w:val="00F70D67"/>
    <w:rsid w:val="00F70DEE"/>
    <w:rsid w:val="00F72416"/>
    <w:rsid w:val="00F7251C"/>
    <w:rsid w:val="00F72B8F"/>
    <w:rsid w:val="00F72DC7"/>
    <w:rsid w:val="00F72F06"/>
    <w:rsid w:val="00F7301A"/>
    <w:rsid w:val="00F7301D"/>
    <w:rsid w:val="00F73280"/>
    <w:rsid w:val="00F73A4B"/>
    <w:rsid w:val="00F744CE"/>
    <w:rsid w:val="00F74620"/>
    <w:rsid w:val="00F7584D"/>
    <w:rsid w:val="00F75ABA"/>
    <w:rsid w:val="00F75AE3"/>
    <w:rsid w:val="00F75DC8"/>
    <w:rsid w:val="00F768A3"/>
    <w:rsid w:val="00F769B8"/>
    <w:rsid w:val="00F76EC2"/>
    <w:rsid w:val="00F77363"/>
    <w:rsid w:val="00F779AC"/>
    <w:rsid w:val="00F80322"/>
    <w:rsid w:val="00F80BDE"/>
    <w:rsid w:val="00F81451"/>
    <w:rsid w:val="00F81669"/>
    <w:rsid w:val="00F817E2"/>
    <w:rsid w:val="00F819F6"/>
    <w:rsid w:val="00F81C78"/>
    <w:rsid w:val="00F8246F"/>
    <w:rsid w:val="00F8280C"/>
    <w:rsid w:val="00F82C1B"/>
    <w:rsid w:val="00F82C96"/>
    <w:rsid w:val="00F843D9"/>
    <w:rsid w:val="00F84468"/>
    <w:rsid w:val="00F845C5"/>
    <w:rsid w:val="00F846C3"/>
    <w:rsid w:val="00F849A1"/>
    <w:rsid w:val="00F84A3A"/>
    <w:rsid w:val="00F84E04"/>
    <w:rsid w:val="00F84E69"/>
    <w:rsid w:val="00F85F5A"/>
    <w:rsid w:val="00F85FD7"/>
    <w:rsid w:val="00F86021"/>
    <w:rsid w:val="00F8657D"/>
    <w:rsid w:val="00F868DF"/>
    <w:rsid w:val="00F86AE2"/>
    <w:rsid w:val="00F87A73"/>
    <w:rsid w:val="00F900D7"/>
    <w:rsid w:val="00F904A6"/>
    <w:rsid w:val="00F90C09"/>
    <w:rsid w:val="00F913A1"/>
    <w:rsid w:val="00F9155F"/>
    <w:rsid w:val="00F9218C"/>
    <w:rsid w:val="00F92A72"/>
    <w:rsid w:val="00F92D1B"/>
    <w:rsid w:val="00F937A4"/>
    <w:rsid w:val="00F94466"/>
    <w:rsid w:val="00F94A14"/>
    <w:rsid w:val="00F95042"/>
    <w:rsid w:val="00F951D1"/>
    <w:rsid w:val="00F95853"/>
    <w:rsid w:val="00F96855"/>
    <w:rsid w:val="00F96B8B"/>
    <w:rsid w:val="00F96D13"/>
    <w:rsid w:val="00F96E00"/>
    <w:rsid w:val="00F97508"/>
    <w:rsid w:val="00F97E10"/>
    <w:rsid w:val="00F97E17"/>
    <w:rsid w:val="00F97EF6"/>
    <w:rsid w:val="00FA0E4F"/>
    <w:rsid w:val="00FA0ECE"/>
    <w:rsid w:val="00FA14E1"/>
    <w:rsid w:val="00FA177D"/>
    <w:rsid w:val="00FA1887"/>
    <w:rsid w:val="00FA21B9"/>
    <w:rsid w:val="00FA23A1"/>
    <w:rsid w:val="00FA2A98"/>
    <w:rsid w:val="00FA2B68"/>
    <w:rsid w:val="00FA2F1E"/>
    <w:rsid w:val="00FA2F48"/>
    <w:rsid w:val="00FA33AF"/>
    <w:rsid w:val="00FA3BED"/>
    <w:rsid w:val="00FA3CEE"/>
    <w:rsid w:val="00FA5DF7"/>
    <w:rsid w:val="00FA5F33"/>
    <w:rsid w:val="00FA69CB"/>
    <w:rsid w:val="00FA700E"/>
    <w:rsid w:val="00FA73CE"/>
    <w:rsid w:val="00FA7ED2"/>
    <w:rsid w:val="00FB012A"/>
    <w:rsid w:val="00FB053C"/>
    <w:rsid w:val="00FB05EC"/>
    <w:rsid w:val="00FB101E"/>
    <w:rsid w:val="00FB1066"/>
    <w:rsid w:val="00FB10BA"/>
    <w:rsid w:val="00FB1970"/>
    <w:rsid w:val="00FB2195"/>
    <w:rsid w:val="00FB25AC"/>
    <w:rsid w:val="00FB29C3"/>
    <w:rsid w:val="00FB2E68"/>
    <w:rsid w:val="00FB2EB6"/>
    <w:rsid w:val="00FB3273"/>
    <w:rsid w:val="00FB3B68"/>
    <w:rsid w:val="00FB3BAB"/>
    <w:rsid w:val="00FB3D46"/>
    <w:rsid w:val="00FB3EB6"/>
    <w:rsid w:val="00FB4281"/>
    <w:rsid w:val="00FB43B7"/>
    <w:rsid w:val="00FB4A55"/>
    <w:rsid w:val="00FB4B84"/>
    <w:rsid w:val="00FB4D98"/>
    <w:rsid w:val="00FB4E9B"/>
    <w:rsid w:val="00FB4EF4"/>
    <w:rsid w:val="00FB58F9"/>
    <w:rsid w:val="00FB59C5"/>
    <w:rsid w:val="00FB5A57"/>
    <w:rsid w:val="00FB5D8B"/>
    <w:rsid w:val="00FB5E4C"/>
    <w:rsid w:val="00FB665F"/>
    <w:rsid w:val="00FB6C4B"/>
    <w:rsid w:val="00FB6D07"/>
    <w:rsid w:val="00FB73BB"/>
    <w:rsid w:val="00FB74F6"/>
    <w:rsid w:val="00FC0373"/>
    <w:rsid w:val="00FC0440"/>
    <w:rsid w:val="00FC0462"/>
    <w:rsid w:val="00FC06BF"/>
    <w:rsid w:val="00FC08BA"/>
    <w:rsid w:val="00FC08BF"/>
    <w:rsid w:val="00FC1378"/>
    <w:rsid w:val="00FC145D"/>
    <w:rsid w:val="00FC1796"/>
    <w:rsid w:val="00FC19C1"/>
    <w:rsid w:val="00FC1B0C"/>
    <w:rsid w:val="00FC1F09"/>
    <w:rsid w:val="00FC203A"/>
    <w:rsid w:val="00FC2155"/>
    <w:rsid w:val="00FC29A1"/>
    <w:rsid w:val="00FC346C"/>
    <w:rsid w:val="00FC3F3E"/>
    <w:rsid w:val="00FC4B94"/>
    <w:rsid w:val="00FC4EA8"/>
    <w:rsid w:val="00FC5835"/>
    <w:rsid w:val="00FC591D"/>
    <w:rsid w:val="00FC5AD9"/>
    <w:rsid w:val="00FC5B1A"/>
    <w:rsid w:val="00FC6382"/>
    <w:rsid w:val="00FC6E33"/>
    <w:rsid w:val="00FC71F3"/>
    <w:rsid w:val="00FC7965"/>
    <w:rsid w:val="00FC7E80"/>
    <w:rsid w:val="00FD03EC"/>
    <w:rsid w:val="00FD0767"/>
    <w:rsid w:val="00FD0D92"/>
    <w:rsid w:val="00FD0FB0"/>
    <w:rsid w:val="00FD1001"/>
    <w:rsid w:val="00FD134F"/>
    <w:rsid w:val="00FD1490"/>
    <w:rsid w:val="00FD1876"/>
    <w:rsid w:val="00FD240E"/>
    <w:rsid w:val="00FD357A"/>
    <w:rsid w:val="00FD3C3B"/>
    <w:rsid w:val="00FD4482"/>
    <w:rsid w:val="00FD44B8"/>
    <w:rsid w:val="00FD46F7"/>
    <w:rsid w:val="00FD4766"/>
    <w:rsid w:val="00FD49E2"/>
    <w:rsid w:val="00FD52E6"/>
    <w:rsid w:val="00FD59AB"/>
    <w:rsid w:val="00FD61FB"/>
    <w:rsid w:val="00FD6900"/>
    <w:rsid w:val="00FD76B4"/>
    <w:rsid w:val="00FD78C2"/>
    <w:rsid w:val="00FD7BDE"/>
    <w:rsid w:val="00FE05F2"/>
    <w:rsid w:val="00FE061F"/>
    <w:rsid w:val="00FE0F99"/>
    <w:rsid w:val="00FE1183"/>
    <w:rsid w:val="00FE12E9"/>
    <w:rsid w:val="00FE1E70"/>
    <w:rsid w:val="00FE1F35"/>
    <w:rsid w:val="00FE2795"/>
    <w:rsid w:val="00FE27F8"/>
    <w:rsid w:val="00FE282F"/>
    <w:rsid w:val="00FE2A32"/>
    <w:rsid w:val="00FE2D3B"/>
    <w:rsid w:val="00FE34EC"/>
    <w:rsid w:val="00FE3781"/>
    <w:rsid w:val="00FE3CB8"/>
    <w:rsid w:val="00FE3E39"/>
    <w:rsid w:val="00FE414A"/>
    <w:rsid w:val="00FE4926"/>
    <w:rsid w:val="00FE4FB5"/>
    <w:rsid w:val="00FE6475"/>
    <w:rsid w:val="00FE70FF"/>
    <w:rsid w:val="00FE7FC4"/>
    <w:rsid w:val="00FF0CAA"/>
    <w:rsid w:val="00FF0FFB"/>
    <w:rsid w:val="00FF1024"/>
    <w:rsid w:val="00FF14CB"/>
    <w:rsid w:val="00FF1AFA"/>
    <w:rsid w:val="00FF1D8A"/>
    <w:rsid w:val="00FF1F86"/>
    <w:rsid w:val="00FF23A5"/>
    <w:rsid w:val="00FF2B8B"/>
    <w:rsid w:val="00FF2DC8"/>
    <w:rsid w:val="00FF2E14"/>
    <w:rsid w:val="00FF3F27"/>
    <w:rsid w:val="00FF3F30"/>
    <w:rsid w:val="00FF4804"/>
    <w:rsid w:val="00FF4BB3"/>
    <w:rsid w:val="00FF5460"/>
    <w:rsid w:val="00FF585B"/>
    <w:rsid w:val="00FF62EA"/>
    <w:rsid w:val="00FF636B"/>
    <w:rsid w:val="00FF6431"/>
    <w:rsid w:val="00FF65A1"/>
    <w:rsid w:val="00FF69EE"/>
    <w:rsid w:val="00FF70EE"/>
    <w:rsid w:val="00FF7271"/>
    <w:rsid w:val="00FF74DE"/>
    <w:rsid w:val="00FF7BE3"/>
    <w:rsid w:val="00FF7FFA"/>
    <w:rsid w:val="082B20AE"/>
    <w:rsid w:val="10A9F239"/>
    <w:rsid w:val="13729F00"/>
    <w:rsid w:val="26E7861D"/>
    <w:rsid w:val="3CFD6CCE"/>
    <w:rsid w:val="40D52946"/>
    <w:rsid w:val="50E8F90A"/>
    <w:rsid w:val="65AEDFDF"/>
    <w:rsid w:val="740F7373"/>
    <w:rsid w:val="7B04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A6795D"/>
  <w15:docId w15:val="{7DC10633-4C3A-4EAF-BE39-493897177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1E9"/>
    <w:pPr>
      <w:spacing w:after="200" w:line="276" w:lineRule="auto"/>
    </w:pPr>
    <w:rPr>
      <w:sz w:val="22"/>
      <w:szCs w:val="22"/>
    </w:rPr>
  </w:style>
  <w:style w:type="paragraph" w:styleId="Heading1">
    <w:name w:val="heading 1"/>
    <w:next w:val="Body"/>
    <w:link w:val="Heading1Char"/>
    <w:uiPriority w:val="9"/>
    <w:qFormat/>
    <w:rsid w:val="004731E9"/>
    <w:pPr>
      <w:keepNext/>
      <w:pageBreakBefore/>
      <w:numPr>
        <w:numId w:val="10"/>
      </w:numPr>
      <w:spacing w:before="480" w:after="960" w:line="276" w:lineRule="auto"/>
      <w:outlineLvl w:val="0"/>
    </w:pPr>
    <w:rPr>
      <w:rFonts w:ascii="Arial" w:eastAsia="Times New Roman" w:hAnsi="Arial" w:cs="Arial"/>
      <w:b/>
      <w:bCs/>
      <w:color w:val="365F91"/>
      <w:sz w:val="36"/>
      <w:szCs w:val="36"/>
    </w:rPr>
  </w:style>
  <w:style w:type="paragraph" w:styleId="Heading2">
    <w:name w:val="heading 2"/>
    <w:basedOn w:val="Heading1"/>
    <w:next w:val="Body"/>
    <w:link w:val="Heading2Char"/>
    <w:uiPriority w:val="9"/>
    <w:unhideWhenUsed/>
    <w:qFormat/>
    <w:rsid w:val="004731E9"/>
    <w:pPr>
      <w:pageBreakBefore w:val="0"/>
      <w:numPr>
        <w:ilvl w:val="1"/>
      </w:numPr>
      <w:spacing w:before="360" w:after="180"/>
      <w:outlineLvl w:val="1"/>
    </w:pPr>
    <w:rPr>
      <w:bCs w:val="0"/>
      <w:color w:val="4F81BD"/>
      <w:sz w:val="32"/>
      <w:szCs w:val="32"/>
    </w:rPr>
  </w:style>
  <w:style w:type="paragraph" w:styleId="Heading3">
    <w:name w:val="heading 3"/>
    <w:basedOn w:val="Heading2"/>
    <w:next w:val="Body"/>
    <w:link w:val="Heading3Char"/>
    <w:uiPriority w:val="9"/>
    <w:unhideWhenUsed/>
    <w:qFormat/>
    <w:rsid w:val="004731E9"/>
    <w:pPr>
      <w:numPr>
        <w:ilvl w:val="2"/>
      </w:numPr>
      <w:outlineLvl w:val="2"/>
    </w:pPr>
    <w:rPr>
      <w:rFonts w:eastAsiaTheme="majorEastAsia"/>
      <w:bCs/>
      <w:i/>
      <w:color w:val="auto"/>
      <w:sz w:val="28"/>
      <w:szCs w:val="28"/>
      <w:u w:val="single"/>
    </w:rPr>
  </w:style>
  <w:style w:type="paragraph" w:styleId="Heading4">
    <w:name w:val="heading 4"/>
    <w:basedOn w:val="Heading3"/>
    <w:next w:val="Body"/>
    <w:link w:val="Heading4Char"/>
    <w:uiPriority w:val="9"/>
    <w:unhideWhenUsed/>
    <w:qFormat/>
    <w:rsid w:val="004731E9"/>
    <w:pPr>
      <w:numPr>
        <w:ilvl w:val="3"/>
      </w:numPr>
      <w:spacing w:after="0"/>
      <w:outlineLvl w:val="3"/>
    </w:pPr>
    <w:rPr>
      <w:bCs w:val="0"/>
      <w:iCs/>
      <w:color w:val="244061"/>
      <w:u w:val="none"/>
    </w:rPr>
  </w:style>
  <w:style w:type="paragraph" w:styleId="Heading5">
    <w:name w:val="heading 5"/>
    <w:basedOn w:val="Heading4"/>
    <w:next w:val="Body"/>
    <w:link w:val="Heading5Char"/>
    <w:uiPriority w:val="9"/>
    <w:unhideWhenUsed/>
    <w:qFormat/>
    <w:rsid w:val="004731E9"/>
    <w:pPr>
      <w:numPr>
        <w:ilvl w:val="4"/>
      </w:numPr>
      <w:outlineLvl w:val="4"/>
    </w:pPr>
    <w:rPr>
      <w:color w:val="auto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731E9"/>
    <w:pPr>
      <w:keepNext/>
      <w:keepLines/>
      <w:numPr>
        <w:ilvl w:val="5"/>
        <w:numId w:val="5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1E9"/>
    <w:pPr>
      <w:keepNext/>
      <w:keepLines/>
      <w:numPr>
        <w:ilvl w:val="6"/>
        <w:numId w:val="5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1E9"/>
    <w:pPr>
      <w:keepNext/>
      <w:keepLines/>
      <w:numPr>
        <w:ilvl w:val="7"/>
        <w:numId w:val="5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1E9"/>
    <w:pPr>
      <w:keepNext/>
      <w:keepLines/>
      <w:numPr>
        <w:ilvl w:val="8"/>
        <w:numId w:val="5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Body"/>
    <w:uiPriority w:val="34"/>
    <w:qFormat/>
    <w:rsid w:val="004731E9"/>
    <w:pPr>
      <w:spacing w:before="0" w:after="100"/>
      <w:ind w:left="360"/>
      <w:contextualSpacing/>
    </w:pPr>
  </w:style>
  <w:style w:type="character" w:customStyle="1" w:styleId="Heading1Char">
    <w:name w:val="Heading 1 Char"/>
    <w:link w:val="Heading1"/>
    <w:uiPriority w:val="9"/>
    <w:rsid w:val="004731E9"/>
    <w:rPr>
      <w:rFonts w:ascii="Arial" w:eastAsia="Times New Roman" w:hAnsi="Arial" w:cs="Arial"/>
      <w:b/>
      <w:bCs/>
      <w:color w:val="365F91"/>
      <w:sz w:val="36"/>
      <w:szCs w:val="36"/>
    </w:rPr>
  </w:style>
  <w:style w:type="character" w:customStyle="1" w:styleId="Heading2Char">
    <w:name w:val="Heading 2 Char"/>
    <w:link w:val="Heading2"/>
    <w:uiPriority w:val="9"/>
    <w:rsid w:val="004731E9"/>
    <w:rPr>
      <w:rFonts w:ascii="Arial" w:eastAsia="Times New Roman" w:hAnsi="Arial" w:cs="Arial"/>
      <w:b/>
      <w:color w:val="4F81BD"/>
      <w:sz w:val="32"/>
      <w:szCs w:val="32"/>
    </w:rPr>
  </w:style>
  <w:style w:type="character" w:customStyle="1" w:styleId="Heading3Char">
    <w:name w:val="Heading 3 Char"/>
    <w:link w:val="Heading3"/>
    <w:uiPriority w:val="9"/>
    <w:rsid w:val="004731E9"/>
    <w:rPr>
      <w:rFonts w:ascii="Arial" w:eastAsiaTheme="majorEastAsia" w:hAnsi="Arial" w:cs="Arial"/>
      <w:b/>
      <w:bCs/>
      <w:i/>
      <w:sz w:val="28"/>
      <w:szCs w:val="28"/>
      <w:u w:val="single"/>
    </w:rPr>
  </w:style>
  <w:style w:type="character" w:customStyle="1" w:styleId="Heading4Char">
    <w:name w:val="Heading 4 Char"/>
    <w:link w:val="Heading4"/>
    <w:uiPriority w:val="9"/>
    <w:rsid w:val="004731E9"/>
    <w:rPr>
      <w:rFonts w:ascii="Arial" w:eastAsiaTheme="majorEastAsia" w:hAnsi="Arial" w:cs="Arial"/>
      <w:b/>
      <w:i/>
      <w:iCs/>
      <w:color w:val="244061"/>
      <w:sz w:val="28"/>
      <w:szCs w:val="28"/>
    </w:rPr>
  </w:style>
  <w:style w:type="character" w:styleId="Hyperlink">
    <w:name w:val="Hyperlink"/>
    <w:uiPriority w:val="99"/>
    <w:unhideWhenUsed/>
    <w:rsid w:val="004731E9"/>
    <w:rPr>
      <w:rFonts w:ascii="Calibri" w:eastAsia="Calibri" w:hAnsi="Calibri" w:cs="Times New Roman"/>
      <w:color w:val="4F81BD"/>
      <w:u w:val="single"/>
    </w:rPr>
  </w:style>
  <w:style w:type="numbering" w:customStyle="1" w:styleId="Headings">
    <w:name w:val="Headings"/>
    <w:uiPriority w:val="99"/>
    <w:rsid w:val="004731E9"/>
    <w:pPr>
      <w:numPr>
        <w:numId w:val="1"/>
      </w:numPr>
    </w:pPr>
  </w:style>
  <w:style w:type="paragraph" w:styleId="BodyText">
    <w:name w:val="Body Text"/>
    <w:basedOn w:val="Normal"/>
    <w:link w:val="BodyTextChar"/>
    <w:uiPriority w:val="99"/>
    <w:unhideWhenUsed/>
    <w:rsid w:val="004731E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731E9"/>
    <w:rPr>
      <w:sz w:val="22"/>
      <w:szCs w:val="22"/>
    </w:rPr>
  </w:style>
  <w:style w:type="paragraph" w:customStyle="1" w:styleId="Body">
    <w:name w:val="Body"/>
    <w:basedOn w:val="Normal"/>
    <w:link w:val="BodyChar"/>
    <w:qFormat/>
    <w:rsid w:val="004731E9"/>
    <w:pPr>
      <w:spacing w:before="160" w:after="160" w:line="240" w:lineRule="auto"/>
    </w:pPr>
  </w:style>
  <w:style w:type="paragraph" w:customStyle="1" w:styleId="BodyKWN">
    <w:name w:val="Body KWN"/>
    <w:basedOn w:val="Body"/>
    <w:link w:val="BodyKWNChar"/>
    <w:qFormat/>
    <w:rsid w:val="004731E9"/>
    <w:pPr>
      <w:keepNext/>
    </w:pPr>
  </w:style>
  <w:style w:type="character" w:customStyle="1" w:styleId="BodyChar">
    <w:name w:val="Body Char"/>
    <w:link w:val="Body"/>
    <w:rsid w:val="004731E9"/>
    <w:rPr>
      <w:sz w:val="22"/>
      <w:szCs w:val="22"/>
    </w:rPr>
  </w:style>
  <w:style w:type="paragraph" w:customStyle="1" w:styleId="Num11">
    <w:name w:val="Num1_1"/>
    <w:basedOn w:val="Body"/>
    <w:next w:val="Num12"/>
    <w:link w:val="Num11Char"/>
    <w:qFormat/>
    <w:rsid w:val="003042A4"/>
    <w:pPr>
      <w:keepNext/>
      <w:spacing w:before="0" w:after="100"/>
    </w:pPr>
  </w:style>
  <w:style w:type="character" w:customStyle="1" w:styleId="BodyKWNChar">
    <w:name w:val="Body KWN Char"/>
    <w:link w:val="BodyKWN"/>
    <w:rsid w:val="004731E9"/>
    <w:rPr>
      <w:sz w:val="22"/>
      <w:szCs w:val="22"/>
    </w:rPr>
  </w:style>
  <w:style w:type="paragraph" w:customStyle="1" w:styleId="Num12">
    <w:name w:val="Num1_2"/>
    <w:basedOn w:val="Num11"/>
    <w:link w:val="Num12Char"/>
    <w:qFormat/>
    <w:rsid w:val="003042A4"/>
    <w:pPr>
      <w:keepNext w:val="0"/>
    </w:pPr>
  </w:style>
  <w:style w:type="paragraph" w:customStyle="1" w:styleId="Num1last">
    <w:name w:val="Num1_last"/>
    <w:basedOn w:val="Normal"/>
    <w:link w:val="Num1lastChar"/>
    <w:qFormat/>
    <w:rsid w:val="003042A4"/>
    <w:pPr>
      <w:spacing w:line="252" w:lineRule="auto"/>
    </w:pPr>
  </w:style>
  <w:style w:type="character" w:customStyle="1" w:styleId="Num11Char">
    <w:name w:val="Num1_1 Char"/>
    <w:link w:val="Num11"/>
    <w:rsid w:val="003042A4"/>
    <w:rPr>
      <w:sz w:val="22"/>
      <w:szCs w:val="22"/>
    </w:rPr>
  </w:style>
  <w:style w:type="paragraph" w:customStyle="1" w:styleId="Num13">
    <w:name w:val="Num1_3"/>
    <w:basedOn w:val="Num12"/>
    <w:next w:val="Body"/>
    <w:link w:val="Num13Char"/>
    <w:qFormat/>
    <w:rsid w:val="003042A4"/>
  </w:style>
  <w:style w:type="numbering" w:customStyle="1" w:styleId="NumList1">
    <w:name w:val="NumList1"/>
    <w:uiPriority w:val="99"/>
    <w:rsid w:val="004731E9"/>
    <w:pPr>
      <w:numPr>
        <w:numId w:val="2"/>
      </w:numPr>
    </w:pPr>
  </w:style>
  <w:style w:type="character" w:customStyle="1" w:styleId="Num1lastChar">
    <w:name w:val="Num1_last Char"/>
    <w:link w:val="Num1last"/>
    <w:rsid w:val="003042A4"/>
    <w:rPr>
      <w:sz w:val="22"/>
      <w:szCs w:val="22"/>
    </w:rPr>
  </w:style>
  <w:style w:type="paragraph" w:customStyle="1" w:styleId="Body2">
    <w:name w:val="Body2"/>
    <w:basedOn w:val="Body"/>
    <w:link w:val="Body2Char"/>
    <w:qFormat/>
    <w:rsid w:val="004731E9"/>
    <w:pPr>
      <w:ind w:left="360"/>
    </w:pPr>
  </w:style>
  <w:style w:type="paragraph" w:customStyle="1" w:styleId="Graphic">
    <w:name w:val="Graphic"/>
    <w:basedOn w:val="Body"/>
    <w:link w:val="GraphicChar"/>
    <w:qFormat/>
    <w:rsid w:val="004731E9"/>
  </w:style>
  <w:style w:type="character" w:customStyle="1" w:styleId="Body2Char">
    <w:name w:val="Body2 Char"/>
    <w:link w:val="Body2"/>
    <w:rsid w:val="004731E9"/>
    <w:rPr>
      <w:sz w:val="22"/>
      <w:szCs w:val="22"/>
    </w:rPr>
  </w:style>
  <w:style w:type="paragraph" w:customStyle="1" w:styleId="Graphic2">
    <w:name w:val="Graphic2"/>
    <w:basedOn w:val="Body2"/>
    <w:link w:val="Graphic2Char"/>
    <w:qFormat/>
    <w:rsid w:val="004731E9"/>
    <w:pPr>
      <w:spacing w:before="0" w:after="100"/>
    </w:pPr>
  </w:style>
  <w:style w:type="character" w:customStyle="1" w:styleId="GraphicChar">
    <w:name w:val="Graphic Char"/>
    <w:link w:val="Graphic"/>
    <w:rsid w:val="004731E9"/>
    <w:rPr>
      <w:sz w:val="22"/>
      <w:szCs w:val="22"/>
    </w:rPr>
  </w:style>
  <w:style w:type="table" w:styleId="TableGrid">
    <w:name w:val="Table Grid"/>
    <w:basedOn w:val="TableNormal"/>
    <w:rsid w:val="004731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raphic2Char">
    <w:name w:val="Graphic2 Char"/>
    <w:basedOn w:val="Body2Char"/>
    <w:link w:val="Graphic2"/>
    <w:rsid w:val="004731E9"/>
    <w:rPr>
      <w:sz w:val="22"/>
      <w:szCs w:val="22"/>
    </w:rPr>
  </w:style>
  <w:style w:type="paragraph" w:customStyle="1" w:styleId="code">
    <w:name w:val="code"/>
    <w:link w:val="codeChar"/>
    <w:qFormat/>
    <w:rsid w:val="004731E9"/>
    <w:pPr>
      <w:pBdr>
        <w:top w:val="single" w:sz="4" w:space="6" w:color="E0E0E0"/>
        <w:left w:val="single" w:sz="4" w:space="6" w:color="E0E0E0"/>
        <w:bottom w:val="single" w:sz="4" w:space="6" w:color="E0E0E0"/>
        <w:right w:val="single" w:sz="4" w:space="6" w:color="E0E0E0"/>
      </w:pBdr>
      <w:shd w:val="clear" w:color="auto" w:fill="E0E0E0"/>
      <w:spacing w:line="252" w:lineRule="auto"/>
      <w:contextualSpacing/>
    </w:pPr>
    <w:rPr>
      <w:rFonts w:ascii="Arial" w:hAnsi="Arial" w:cs="Arial"/>
      <w:sz w:val="18"/>
      <w:szCs w:val="18"/>
    </w:rPr>
  </w:style>
  <w:style w:type="paragraph" w:customStyle="1" w:styleId="codevalue">
    <w:name w:val="code_value"/>
    <w:basedOn w:val="code"/>
    <w:link w:val="codevalueChar"/>
    <w:qFormat/>
    <w:rsid w:val="004731E9"/>
    <w:rPr>
      <w:color w:val="943634"/>
    </w:rPr>
  </w:style>
  <w:style w:type="character" w:customStyle="1" w:styleId="codeChar">
    <w:name w:val="code Char"/>
    <w:link w:val="code"/>
    <w:rsid w:val="004731E9"/>
    <w:rPr>
      <w:rFonts w:ascii="Arial" w:hAnsi="Arial" w:cs="Arial"/>
      <w:sz w:val="18"/>
      <w:szCs w:val="18"/>
      <w:shd w:val="clear" w:color="auto" w:fill="E0E0E0"/>
    </w:rPr>
  </w:style>
  <w:style w:type="paragraph" w:customStyle="1" w:styleId="codecomment">
    <w:name w:val="code_comment"/>
    <w:basedOn w:val="code"/>
    <w:link w:val="codecommentChar"/>
    <w:qFormat/>
    <w:rsid w:val="004731E9"/>
    <w:rPr>
      <w:color w:val="76923C"/>
    </w:rPr>
  </w:style>
  <w:style w:type="character" w:customStyle="1" w:styleId="codevalueChar">
    <w:name w:val="code_value Char"/>
    <w:link w:val="codevalue"/>
    <w:rsid w:val="004731E9"/>
    <w:rPr>
      <w:rFonts w:ascii="Arial" w:hAnsi="Arial" w:cs="Arial"/>
      <w:color w:val="943634"/>
      <w:sz w:val="18"/>
      <w:szCs w:val="18"/>
      <w:shd w:val="clear" w:color="auto" w:fill="E0E0E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31E9"/>
    <w:pPr>
      <w:outlineLvl w:val="9"/>
    </w:pPr>
    <w:rPr>
      <w:rFonts w:ascii="Cambria" w:hAnsi="Cambria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731E9"/>
    <w:pPr>
      <w:keepNext/>
      <w:tabs>
        <w:tab w:val="right" w:leader="dot" w:pos="9360"/>
      </w:tabs>
      <w:spacing w:before="200" w:after="40" w:line="240" w:lineRule="auto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731E9"/>
    <w:pPr>
      <w:tabs>
        <w:tab w:val="right" w:leader="dot" w:pos="9360"/>
      </w:tabs>
      <w:spacing w:after="40" w:line="240" w:lineRule="auto"/>
      <w:ind w:left="216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4731E9"/>
    <w:pPr>
      <w:tabs>
        <w:tab w:val="right" w:leader="dot" w:pos="9360"/>
      </w:tabs>
      <w:spacing w:after="40" w:line="240" w:lineRule="auto"/>
      <w:ind w:left="432"/>
    </w:pPr>
    <w:rPr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731E9"/>
    <w:rPr>
      <w:rFonts w:ascii="Tahoma" w:hAnsi="Tahoma" w:cs="Tahoma"/>
      <w:sz w:val="16"/>
      <w:szCs w:val="16"/>
    </w:rPr>
  </w:style>
  <w:style w:type="paragraph" w:customStyle="1" w:styleId="Note">
    <w:name w:val="Note"/>
    <w:basedOn w:val="Body"/>
    <w:link w:val="NoteChar"/>
    <w:qFormat/>
    <w:rsid w:val="004731E9"/>
    <w:pPr>
      <w:shd w:val="clear" w:color="auto" w:fill="DDD9C3"/>
    </w:pPr>
  </w:style>
  <w:style w:type="paragraph" w:customStyle="1" w:styleId="Bullet11">
    <w:name w:val="Bullet1_1"/>
    <w:basedOn w:val="Body"/>
    <w:next w:val="Bullet1"/>
    <w:link w:val="Bullet11Char"/>
    <w:qFormat/>
    <w:rsid w:val="003042A4"/>
    <w:pPr>
      <w:keepNext/>
      <w:spacing w:before="80" w:after="80"/>
      <w:ind w:left="360" w:hanging="360"/>
    </w:pPr>
  </w:style>
  <w:style w:type="character" w:customStyle="1" w:styleId="NoteChar">
    <w:name w:val="Note Char"/>
    <w:link w:val="Note"/>
    <w:rsid w:val="004731E9"/>
    <w:rPr>
      <w:sz w:val="22"/>
      <w:szCs w:val="22"/>
      <w:shd w:val="clear" w:color="auto" w:fill="DDD9C3"/>
    </w:rPr>
  </w:style>
  <w:style w:type="paragraph" w:customStyle="1" w:styleId="Bullet12">
    <w:name w:val="Bullet1_2"/>
    <w:basedOn w:val="Body"/>
    <w:next w:val="Bullet1"/>
    <w:link w:val="Bullet12Char"/>
    <w:qFormat/>
    <w:rsid w:val="003042A4"/>
    <w:pPr>
      <w:spacing w:before="80" w:after="80"/>
      <w:ind w:left="360" w:hanging="360"/>
    </w:pPr>
  </w:style>
  <w:style w:type="character" w:customStyle="1" w:styleId="Bullet11Char">
    <w:name w:val="Bullet1_1 Char"/>
    <w:link w:val="Bullet11"/>
    <w:rsid w:val="003042A4"/>
    <w:rPr>
      <w:sz w:val="22"/>
      <w:szCs w:val="22"/>
    </w:rPr>
  </w:style>
  <w:style w:type="paragraph" w:customStyle="1" w:styleId="Bullet13">
    <w:name w:val="Bullet1_3"/>
    <w:basedOn w:val="Body"/>
    <w:next w:val="Bullet1"/>
    <w:link w:val="Bullet13Char"/>
    <w:qFormat/>
    <w:rsid w:val="003042A4"/>
    <w:pPr>
      <w:spacing w:before="80" w:after="80"/>
      <w:ind w:left="360" w:hanging="360"/>
    </w:pPr>
  </w:style>
  <w:style w:type="character" w:customStyle="1" w:styleId="Bullet12Char">
    <w:name w:val="Bullet1_2 Char"/>
    <w:link w:val="Bullet12"/>
    <w:rsid w:val="003042A4"/>
    <w:rPr>
      <w:sz w:val="22"/>
      <w:szCs w:val="22"/>
    </w:rPr>
  </w:style>
  <w:style w:type="paragraph" w:customStyle="1" w:styleId="Bullet21">
    <w:name w:val="Bullet2_1"/>
    <w:basedOn w:val="Bullet11"/>
    <w:next w:val="Bullet11"/>
    <w:link w:val="Bullet21Char"/>
    <w:qFormat/>
    <w:rsid w:val="003042A4"/>
    <w:pPr>
      <w:spacing w:before="0" w:after="60"/>
      <w:ind w:left="720"/>
    </w:pPr>
  </w:style>
  <w:style w:type="character" w:customStyle="1" w:styleId="Bullet13Char">
    <w:name w:val="Bullet1_3 Char"/>
    <w:link w:val="Bullet13"/>
    <w:rsid w:val="003042A4"/>
    <w:rPr>
      <w:sz w:val="22"/>
      <w:szCs w:val="22"/>
    </w:rPr>
  </w:style>
  <w:style w:type="paragraph" w:customStyle="1" w:styleId="Bullet22">
    <w:name w:val="Bullet2_2"/>
    <w:basedOn w:val="Bullet21"/>
    <w:link w:val="Bullet22Char"/>
    <w:qFormat/>
    <w:rsid w:val="003042A4"/>
    <w:pPr>
      <w:keepNext w:val="0"/>
    </w:pPr>
  </w:style>
  <w:style w:type="character" w:customStyle="1" w:styleId="Bullet21Char">
    <w:name w:val="Bullet2_1 Char"/>
    <w:link w:val="Bullet21"/>
    <w:rsid w:val="003042A4"/>
    <w:rPr>
      <w:sz w:val="22"/>
      <w:szCs w:val="22"/>
    </w:rPr>
  </w:style>
  <w:style w:type="paragraph" w:customStyle="1" w:styleId="Bullet23">
    <w:name w:val="Bullet2_3"/>
    <w:basedOn w:val="Bullet22"/>
    <w:link w:val="Bullet23Char"/>
    <w:qFormat/>
    <w:rsid w:val="003042A4"/>
  </w:style>
  <w:style w:type="character" w:customStyle="1" w:styleId="Bullet22Char">
    <w:name w:val="Bullet2_2 Char"/>
    <w:link w:val="Bullet22"/>
    <w:rsid w:val="003042A4"/>
    <w:rPr>
      <w:sz w:val="22"/>
      <w:szCs w:val="22"/>
    </w:rPr>
  </w:style>
  <w:style w:type="character" w:customStyle="1" w:styleId="Bullet23Char">
    <w:name w:val="Bullet2_3 Char"/>
    <w:link w:val="Bullet23"/>
    <w:rsid w:val="003042A4"/>
    <w:rPr>
      <w:sz w:val="22"/>
      <w:szCs w:val="22"/>
    </w:rPr>
  </w:style>
  <w:style w:type="paragraph" w:styleId="Header">
    <w:name w:val="header"/>
    <w:basedOn w:val="Normal"/>
    <w:link w:val="HeaderChar"/>
    <w:rsid w:val="004731E9"/>
    <w:pPr>
      <w:tabs>
        <w:tab w:val="center" w:pos="4680"/>
        <w:tab w:val="right" w:pos="9360"/>
      </w:tabs>
      <w:jc w:val="right"/>
    </w:pPr>
    <w:rPr>
      <w:i/>
    </w:rPr>
  </w:style>
  <w:style w:type="character" w:customStyle="1" w:styleId="HeaderChar">
    <w:name w:val="Header Char"/>
    <w:link w:val="Header"/>
    <w:rsid w:val="004731E9"/>
    <w:rPr>
      <w:i/>
      <w:sz w:val="22"/>
      <w:szCs w:val="22"/>
    </w:rPr>
  </w:style>
  <w:style w:type="paragraph" w:styleId="Footer">
    <w:name w:val="footer"/>
    <w:basedOn w:val="Normal"/>
    <w:link w:val="FooterChar"/>
    <w:uiPriority w:val="99"/>
    <w:rsid w:val="004731E9"/>
    <w:pPr>
      <w:pBdr>
        <w:top w:val="single" w:sz="12" w:space="3" w:color="4F81BD"/>
      </w:pBdr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4731E9"/>
  </w:style>
  <w:style w:type="paragraph" w:styleId="NormalWeb">
    <w:name w:val="Normal (Web)"/>
    <w:basedOn w:val="Normal"/>
    <w:uiPriority w:val="99"/>
    <w:rsid w:val="004731E9"/>
    <w:pPr>
      <w:spacing w:before="100" w:beforeAutospacing="1" w:after="100" w:afterAutospacing="1"/>
    </w:pPr>
    <w:rPr>
      <w:sz w:val="24"/>
      <w:szCs w:val="24"/>
      <w:lang w:bidi="en-US"/>
    </w:rPr>
  </w:style>
  <w:style w:type="character" w:styleId="Strong">
    <w:name w:val="Strong"/>
    <w:uiPriority w:val="22"/>
    <w:qFormat/>
    <w:rsid w:val="004731E9"/>
    <w:rPr>
      <w:b/>
      <w:bCs/>
    </w:rPr>
  </w:style>
  <w:style w:type="paragraph" w:customStyle="1" w:styleId="codeinline">
    <w:name w:val="code_inline"/>
    <w:basedOn w:val="Body"/>
    <w:link w:val="codeinlineChar"/>
    <w:qFormat/>
    <w:rsid w:val="004731E9"/>
    <w:rPr>
      <w:rFonts w:ascii="Courier New" w:hAnsi="Courier New" w:cs="Courier New"/>
      <w:sz w:val="18"/>
      <w:szCs w:val="20"/>
    </w:rPr>
  </w:style>
  <w:style w:type="character" w:customStyle="1" w:styleId="Heading5Char">
    <w:name w:val="Heading 5 Char"/>
    <w:link w:val="Heading5"/>
    <w:uiPriority w:val="9"/>
    <w:rsid w:val="004731E9"/>
    <w:rPr>
      <w:rFonts w:ascii="Arial" w:eastAsiaTheme="majorEastAsia" w:hAnsi="Arial" w:cs="Arial"/>
      <w:b/>
      <w:i/>
      <w:iCs/>
      <w:sz w:val="24"/>
      <w:szCs w:val="24"/>
    </w:rPr>
  </w:style>
  <w:style w:type="paragraph" w:customStyle="1" w:styleId="Note2">
    <w:name w:val="Note2"/>
    <w:basedOn w:val="Note"/>
    <w:link w:val="Note2Char"/>
    <w:qFormat/>
    <w:rsid w:val="004731E9"/>
    <w:pPr>
      <w:ind w:left="360"/>
    </w:pPr>
  </w:style>
  <w:style w:type="character" w:customStyle="1" w:styleId="codeinlineChar">
    <w:name w:val="code_inline Char"/>
    <w:link w:val="codeinline"/>
    <w:rsid w:val="004731E9"/>
    <w:rPr>
      <w:rFonts w:ascii="Courier New" w:hAnsi="Courier New" w:cs="Courier New"/>
      <w:sz w:val="18"/>
    </w:rPr>
  </w:style>
  <w:style w:type="character" w:customStyle="1" w:styleId="Note2Char">
    <w:name w:val="Note2 Char"/>
    <w:link w:val="Note2"/>
    <w:rsid w:val="004731E9"/>
    <w:rPr>
      <w:sz w:val="22"/>
      <w:szCs w:val="22"/>
      <w:shd w:val="clear" w:color="auto" w:fill="DDD9C3"/>
    </w:rPr>
  </w:style>
  <w:style w:type="paragraph" w:customStyle="1" w:styleId="Cellbody">
    <w:name w:val="Cellbody"/>
    <w:basedOn w:val="Body"/>
    <w:link w:val="CellbodyChar"/>
    <w:qFormat/>
    <w:rsid w:val="004731E9"/>
    <w:pPr>
      <w:spacing w:before="0" w:after="60"/>
    </w:pPr>
    <w:rPr>
      <w:sz w:val="20"/>
    </w:rPr>
  </w:style>
  <w:style w:type="character" w:customStyle="1" w:styleId="CellbodyChar">
    <w:name w:val="Cellbody Char"/>
    <w:link w:val="Cellbody"/>
    <w:rsid w:val="004731E9"/>
    <w:rPr>
      <w:szCs w:val="22"/>
    </w:rPr>
  </w:style>
  <w:style w:type="character" w:styleId="CommentReference">
    <w:name w:val="annotation reference"/>
    <w:uiPriority w:val="99"/>
    <w:semiHidden/>
    <w:unhideWhenUsed/>
    <w:rsid w:val="004731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731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4731E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31E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731E9"/>
    <w:rPr>
      <w:b/>
      <w:bCs/>
    </w:rPr>
  </w:style>
  <w:style w:type="character" w:styleId="Emphasis">
    <w:name w:val="Emphasis"/>
    <w:uiPriority w:val="20"/>
    <w:qFormat/>
    <w:rsid w:val="004731E9"/>
    <w:rPr>
      <w:i/>
      <w:iCs/>
    </w:rPr>
  </w:style>
  <w:style w:type="character" w:customStyle="1" w:styleId="codecommentChar">
    <w:name w:val="code_comment Char"/>
    <w:link w:val="codecomment"/>
    <w:rsid w:val="004731E9"/>
    <w:rPr>
      <w:rFonts w:ascii="Arial" w:hAnsi="Arial" w:cs="Arial"/>
      <w:color w:val="76923C"/>
      <w:sz w:val="18"/>
      <w:szCs w:val="18"/>
      <w:shd w:val="clear" w:color="auto" w:fill="E0E0E0"/>
    </w:rPr>
  </w:style>
  <w:style w:type="paragraph" w:customStyle="1" w:styleId="Num21">
    <w:name w:val="Num2_1"/>
    <w:basedOn w:val="Num11"/>
    <w:next w:val="Num22"/>
    <w:link w:val="Num21Char"/>
    <w:qFormat/>
    <w:rsid w:val="003042A4"/>
    <w:pPr>
      <w:keepNext w:val="0"/>
      <w:spacing w:line="252" w:lineRule="auto"/>
    </w:pPr>
  </w:style>
  <w:style w:type="paragraph" w:customStyle="1" w:styleId="Num22">
    <w:name w:val="Num2_2"/>
    <w:basedOn w:val="Num21"/>
    <w:link w:val="Num22Char"/>
    <w:qFormat/>
    <w:rsid w:val="003042A4"/>
  </w:style>
  <w:style w:type="character" w:customStyle="1" w:styleId="Num21Char">
    <w:name w:val="Num2_1 Char"/>
    <w:link w:val="Num21"/>
    <w:rsid w:val="003042A4"/>
    <w:rPr>
      <w:sz w:val="22"/>
      <w:szCs w:val="22"/>
    </w:rPr>
  </w:style>
  <w:style w:type="paragraph" w:customStyle="1" w:styleId="Num23">
    <w:name w:val="Num2_3"/>
    <w:basedOn w:val="Num22"/>
    <w:link w:val="Num23Char"/>
    <w:qFormat/>
    <w:rsid w:val="003042A4"/>
  </w:style>
  <w:style w:type="character" w:customStyle="1" w:styleId="Num22Char">
    <w:name w:val="Num2_2 Char"/>
    <w:link w:val="Num22"/>
    <w:rsid w:val="003042A4"/>
    <w:rPr>
      <w:sz w:val="22"/>
      <w:szCs w:val="22"/>
    </w:rPr>
  </w:style>
  <w:style w:type="character" w:customStyle="1" w:styleId="Num23Char">
    <w:name w:val="Num2_3 Char"/>
    <w:link w:val="Num23"/>
    <w:rsid w:val="003042A4"/>
    <w:rPr>
      <w:sz w:val="22"/>
      <w:szCs w:val="22"/>
    </w:rPr>
  </w:style>
  <w:style w:type="paragraph" w:customStyle="1" w:styleId="ContentHeading">
    <w:name w:val="ContentHeading"/>
    <w:basedOn w:val="Body"/>
    <w:link w:val="ContentHeadingChar"/>
    <w:qFormat/>
    <w:rsid w:val="004731E9"/>
    <w:rPr>
      <w:rFonts w:eastAsia="Times New Roman"/>
      <w:b/>
      <w:color w:val="365F91"/>
      <w:sz w:val="32"/>
      <w:szCs w:val="32"/>
    </w:rPr>
  </w:style>
  <w:style w:type="paragraph" w:styleId="TOC4">
    <w:name w:val="toc 4"/>
    <w:basedOn w:val="Normal"/>
    <w:next w:val="Normal"/>
    <w:autoRedefine/>
    <w:uiPriority w:val="39"/>
    <w:unhideWhenUsed/>
    <w:rsid w:val="004731E9"/>
    <w:pPr>
      <w:tabs>
        <w:tab w:val="right" w:leader="dot" w:pos="9360"/>
      </w:tabs>
      <w:spacing w:after="40" w:line="240" w:lineRule="auto"/>
      <w:ind w:left="648"/>
    </w:pPr>
    <w:rPr>
      <w:noProof/>
    </w:rPr>
  </w:style>
  <w:style w:type="character" w:customStyle="1" w:styleId="ContentHeadingChar">
    <w:name w:val="ContentHeading Char"/>
    <w:link w:val="ContentHeading"/>
    <w:rsid w:val="004731E9"/>
    <w:rPr>
      <w:rFonts w:eastAsia="Times New Roman"/>
      <w:b/>
      <w:color w:val="365F91"/>
      <w:sz w:val="32"/>
      <w:szCs w:val="32"/>
    </w:rPr>
  </w:style>
  <w:style w:type="paragraph" w:customStyle="1" w:styleId="callout">
    <w:name w:val="callout"/>
    <w:basedOn w:val="Body"/>
    <w:link w:val="calloutChar"/>
    <w:qFormat/>
    <w:rsid w:val="004731E9"/>
    <w:pPr>
      <w:spacing w:after="0"/>
    </w:pPr>
    <w:rPr>
      <w:rFonts w:ascii="Arial" w:hAnsi="Arial" w:cs="Arial"/>
      <w:sz w:val="18"/>
      <w:szCs w:val="18"/>
    </w:rPr>
  </w:style>
  <w:style w:type="character" w:customStyle="1" w:styleId="calloutChar">
    <w:name w:val="callout Char"/>
    <w:link w:val="callout"/>
    <w:rsid w:val="004731E9"/>
    <w:rPr>
      <w:rFonts w:ascii="Arial" w:hAnsi="Arial" w:cs="Arial"/>
      <w:sz w:val="18"/>
      <w:szCs w:val="18"/>
    </w:rPr>
  </w:style>
  <w:style w:type="paragraph" w:customStyle="1" w:styleId="calloutsm">
    <w:name w:val="callout_sm"/>
    <w:basedOn w:val="callout"/>
    <w:link w:val="calloutsmChar"/>
    <w:qFormat/>
    <w:rsid w:val="004731E9"/>
    <w:pPr>
      <w:contextualSpacing/>
      <w:jc w:val="center"/>
    </w:pPr>
    <w:rPr>
      <w:color w:val="000000"/>
      <w:sz w:val="10"/>
      <w:szCs w:val="10"/>
    </w:rPr>
  </w:style>
  <w:style w:type="character" w:customStyle="1" w:styleId="calloutsmChar">
    <w:name w:val="callout_sm Char"/>
    <w:link w:val="calloutsm"/>
    <w:rsid w:val="004731E9"/>
    <w:rPr>
      <w:rFonts w:ascii="Arial" w:hAnsi="Arial" w:cs="Arial"/>
      <w:color w:val="000000"/>
      <w:sz w:val="10"/>
      <w:szCs w:val="10"/>
    </w:rPr>
  </w:style>
  <w:style w:type="character" w:customStyle="1" w:styleId="Heading6Char">
    <w:name w:val="Heading 6 Char"/>
    <w:link w:val="Heading6"/>
    <w:uiPriority w:val="9"/>
    <w:rsid w:val="004731E9"/>
    <w:rPr>
      <w:rFonts w:ascii="Cambria" w:eastAsia="Times New Roman" w:hAnsi="Cambria"/>
      <w:i/>
      <w:iCs/>
      <w:color w:val="243F60"/>
      <w:sz w:val="22"/>
      <w:szCs w:val="22"/>
    </w:rPr>
  </w:style>
  <w:style w:type="paragraph" w:customStyle="1" w:styleId="code2">
    <w:name w:val="code2"/>
    <w:basedOn w:val="code"/>
    <w:link w:val="code2Char"/>
    <w:qFormat/>
    <w:rsid w:val="004731E9"/>
    <w:pPr>
      <w:ind w:left="360"/>
    </w:pPr>
  </w:style>
  <w:style w:type="paragraph" w:customStyle="1" w:styleId="dt">
    <w:name w:val="dt"/>
    <w:basedOn w:val="Body"/>
    <w:link w:val="dtChar"/>
    <w:qFormat/>
    <w:rsid w:val="004731E9"/>
    <w:pPr>
      <w:keepNext/>
      <w:spacing w:after="0"/>
    </w:pPr>
    <w:rPr>
      <w:b/>
    </w:rPr>
  </w:style>
  <w:style w:type="character" w:customStyle="1" w:styleId="code2Char">
    <w:name w:val="code2 Char"/>
    <w:link w:val="code2"/>
    <w:rsid w:val="004731E9"/>
    <w:rPr>
      <w:rFonts w:ascii="Arial" w:hAnsi="Arial" w:cs="Arial"/>
      <w:sz w:val="18"/>
      <w:szCs w:val="18"/>
      <w:shd w:val="clear" w:color="auto" w:fill="E0E0E0"/>
    </w:rPr>
  </w:style>
  <w:style w:type="paragraph" w:customStyle="1" w:styleId="dd">
    <w:name w:val="dd"/>
    <w:basedOn w:val="dt"/>
    <w:link w:val="ddChar"/>
    <w:qFormat/>
    <w:rsid w:val="004731E9"/>
    <w:pPr>
      <w:keepNext w:val="0"/>
      <w:spacing w:before="40" w:after="80"/>
      <w:ind w:left="360"/>
    </w:pPr>
    <w:rPr>
      <w:b w:val="0"/>
    </w:rPr>
  </w:style>
  <w:style w:type="character" w:customStyle="1" w:styleId="dtChar">
    <w:name w:val="dt Char"/>
    <w:link w:val="dt"/>
    <w:rsid w:val="004731E9"/>
    <w:rPr>
      <w:b/>
      <w:sz w:val="22"/>
      <w:szCs w:val="22"/>
    </w:rPr>
  </w:style>
  <w:style w:type="character" w:customStyle="1" w:styleId="ddChar">
    <w:name w:val="dd Char"/>
    <w:link w:val="dd"/>
    <w:rsid w:val="004731E9"/>
    <w:rPr>
      <w:sz w:val="22"/>
      <w:szCs w:val="22"/>
    </w:rPr>
  </w:style>
  <w:style w:type="paragraph" w:customStyle="1" w:styleId="Callout7">
    <w:name w:val="Callout_7"/>
    <w:basedOn w:val="calloutsm"/>
    <w:link w:val="Callout7Char"/>
    <w:qFormat/>
    <w:rsid w:val="004731E9"/>
    <w:rPr>
      <w:color w:val="000000" w:themeColor="text1"/>
      <w:sz w:val="14"/>
    </w:rPr>
  </w:style>
  <w:style w:type="character" w:customStyle="1" w:styleId="Callout7Char">
    <w:name w:val="Callout_7 Char"/>
    <w:link w:val="Callout7"/>
    <w:rsid w:val="004731E9"/>
    <w:rPr>
      <w:rFonts w:ascii="Arial" w:hAnsi="Arial" w:cs="Arial"/>
      <w:color w:val="000000" w:themeColor="text1"/>
      <w:sz w:val="14"/>
      <w:szCs w:val="10"/>
    </w:rPr>
  </w:style>
  <w:style w:type="paragraph" w:customStyle="1" w:styleId="Table">
    <w:name w:val="Table"/>
    <w:basedOn w:val="Body"/>
    <w:link w:val="TableChar"/>
    <w:qFormat/>
    <w:rsid w:val="004731E9"/>
  </w:style>
  <w:style w:type="character" w:customStyle="1" w:styleId="TableChar">
    <w:name w:val="Table Char"/>
    <w:link w:val="Table"/>
    <w:rsid w:val="004731E9"/>
    <w:rPr>
      <w:sz w:val="22"/>
      <w:szCs w:val="22"/>
    </w:rPr>
  </w:style>
  <w:style w:type="character" w:styleId="IntenseReference">
    <w:name w:val="Intense Reference"/>
    <w:uiPriority w:val="32"/>
    <w:qFormat/>
    <w:rsid w:val="004731E9"/>
    <w:rPr>
      <w:b/>
      <w:bCs/>
      <w:smallCaps/>
      <w:color w:val="C0504D"/>
      <w:spacing w:val="5"/>
      <w:u w:val="single"/>
    </w:rPr>
  </w:style>
  <w:style w:type="character" w:styleId="SubtleEmphasis">
    <w:name w:val="Subtle Emphasis"/>
    <w:uiPriority w:val="19"/>
    <w:rsid w:val="004731E9"/>
    <w:rPr>
      <w:i/>
      <w:iCs/>
      <w:color w:val="808080"/>
    </w:rPr>
  </w:style>
  <w:style w:type="paragraph" w:styleId="IntenseQuote">
    <w:name w:val="Intense Quote"/>
    <w:basedOn w:val="Normal"/>
    <w:next w:val="Normal"/>
    <w:link w:val="IntenseQuoteChar"/>
    <w:uiPriority w:val="30"/>
    <w:rsid w:val="004731E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4731E9"/>
    <w:rPr>
      <w:b/>
      <w:bCs/>
      <w:i/>
      <w:iCs/>
      <w:color w:val="4F81BD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rsid w:val="004731E9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4731E9"/>
    <w:rPr>
      <w:i/>
      <w:iCs/>
      <w:color w:val="000000"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4731E9"/>
    <w:rPr>
      <w:rFonts w:ascii="Cambria" w:eastAsia="Times New Roman" w:hAnsi="Cambria"/>
      <w:i/>
      <w:iCs/>
      <w:color w:val="404040"/>
      <w:sz w:val="22"/>
      <w:szCs w:val="22"/>
    </w:rPr>
  </w:style>
  <w:style w:type="character" w:customStyle="1" w:styleId="Heading8Char">
    <w:name w:val="Heading 8 Char"/>
    <w:link w:val="Heading8"/>
    <w:uiPriority w:val="9"/>
    <w:semiHidden/>
    <w:rsid w:val="004731E9"/>
    <w:rPr>
      <w:rFonts w:ascii="Cambria" w:eastAsia="Times New Roman" w:hAnsi="Cambria"/>
      <w:color w:val="404040"/>
    </w:rPr>
  </w:style>
  <w:style w:type="character" w:customStyle="1" w:styleId="Heading9Char">
    <w:name w:val="Heading 9 Char"/>
    <w:link w:val="Heading9"/>
    <w:uiPriority w:val="9"/>
    <w:semiHidden/>
    <w:rsid w:val="004731E9"/>
    <w:rPr>
      <w:rFonts w:ascii="Cambria" w:eastAsia="Times New Roman" w:hAnsi="Cambria"/>
      <w:i/>
      <w:iCs/>
      <w:color w:val="404040"/>
    </w:rPr>
  </w:style>
  <w:style w:type="paragraph" w:customStyle="1" w:styleId="SmallPrintHeader">
    <w:name w:val="SmallPrint_Header"/>
    <w:basedOn w:val="Normal"/>
    <w:link w:val="SmallPrintHeaderChar"/>
    <w:qFormat/>
    <w:rsid w:val="004731E9"/>
    <w:pPr>
      <w:spacing w:before="200" w:after="40"/>
    </w:pPr>
    <w:rPr>
      <w:b/>
      <w:sz w:val="28"/>
      <w:szCs w:val="28"/>
    </w:rPr>
  </w:style>
  <w:style w:type="paragraph" w:customStyle="1" w:styleId="SmallPrintCopy">
    <w:name w:val="SmallPrint_Copy"/>
    <w:basedOn w:val="Normal"/>
    <w:link w:val="SmallPrintCopyChar"/>
    <w:qFormat/>
    <w:rsid w:val="004731E9"/>
    <w:pPr>
      <w:spacing w:after="0"/>
    </w:pPr>
    <w:rPr>
      <w:sz w:val="20"/>
      <w:szCs w:val="20"/>
    </w:rPr>
  </w:style>
  <w:style w:type="character" w:customStyle="1" w:styleId="SmallPrintHeaderChar">
    <w:name w:val="SmallPrint_Header Char"/>
    <w:link w:val="SmallPrintHeader"/>
    <w:rsid w:val="004731E9"/>
    <w:rPr>
      <w:b/>
      <w:sz w:val="28"/>
      <w:szCs w:val="28"/>
    </w:rPr>
  </w:style>
  <w:style w:type="paragraph" w:customStyle="1" w:styleId="Cellheading">
    <w:name w:val="Cellheading"/>
    <w:basedOn w:val="Cellbody"/>
    <w:link w:val="CellheadingChar"/>
    <w:qFormat/>
    <w:rsid w:val="004731E9"/>
    <w:pPr>
      <w:keepNext/>
    </w:pPr>
    <w:rPr>
      <w:b/>
    </w:rPr>
  </w:style>
  <w:style w:type="character" w:customStyle="1" w:styleId="SmallPrintCopyChar">
    <w:name w:val="SmallPrint_Copy Char"/>
    <w:link w:val="SmallPrintCopy"/>
    <w:rsid w:val="004731E9"/>
  </w:style>
  <w:style w:type="character" w:customStyle="1" w:styleId="CellheadingChar">
    <w:name w:val="Cellheading Char"/>
    <w:link w:val="Cellheading"/>
    <w:rsid w:val="004731E9"/>
    <w:rPr>
      <w:b/>
      <w:szCs w:val="22"/>
    </w:rPr>
  </w:style>
  <w:style w:type="character" w:customStyle="1" w:styleId="Num13Char">
    <w:name w:val="Num1_3 Char"/>
    <w:link w:val="Num13"/>
    <w:rsid w:val="003042A4"/>
    <w:rPr>
      <w:sz w:val="22"/>
      <w:szCs w:val="22"/>
    </w:rPr>
  </w:style>
  <w:style w:type="character" w:customStyle="1" w:styleId="Num12Char">
    <w:name w:val="Num1_2 Char"/>
    <w:link w:val="Num12"/>
    <w:rsid w:val="003042A4"/>
    <w:rPr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4731E9"/>
    <w:rPr>
      <w:color w:val="800080" w:themeColor="followedHyperlink"/>
      <w:u w:val="single"/>
    </w:rPr>
  </w:style>
  <w:style w:type="paragraph" w:customStyle="1" w:styleId="Source">
    <w:name w:val="Source"/>
    <w:basedOn w:val="Body"/>
    <w:link w:val="SourceChar"/>
    <w:qFormat/>
    <w:rsid w:val="004731E9"/>
    <w:rPr>
      <w:b/>
      <w:vanish/>
      <w:sz w:val="16"/>
      <w:szCs w:val="16"/>
    </w:rPr>
  </w:style>
  <w:style w:type="character" w:customStyle="1" w:styleId="SourceChar">
    <w:name w:val="Source Char"/>
    <w:link w:val="Source"/>
    <w:rsid w:val="004731E9"/>
    <w:rPr>
      <w:b/>
      <w:vanish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25DBF"/>
    <w:pPr>
      <w:spacing w:after="0" w:line="240" w:lineRule="auto"/>
    </w:pPr>
    <w:rPr>
      <w:rFonts w:eastAsiaTheme="minorHAnsi" w:cstheme="minorBid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25DBF"/>
    <w:rPr>
      <w:rFonts w:eastAsiaTheme="minorHAnsi" w:cstheme="minorBidi"/>
      <w:sz w:val="22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6B3FF5"/>
    <w:pPr>
      <w:spacing w:after="100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B3FF5"/>
    <w:pPr>
      <w:spacing w:after="100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B3FF5"/>
    <w:pPr>
      <w:spacing w:after="100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B3FF5"/>
    <w:pPr>
      <w:spacing w:after="100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B3FF5"/>
    <w:pPr>
      <w:spacing w:after="100"/>
      <w:ind w:left="1760"/>
    </w:pPr>
    <w:rPr>
      <w:rFonts w:asciiTheme="minorHAnsi" w:eastAsiaTheme="minorEastAsia" w:hAnsiTheme="minorHAnsi" w:cstheme="minorBidi"/>
    </w:rPr>
  </w:style>
  <w:style w:type="paragraph" w:customStyle="1" w:styleId="Jenkins">
    <w:name w:val="Jenkins"/>
    <w:basedOn w:val="Body"/>
    <w:qFormat/>
    <w:rsid w:val="000B715C"/>
    <w:rPr>
      <w:color w:val="7030A0"/>
    </w:rPr>
  </w:style>
  <w:style w:type="paragraph" w:customStyle="1" w:styleId="Jenkinsdd">
    <w:name w:val="Jenkins dd"/>
    <w:basedOn w:val="dd"/>
    <w:link w:val="JenkinsddChar"/>
    <w:qFormat/>
    <w:rsid w:val="00DC5ABA"/>
    <w:rPr>
      <w:color w:val="7030A0"/>
    </w:rPr>
  </w:style>
  <w:style w:type="character" w:customStyle="1" w:styleId="JenkinsddChar">
    <w:name w:val="Jenkins dd Char"/>
    <w:basedOn w:val="ddChar"/>
    <w:link w:val="Jenkinsdd"/>
    <w:rsid w:val="00DC5ABA"/>
    <w:rPr>
      <w:color w:val="7030A0"/>
      <w:sz w:val="22"/>
      <w:szCs w:val="22"/>
    </w:rPr>
  </w:style>
  <w:style w:type="character" w:customStyle="1" w:styleId="articletitle">
    <w:name w:val="articletitle"/>
    <w:basedOn w:val="DefaultParagraphFont"/>
    <w:rsid w:val="00580405"/>
  </w:style>
  <w:style w:type="paragraph" w:customStyle="1" w:styleId="Ramesh">
    <w:name w:val="Ramesh"/>
    <w:basedOn w:val="Body"/>
    <w:link w:val="RameshChar"/>
    <w:qFormat/>
    <w:rsid w:val="00487FDE"/>
    <w:rPr>
      <w:rFonts w:ascii="Arial" w:hAnsi="Arial" w:cs="Arial"/>
      <w:color w:val="002060"/>
    </w:rPr>
  </w:style>
  <w:style w:type="character" w:customStyle="1" w:styleId="RameshChar">
    <w:name w:val="Ramesh Char"/>
    <w:basedOn w:val="BodyChar"/>
    <w:link w:val="Ramesh"/>
    <w:rsid w:val="00487FDE"/>
    <w:rPr>
      <w:rFonts w:ascii="Arial" w:hAnsi="Arial" w:cs="Arial"/>
      <w:color w:val="002060"/>
      <w:sz w:val="22"/>
      <w:szCs w:val="22"/>
    </w:rPr>
  </w:style>
  <w:style w:type="paragraph" w:customStyle="1" w:styleId="Internal">
    <w:name w:val="Internal"/>
    <w:basedOn w:val="Body"/>
    <w:link w:val="InternalChar"/>
    <w:qFormat/>
    <w:rsid w:val="00854340"/>
    <w:rPr>
      <w:vanish/>
      <w:color w:val="FF0000"/>
    </w:rPr>
  </w:style>
  <w:style w:type="character" w:customStyle="1" w:styleId="mediumtext">
    <w:name w:val="mediumtext"/>
    <w:basedOn w:val="DefaultParagraphFont"/>
    <w:rsid w:val="00F779AC"/>
  </w:style>
  <w:style w:type="character" w:customStyle="1" w:styleId="InternalChar">
    <w:name w:val="Internal Char"/>
    <w:basedOn w:val="BodyChar"/>
    <w:link w:val="Internal"/>
    <w:rsid w:val="00854340"/>
    <w:rPr>
      <w:vanish/>
      <w:color w:val="FF0000"/>
      <w:sz w:val="22"/>
      <w:szCs w:val="22"/>
    </w:rPr>
  </w:style>
  <w:style w:type="paragraph" w:customStyle="1" w:styleId="Bullet1">
    <w:name w:val="Bullet1"/>
    <w:basedOn w:val="Body"/>
    <w:link w:val="Bullet1Char"/>
    <w:qFormat/>
    <w:rsid w:val="004731E9"/>
    <w:pPr>
      <w:numPr>
        <w:numId w:val="6"/>
      </w:numPr>
      <w:spacing w:before="80" w:after="80"/>
      <w:ind w:left="360"/>
    </w:pPr>
  </w:style>
  <w:style w:type="character" w:customStyle="1" w:styleId="Bullet1Char">
    <w:name w:val="Bullet1 Char"/>
    <w:basedOn w:val="BodyChar"/>
    <w:link w:val="Bullet1"/>
    <w:rsid w:val="004731E9"/>
    <w:rPr>
      <w:sz w:val="22"/>
      <w:szCs w:val="22"/>
    </w:rPr>
  </w:style>
  <w:style w:type="paragraph" w:customStyle="1" w:styleId="Bullet2">
    <w:name w:val="Bullet2"/>
    <w:basedOn w:val="Bullet1"/>
    <w:link w:val="Bullet2Char"/>
    <w:qFormat/>
    <w:rsid w:val="004731E9"/>
    <w:pPr>
      <w:numPr>
        <w:numId w:val="9"/>
      </w:numPr>
      <w:spacing w:before="0" w:after="60"/>
      <w:ind w:left="720"/>
    </w:pPr>
  </w:style>
  <w:style w:type="character" w:customStyle="1" w:styleId="Bullet2Char">
    <w:name w:val="Bullet2 Char"/>
    <w:basedOn w:val="Bullet1Char"/>
    <w:link w:val="Bullet2"/>
    <w:rsid w:val="004731E9"/>
    <w:rPr>
      <w:sz w:val="22"/>
      <w:szCs w:val="22"/>
    </w:rPr>
  </w:style>
  <w:style w:type="paragraph" w:customStyle="1" w:styleId="Num1">
    <w:name w:val="Num1"/>
    <w:basedOn w:val="Body"/>
    <w:link w:val="Num1Char"/>
    <w:qFormat/>
    <w:rsid w:val="004731E9"/>
    <w:pPr>
      <w:numPr>
        <w:ilvl w:val="5"/>
        <w:numId w:val="10"/>
      </w:numPr>
      <w:spacing w:before="60" w:after="60"/>
    </w:pPr>
  </w:style>
  <w:style w:type="paragraph" w:customStyle="1" w:styleId="Num2">
    <w:name w:val="Num2"/>
    <w:basedOn w:val="Num1"/>
    <w:link w:val="Num2Char"/>
    <w:qFormat/>
    <w:rsid w:val="004731E9"/>
    <w:pPr>
      <w:numPr>
        <w:ilvl w:val="6"/>
      </w:numPr>
    </w:pPr>
  </w:style>
  <w:style w:type="character" w:customStyle="1" w:styleId="Num1Char">
    <w:name w:val="Num1 Char"/>
    <w:basedOn w:val="BodyChar"/>
    <w:link w:val="Num1"/>
    <w:rsid w:val="004731E9"/>
    <w:rPr>
      <w:sz w:val="22"/>
      <w:szCs w:val="22"/>
    </w:rPr>
  </w:style>
  <w:style w:type="character" w:customStyle="1" w:styleId="Num2Char">
    <w:name w:val="Num2 Char"/>
    <w:basedOn w:val="Num1Char"/>
    <w:link w:val="Num2"/>
    <w:rsid w:val="004731E9"/>
    <w:rPr>
      <w:sz w:val="22"/>
      <w:szCs w:val="22"/>
    </w:rPr>
  </w:style>
  <w:style w:type="paragraph" w:customStyle="1" w:styleId="CellbodyBullet">
    <w:name w:val="CellbodyBullet"/>
    <w:basedOn w:val="Bullet1"/>
    <w:link w:val="CellbodyBulletChar"/>
    <w:qFormat/>
    <w:rsid w:val="004731E9"/>
    <w:pPr>
      <w:numPr>
        <w:numId w:val="0"/>
      </w:numPr>
      <w:tabs>
        <w:tab w:val="num" w:pos="360"/>
      </w:tabs>
      <w:spacing w:before="60" w:after="60"/>
      <w:ind w:left="288" w:hanging="288"/>
    </w:pPr>
  </w:style>
  <w:style w:type="character" w:customStyle="1" w:styleId="Link">
    <w:name w:val="Link"/>
    <w:basedOn w:val="DefaultParagraphFont"/>
    <w:uiPriority w:val="1"/>
    <w:qFormat/>
    <w:rsid w:val="00324DD4"/>
    <w:rPr>
      <w:color w:val="4F81BD" w:themeColor="accent1"/>
      <w:u w:val="single"/>
    </w:rPr>
  </w:style>
  <w:style w:type="character" w:customStyle="1" w:styleId="5yl5">
    <w:name w:val="_5yl5"/>
    <w:basedOn w:val="DefaultParagraphFont"/>
    <w:rsid w:val="00C36C6C"/>
  </w:style>
  <w:style w:type="character" w:customStyle="1" w:styleId="il">
    <w:name w:val="il"/>
    <w:basedOn w:val="DefaultParagraphFont"/>
    <w:rsid w:val="00381EFC"/>
  </w:style>
  <w:style w:type="character" w:styleId="UnresolvedMention">
    <w:name w:val="Unresolved Mention"/>
    <w:basedOn w:val="DefaultParagraphFont"/>
    <w:uiPriority w:val="99"/>
    <w:semiHidden/>
    <w:unhideWhenUsed/>
    <w:rsid w:val="008A5CC5"/>
    <w:rPr>
      <w:color w:val="605E5C"/>
      <w:shd w:val="clear" w:color="auto" w:fill="E1DFDD"/>
    </w:rPr>
  </w:style>
  <w:style w:type="character" w:customStyle="1" w:styleId="qu">
    <w:name w:val="qu"/>
    <w:basedOn w:val="DefaultParagraphFont"/>
    <w:rsid w:val="00FD76B4"/>
  </w:style>
  <w:style w:type="character" w:customStyle="1" w:styleId="gd">
    <w:name w:val="gd"/>
    <w:basedOn w:val="DefaultParagraphFont"/>
    <w:rsid w:val="00FD76B4"/>
  </w:style>
  <w:style w:type="character" w:customStyle="1" w:styleId="g3">
    <w:name w:val="g3"/>
    <w:basedOn w:val="DefaultParagraphFont"/>
    <w:rsid w:val="00FD76B4"/>
  </w:style>
  <w:style w:type="character" w:customStyle="1" w:styleId="hb">
    <w:name w:val="hb"/>
    <w:basedOn w:val="DefaultParagraphFont"/>
    <w:rsid w:val="00FD76B4"/>
  </w:style>
  <w:style w:type="character" w:customStyle="1" w:styleId="g2">
    <w:name w:val="g2"/>
    <w:basedOn w:val="DefaultParagraphFont"/>
    <w:rsid w:val="00FD76B4"/>
  </w:style>
  <w:style w:type="character" w:customStyle="1" w:styleId="m7702105113669858398apple-converted-space">
    <w:name w:val="m_7702105113669858398apple-converted-space"/>
    <w:basedOn w:val="DefaultParagraphFont"/>
    <w:rsid w:val="00FD76B4"/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Revision">
    <w:name w:val="Revision"/>
    <w:hidden/>
    <w:uiPriority w:val="99"/>
    <w:semiHidden/>
    <w:rsid w:val="00C5756C"/>
    <w:rPr>
      <w:sz w:val="22"/>
      <w:szCs w:val="22"/>
    </w:rPr>
  </w:style>
  <w:style w:type="paragraph" w:customStyle="1" w:styleId="sourcesup">
    <w:name w:val="source_sup"/>
    <w:basedOn w:val="Source"/>
    <w:link w:val="sourcesupChar"/>
    <w:qFormat/>
    <w:rsid w:val="004731E9"/>
    <w:pPr>
      <w:tabs>
        <w:tab w:val="left" w:pos="7650"/>
      </w:tabs>
    </w:pPr>
    <w:rPr>
      <w:vanish w:val="0"/>
    </w:rPr>
  </w:style>
  <w:style w:type="character" w:customStyle="1" w:styleId="sourcesupChar">
    <w:name w:val="source_sup Char"/>
    <w:basedOn w:val="SourceChar"/>
    <w:link w:val="sourcesup"/>
    <w:rsid w:val="004731E9"/>
    <w:rPr>
      <w:b/>
      <w:vanish w:val="0"/>
      <w:sz w:val="16"/>
      <w:szCs w:val="16"/>
    </w:rPr>
  </w:style>
  <w:style w:type="numbering" w:customStyle="1" w:styleId="Cellbullet">
    <w:name w:val="Cellbullet"/>
    <w:basedOn w:val="NoList"/>
    <w:uiPriority w:val="99"/>
    <w:rsid w:val="004731E9"/>
    <w:pPr>
      <w:numPr>
        <w:numId w:val="27"/>
      </w:numPr>
    </w:pPr>
  </w:style>
  <w:style w:type="character" w:customStyle="1" w:styleId="CellbodyBulletChar">
    <w:name w:val="CellbodyBullet Char"/>
    <w:basedOn w:val="Bullet1Char"/>
    <w:link w:val="CellbodyBullet"/>
    <w:rsid w:val="004731E9"/>
    <w:rPr>
      <w:sz w:val="22"/>
      <w:szCs w:val="22"/>
    </w:rPr>
  </w:style>
  <w:style w:type="paragraph" w:customStyle="1" w:styleId="paragraph">
    <w:name w:val="paragraph"/>
    <w:basedOn w:val="Normal"/>
    <w:rsid w:val="002953C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AU" w:eastAsia="en-AU"/>
    </w:rPr>
  </w:style>
  <w:style w:type="character" w:customStyle="1" w:styleId="normaltextrun">
    <w:name w:val="normaltextrun"/>
    <w:basedOn w:val="DefaultParagraphFont"/>
    <w:rsid w:val="002953C4"/>
  </w:style>
  <w:style w:type="character" w:customStyle="1" w:styleId="eop">
    <w:name w:val="eop"/>
    <w:basedOn w:val="DefaultParagraphFont"/>
    <w:rsid w:val="00295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9733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633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7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8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2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5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19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5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95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44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97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47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52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45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13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06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8" w:space="3" w:color="B5C4D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229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04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67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48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50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183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398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55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47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67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634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57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57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85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76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61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25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2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858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6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2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5748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6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0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69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33651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66968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93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33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42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791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8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9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9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5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50973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57579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0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512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490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4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994286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12330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9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65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8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85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3179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65036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67928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926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700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983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52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5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8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1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56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6793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6904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05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896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3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297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80612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08116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57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1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8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90992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80179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710032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48997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907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27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238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968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3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8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84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8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admob/ios/rel-note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9/05/relationships/documenttasks" Target="documenttasks/documenttasks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evelopers.google.com/admob/android/sdk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n.whitt\AppData\Roaming\Microsoft\Templates\TTD_Template_Gen_20230423.dotx" TargetMode="External"/></Relationships>
</file>

<file path=word/documenttasks/documenttasks1.xml><?xml version="1.0" encoding="utf-8"?>
<t:Tasks xmlns:t="http://schemas.microsoft.com/office/tasks/2019/documenttasks" xmlns:oel="http://schemas.microsoft.com/office/2019/extlst">
  <t:Task id="{1305784D-CF2F-4F11-9804-7BAA23FCC0B6}">
    <t:Anchor>
      <t:Comment id="275510752"/>
    </t:Anchor>
    <t:History>
      <t:Event id="{3D179B2C-10A5-400B-B4F1-A97974C61DD2}" time="2023-04-12T14:42:12.019Z">
        <t:Attribution userId="S::brad.leege@thetradedesk.com::b2de29a9-a2ce-4b03-8699-e5e300d219e5" userProvider="AD" userName="Brad Leege"/>
        <t:Anchor>
          <t:Comment id="275510752"/>
        </t:Anchor>
        <t:Create/>
      </t:Event>
      <t:Event id="{BCED5615-96C8-416E-9DDB-847A7CE8D470}" time="2023-04-12T14:42:12.019Z">
        <t:Attribution userId="S::brad.leege@thetradedesk.com::b2de29a9-a2ce-4b03-8699-e5e300d219e5" userProvider="AD" userName="Brad Leege"/>
        <t:Anchor>
          <t:Comment id="275510752"/>
        </t:Anchor>
        <t:Assign userId="S::gen.whitt@thetradedesk.com::db30c609-a160-40fc-8663-1d2eed761b7c" userProvider="AD" userName="Gen Whitt"/>
      </t:Event>
      <t:Event id="{C311B906-4FA1-4AF9-BEDA-8F7A741FB5E6}" time="2023-04-12T14:42:12.019Z">
        <t:Attribution userId="S::brad.leege@thetradedesk.com::b2de29a9-a2ce-4b03-8699-e5e300d219e5" userProvider="AD" userName="Brad Leege"/>
        <t:Anchor>
          <t:Comment id="275510752"/>
        </t:Anchor>
        <t:SetTitle title="@Gen Whitt Can this be more explicit that the version refers to the SDK and not the version of the document? Something like: &quot;SDK Version: v0.1.0&quot;"/>
      </t:Event>
      <t:Event id="{5782C4B2-9E0B-40DD-9555-1B49CED0AC2B}" time="2023-04-12T14:56:55.699Z">
        <t:Attribution userId="S::gen.whitt@thetradedesk.com::db30c609-a160-40fc-8663-1d2eed761b7c" userProvider="AD" userName="Gen Whitt"/>
        <t:Progress percentComplete="100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109579-0D8E-47F1-AF80-2EC8FF619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TTD_Template_Gen_20230423.dotx</Template>
  <TotalTime>37</TotalTime>
  <Pages>3</Pages>
  <Words>310</Words>
  <Characters>1769</Characters>
  <Application>Microsoft Office Word</Application>
  <DocSecurity>0</DocSecurity>
  <Lines>14</Lines>
  <Paragraphs>4</Paragraphs>
  <ScaleCrop>false</ScaleCrop>
  <Company>SOA Software, Inc.</Company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 Whitt</dc:creator>
  <cp:keywords/>
  <cp:lastModifiedBy>Sunny Wu</cp:lastModifiedBy>
  <cp:revision>17</cp:revision>
  <cp:lastPrinted>2023-04-12T15:20:00Z</cp:lastPrinted>
  <dcterms:created xsi:type="dcterms:W3CDTF">2023-04-25T20:52:00Z</dcterms:created>
  <dcterms:modified xsi:type="dcterms:W3CDTF">2023-07-14T03:41:00Z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1.0</vt:lpwstr>
  </property>
  <property fmtid="{D5CDD505-2E9C-101B-9397-08002B2CF9AE}" pid="3" name="ProductName">
    <vt:lpwstr>Community Manager</vt:lpwstr>
  </property>
  <property fmtid="{D5CDD505-2E9C-101B-9397-08002B2CF9AE}" pid="4" name="Version_SOAIM">
    <vt:lpwstr>7.2</vt:lpwstr>
  </property>
  <property fmtid="{D5CDD505-2E9C-101B-9397-08002B2CF9AE}" pid="5" name="Version_PM">
    <vt:lpwstr>6.4.0</vt:lpwstr>
  </property>
  <property fmtid="{D5CDD505-2E9C-101B-9397-08002B2CF9AE}" pid="6" name="ProductNameFull">
    <vt:lpwstr>Community Manager</vt:lpwstr>
  </property>
  <property fmtid="{D5CDD505-2E9C-101B-9397-08002B2CF9AE}" pid="7" name="ProductName_PM">
    <vt:lpwstr>SOA Software Policy Manager</vt:lpwstr>
  </property>
  <property fmtid="{D5CDD505-2E9C-101B-9397-08002B2CF9AE}" pid="8" name="ProductNameFull_PM">
    <vt:lpwstr>ProductNameFull_PM Variable</vt:lpwstr>
  </property>
</Properties>
</file>