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1CC" w14:textId="4196C610" w:rsidR="00D36AAB" w:rsidRDefault="00671F55" w:rsidP="00E73CC4">
      <w:pPr>
        <w:pStyle w:val="Heading1"/>
        <w:numPr>
          <w:ilvl w:val="0"/>
          <w:numId w:val="0"/>
        </w:numPr>
      </w:pPr>
      <w:bookmarkStart w:id="0" w:name="_Toc105221445"/>
      <w:bookmarkStart w:id="1" w:name="_Toc105221451"/>
      <w:bookmarkStart w:id="2" w:name="_Toc105221457"/>
      <w:bookmarkStart w:id="3" w:name="_Toc105221463"/>
      <w:bookmarkStart w:id="4" w:name="_Toc105221469"/>
      <w:bookmarkStart w:id="5" w:name="_Toc105221475"/>
      <w:bookmarkStart w:id="6" w:name="_Toc105221481"/>
      <w:bookmarkStart w:id="7" w:name="_Toc105221487"/>
      <w:bookmarkStart w:id="8" w:name="_Toc105351368"/>
      <w:bookmarkStart w:id="9" w:name="_Toc105351385"/>
      <w:bookmarkStart w:id="10" w:name="_Toc105351402"/>
      <w:bookmarkStart w:id="11" w:name="_Toc105351419"/>
      <w:bookmarkStart w:id="12" w:name="_Toc105351436"/>
      <w:bookmarkStart w:id="13" w:name="_Toc105351453"/>
      <w:bookmarkStart w:id="14" w:name="_Toc105351470"/>
      <w:bookmarkStart w:id="15" w:name="_Toc105351487"/>
      <w:bookmarkStart w:id="16" w:name="_Toc105351504"/>
      <w:bookmarkStart w:id="17" w:name="_Toc105351521"/>
      <w:bookmarkStart w:id="18" w:name="_Toc105351538"/>
      <w:bookmarkStart w:id="19" w:name="_Toc105351555"/>
      <w:bookmarkStart w:id="20" w:name="_Toc105351572"/>
      <w:bookmarkStart w:id="21" w:name="_Toc105351589"/>
      <w:bookmarkStart w:id="22" w:name="_Toc105492505"/>
      <w:bookmarkStart w:id="23" w:name="_Toc105492519"/>
      <w:bookmarkStart w:id="24" w:name="_Toc105492533"/>
      <w:bookmarkStart w:id="25" w:name="_Toc105492547"/>
      <w:bookmarkStart w:id="26" w:name="_Toc105492561"/>
      <w:bookmarkStart w:id="27" w:name="_Toc105492575"/>
      <w:bookmarkStart w:id="28" w:name="_Toc105492589"/>
      <w:bookmarkStart w:id="29" w:name="_Toc105492603"/>
      <w:bookmarkStart w:id="30" w:name="_Toc105492617"/>
      <w:bookmarkStart w:id="31" w:name="_Toc105492631"/>
      <w:bookmarkStart w:id="32" w:name="_Toc105493565"/>
      <w:bookmarkStart w:id="33" w:name="_Toc105493583"/>
      <w:bookmarkStart w:id="34" w:name="_Toc105493601"/>
      <w:bookmarkStart w:id="35" w:name="_Toc105493619"/>
      <w:bookmarkStart w:id="36" w:name="_Toc105493637"/>
      <w:bookmarkStart w:id="37" w:name="_Toc105493655"/>
      <w:bookmarkStart w:id="38" w:name="_Toc105493673"/>
      <w:bookmarkStart w:id="39" w:name="_Toc105493691"/>
      <w:bookmarkStart w:id="40" w:name="_Toc105493709"/>
      <w:bookmarkStart w:id="41" w:name="_Toc105493727"/>
      <w:bookmarkStart w:id="42" w:name="_Toc105493745"/>
      <w:r>
        <w:t>Developer Guide for UID2 IMA Plugin (iOS and Android)</w:t>
      </w:r>
    </w:p>
    <w:p w14:paraId="6DD643F7" w14:textId="071B216B" w:rsidR="00555AF5" w:rsidRPr="00E73CC4" w:rsidRDefault="00C5756C" w:rsidP="3CFD6CCE">
      <w:pPr>
        <w:pStyle w:val="Body"/>
        <w:rPr>
          <w:i/>
          <w:iCs/>
        </w:rPr>
      </w:pPr>
      <w:r>
        <w:rPr>
          <w:i/>
          <w:iCs/>
        </w:rPr>
        <w:t>SDK v</w:t>
      </w:r>
      <w:r w:rsidR="40D52946" w:rsidRPr="3CFD6CCE">
        <w:rPr>
          <w:i/>
          <w:iCs/>
        </w:rPr>
        <w:t xml:space="preserve">ersion: </w:t>
      </w:r>
      <w:r w:rsidR="001F5BF9">
        <w:rPr>
          <w:i/>
          <w:iCs/>
        </w:rPr>
        <w:t>v</w:t>
      </w:r>
      <w:r w:rsidR="00671F55" w:rsidRPr="00671F55">
        <w:rPr>
          <w:i/>
          <w:iCs/>
        </w:rPr>
        <w:t>0.1.0</w:t>
      </w:r>
    </w:p>
    <w:p w14:paraId="71A132CD" w14:textId="5D081648" w:rsidR="005C1536" w:rsidRDefault="005C1536" w:rsidP="005C1536">
      <w:pPr>
        <w:pStyle w:val="Heading2"/>
      </w:pPr>
      <w:r>
        <w:t>Introduction</w:t>
      </w:r>
    </w:p>
    <w:p w14:paraId="53B9970F" w14:textId="77777777" w:rsidR="00671F55" w:rsidRDefault="00671F55" w:rsidP="00671F55">
      <w:r>
        <w:t>The UID2 IMA Plugin is pre-release software and should be used as such.</w:t>
      </w:r>
    </w:p>
    <w:p w14:paraId="11E4FA6F" w14:textId="4EC1BE18" w:rsidR="00671F55" w:rsidRDefault="00671F55" w:rsidP="005C1536">
      <w:pPr>
        <w:pStyle w:val="BodyKWN"/>
      </w:pPr>
      <w:r>
        <w:t xml:space="preserve">The UID2 IMA Plugin enables apps </w:t>
      </w:r>
      <w:r w:rsidR="005C1536">
        <w:t>that use</w:t>
      </w:r>
      <w:r>
        <w:t xml:space="preserve"> Google’s IMA SDK to include UID2 data in their ad requests. This is done automatically, with no direct coding needed </w:t>
      </w:r>
      <w:r w:rsidR="005C1536">
        <w:t>from</w:t>
      </w:r>
      <w:r>
        <w:t xml:space="preserve"> the app developer</w:t>
      </w:r>
      <w:r w:rsidR="005C1536">
        <w:t>, by:</w:t>
      </w:r>
    </w:p>
    <w:p w14:paraId="4DA12B92" w14:textId="77777777" w:rsidR="005C1536" w:rsidRDefault="005C1536" w:rsidP="005C1536">
      <w:pPr>
        <w:pStyle w:val="Bullet1"/>
      </w:pPr>
      <w:r>
        <w:t>The IMA SDK</w:t>
      </w:r>
    </w:p>
    <w:p w14:paraId="2E2585E3" w14:textId="77777777" w:rsidR="005C1536" w:rsidRDefault="005C1536" w:rsidP="005C1536">
      <w:pPr>
        <w:pStyle w:val="Bullet1"/>
      </w:pPr>
      <w:r>
        <w:t>The UID2 SDK</w:t>
      </w:r>
    </w:p>
    <w:p w14:paraId="7483CB98" w14:textId="1A7FEC16" w:rsidR="005C1536" w:rsidRDefault="005C1536" w:rsidP="005C1536">
      <w:pPr>
        <w:pStyle w:val="Bullet1"/>
      </w:pPr>
      <w:r>
        <w:t>The UID2 IMA Plugin</w:t>
      </w:r>
    </w:p>
    <w:p w14:paraId="186841F4" w14:textId="77777777" w:rsidR="00671F55" w:rsidRDefault="00671F55" w:rsidP="00671F55">
      <w:pPr>
        <w:pStyle w:val="Heading2"/>
        <w:numPr>
          <w:ilvl w:val="1"/>
          <w:numId w:val="25"/>
        </w:numPr>
      </w:pPr>
      <w:r>
        <w:t>iOS</w:t>
      </w:r>
    </w:p>
    <w:p w14:paraId="72B6E802" w14:textId="77777777" w:rsidR="00671F55" w:rsidRDefault="00671F55" w:rsidP="00671F55">
      <w:pPr>
        <w:pStyle w:val="BodyKWN"/>
      </w:pPr>
      <w:r>
        <w:t>Refer to the following sections for iOS:</w:t>
      </w:r>
    </w:p>
    <w:p w14:paraId="6DEF81AB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Requirements</w:t>
      </w:r>
    </w:p>
    <w:p w14:paraId="184E8186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Installation</w:t>
      </w:r>
    </w:p>
    <w:p w14:paraId="16CBA3A9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Troubleshooting</w:t>
      </w:r>
    </w:p>
    <w:p w14:paraId="1D5243CB" w14:textId="77777777" w:rsidR="00671F55" w:rsidRDefault="00671F55" w:rsidP="00671F55">
      <w:pPr>
        <w:pStyle w:val="Heading3"/>
        <w:numPr>
          <w:ilvl w:val="2"/>
          <w:numId w:val="25"/>
        </w:numPr>
      </w:pPr>
      <w:r>
        <w:t>Requirements</w:t>
      </w:r>
    </w:p>
    <w:p w14:paraId="77FF7B77" w14:textId="77777777" w:rsidR="00671F55" w:rsidRDefault="00671F55" w:rsidP="00671F55">
      <w:pPr>
        <w:pStyle w:val="BodyKWN"/>
      </w:pPr>
      <w:r>
        <w:t>Install the following:</w:t>
      </w:r>
    </w:p>
    <w:p w14:paraId="1F307154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iOS SDK v0.1.0</w:t>
      </w:r>
    </w:p>
    <w:p w14:paraId="207868FA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Google IMA SDK v3.18.5</w:t>
      </w:r>
    </w:p>
    <w:p w14:paraId="466000E8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iOS IMA Plugin v0.1.0</w:t>
      </w:r>
    </w:p>
    <w:p w14:paraId="6C0FA60F" w14:textId="77777777" w:rsidR="00671F55" w:rsidRDefault="00671F55" w:rsidP="00671F55">
      <w:pPr>
        <w:pStyle w:val="Heading3"/>
        <w:numPr>
          <w:ilvl w:val="2"/>
          <w:numId w:val="25"/>
        </w:numPr>
      </w:pPr>
      <w:r>
        <w:t>Installation</w:t>
      </w:r>
    </w:p>
    <w:p w14:paraId="2F628F3A" w14:textId="77777777" w:rsidR="00671F55" w:rsidRDefault="00671F55" w:rsidP="00671F55">
      <w:r>
        <w:t>Install the UID2 iOS IMA Plugin v0.1.0 via Swift Package Manager to an existing app with UID2 SDK and Google IMA SDK installed.</w:t>
      </w:r>
    </w:p>
    <w:p w14:paraId="731D6E9F" w14:textId="2B50BC42" w:rsidR="00671F55" w:rsidRDefault="00671F55" w:rsidP="00671F55">
      <w:pPr>
        <w:pStyle w:val="code"/>
      </w:pPr>
      <w:r>
        <w:t xml:space="preserve">.package(url: https://github.com/IABTechLab/uid2-ios-plugin-google-ima.git, exact: </w:t>
      </w:r>
      <w:r w:rsidR="001F5BF9" w:rsidRPr="001F5BF9">
        <w:t>"</w:t>
      </w:r>
      <w:r>
        <w:t>0.1.0</w:t>
      </w:r>
      <w:r w:rsidR="001F5BF9" w:rsidRPr="001F5BF9">
        <w:t>"</w:t>
      </w:r>
      <w:r>
        <w:t>)</w:t>
      </w:r>
    </w:p>
    <w:p w14:paraId="4B29BFB3" w14:textId="77777777" w:rsidR="00671F55" w:rsidRDefault="00671F55" w:rsidP="00671F55">
      <w:pPr>
        <w:pStyle w:val="Heading3"/>
        <w:numPr>
          <w:ilvl w:val="2"/>
          <w:numId w:val="25"/>
        </w:numPr>
      </w:pPr>
      <w:r>
        <w:lastRenderedPageBreak/>
        <w:t>Troubleshooting</w:t>
      </w:r>
    </w:p>
    <w:p w14:paraId="1BAC0C46" w14:textId="2E6AB846" w:rsidR="00671F55" w:rsidRDefault="00671F55" w:rsidP="00671F55">
      <w:r>
        <w:t>Google’s IMA SDK does not currently support Swift Package Manager (SPM)</w:t>
      </w:r>
      <w:r w:rsidR="001F5BF9">
        <w:t xml:space="preserve">. </w:t>
      </w:r>
      <w:r w:rsidR="0014763D">
        <w:t xml:space="preserve">This </w:t>
      </w:r>
      <w:r w:rsidR="004731E9">
        <w:t>might</w:t>
      </w:r>
      <w:r w:rsidR="0014763D">
        <w:t xml:space="preserve"> result in some dependency issues</w:t>
      </w:r>
      <w:r>
        <w:t>.</w:t>
      </w:r>
      <w:r w:rsidR="001F5BF9">
        <w:t xml:space="preserve"> When Google is ready with SPM support, t</w:t>
      </w:r>
      <w:r>
        <w:t>he UID2 IMA Plugin will be updated to use SPM.</w:t>
      </w:r>
    </w:p>
    <w:p w14:paraId="325F8F87" w14:textId="5F729BD4" w:rsidR="00671F55" w:rsidRDefault="00671F55" w:rsidP="00671F55">
      <w:r>
        <w:t xml:space="preserve">To resolve any issue that </w:t>
      </w:r>
      <w:r w:rsidR="004731E9">
        <w:t xml:space="preserve">might </w:t>
      </w:r>
      <w:r>
        <w:t xml:space="preserve">arise, it’s recommended </w:t>
      </w:r>
      <w:r w:rsidR="001F5BF9">
        <w:t>that you</w:t>
      </w:r>
      <w:r>
        <w:t xml:space="preserve"> copy the two source code files from the UID2 IMA Plugin directly into your app. </w:t>
      </w:r>
      <w:r w:rsidR="001F5BF9">
        <w:t>Be sure to use the same class and file names, to ensure that Google IMA can find the files at runtime</w:t>
      </w:r>
      <w:r>
        <w:t>. The two files are:</w:t>
      </w:r>
    </w:p>
    <w:p w14:paraId="17120D6E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UID2IMASecureSignalsAdapter.swift</w:t>
      </w:r>
    </w:p>
    <w:p w14:paraId="2A99F134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UID2GoogleAdapterErrors.swift</w:t>
      </w:r>
    </w:p>
    <w:p w14:paraId="6EC7333A" w14:textId="77777777" w:rsidR="00671F55" w:rsidRDefault="00671F55" w:rsidP="00671F55">
      <w:pPr>
        <w:pStyle w:val="Heading2"/>
        <w:numPr>
          <w:ilvl w:val="1"/>
          <w:numId w:val="25"/>
        </w:numPr>
      </w:pPr>
      <w:r>
        <w:t>Android</w:t>
      </w:r>
    </w:p>
    <w:p w14:paraId="6B052204" w14:textId="77777777" w:rsidR="00671F55" w:rsidRDefault="00671F55" w:rsidP="00671F55">
      <w:pPr>
        <w:pStyle w:val="BodyKWN"/>
      </w:pPr>
      <w:r>
        <w:t>Refer to the following sections for Android:</w:t>
      </w:r>
    </w:p>
    <w:p w14:paraId="3EF6EDA9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Requirements</w:t>
      </w:r>
    </w:p>
    <w:p w14:paraId="22085020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Installation</w:t>
      </w:r>
    </w:p>
    <w:p w14:paraId="33F6AC66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Troubleshooting</w:t>
      </w:r>
    </w:p>
    <w:p w14:paraId="1940978E" w14:textId="77777777" w:rsidR="00671F55" w:rsidRDefault="00671F55" w:rsidP="00671F55">
      <w:pPr>
        <w:pStyle w:val="Heading3"/>
        <w:numPr>
          <w:ilvl w:val="2"/>
          <w:numId w:val="25"/>
        </w:numPr>
      </w:pPr>
      <w:r>
        <w:t>Requirements</w:t>
      </w:r>
    </w:p>
    <w:p w14:paraId="5E02D589" w14:textId="77777777" w:rsidR="00671F55" w:rsidRDefault="00671F55" w:rsidP="00671F55">
      <w:pPr>
        <w:pStyle w:val="BodyKWN"/>
      </w:pPr>
      <w:r>
        <w:t>Install the following:</w:t>
      </w:r>
    </w:p>
    <w:p w14:paraId="2DC6D664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Android SDK v0.1.0</w:t>
      </w:r>
    </w:p>
    <w:p w14:paraId="401B8A34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Google IMA SDK v3.29.0+</w:t>
      </w:r>
    </w:p>
    <w:p w14:paraId="7B91B87D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Android IMA Plugin v0.1.0</w:t>
      </w:r>
    </w:p>
    <w:p w14:paraId="205F9E2E" w14:textId="77777777" w:rsidR="00671F55" w:rsidRDefault="00671F55" w:rsidP="00671F55">
      <w:pPr>
        <w:pStyle w:val="Heading3"/>
        <w:numPr>
          <w:ilvl w:val="2"/>
          <w:numId w:val="25"/>
        </w:numPr>
      </w:pPr>
      <w:r>
        <w:t>Installation</w:t>
      </w:r>
    </w:p>
    <w:p w14:paraId="0F440D7A" w14:textId="3F2587D6" w:rsidR="00671F55" w:rsidRDefault="00671F55" w:rsidP="00671F55">
      <w:r>
        <w:t xml:space="preserve">Install the UID2 Android IMA Plugin v0.1.0 via Gradle / Maven to an existing app with </w:t>
      </w:r>
      <w:r w:rsidR="001F5BF9">
        <w:t xml:space="preserve">the </w:t>
      </w:r>
      <w:r>
        <w:t>UID2 Android SDK and Google IMA SDK installed.</w:t>
      </w:r>
    </w:p>
    <w:p w14:paraId="40C5AEBA" w14:textId="77777777" w:rsidR="00671F55" w:rsidRDefault="00671F55" w:rsidP="00671F55">
      <w:pPr>
        <w:pStyle w:val="Heading4"/>
        <w:numPr>
          <w:ilvl w:val="3"/>
          <w:numId w:val="25"/>
        </w:numPr>
      </w:pPr>
      <w:r>
        <w:t>Gradle</w:t>
      </w:r>
    </w:p>
    <w:p w14:paraId="7B9B81B9" w14:textId="77777777" w:rsidR="00C4119C" w:rsidRDefault="00C4119C" w:rsidP="00C4119C">
      <w:pPr>
        <w:pStyle w:val="BodyKWN"/>
      </w:pPr>
      <w:r>
        <w:t xml:space="preserve">To install with Gradle, </w:t>
      </w:r>
      <w:r w:rsidRPr="0047553D">
        <w:t xml:space="preserve">add the SDK as a dependency in </w:t>
      </w:r>
      <w:r>
        <w:t xml:space="preserve">the </w:t>
      </w:r>
      <w:r w:rsidRPr="0047553D">
        <w:rPr>
          <w:rStyle w:val="codeinlineChar"/>
        </w:rPr>
        <w:t>build.gradle</w:t>
      </w:r>
      <w:r>
        <w:t xml:space="preserve"> file</w:t>
      </w:r>
      <w:r w:rsidRPr="0047553D">
        <w:t>:</w:t>
      </w:r>
    </w:p>
    <w:p w14:paraId="7ACCF241" w14:textId="77777777" w:rsidR="00671F55" w:rsidRDefault="00671F55" w:rsidP="00671F55">
      <w:pPr>
        <w:pStyle w:val="code"/>
      </w:pPr>
      <w:r>
        <w:t>implementation 'com.uid2:uid2-android-sdk-ima:0.1.0'</w:t>
      </w:r>
    </w:p>
    <w:p w14:paraId="23769BE7" w14:textId="77777777" w:rsidR="00671F55" w:rsidRDefault="00671F55" w:rsidP="00671F55">
      <w:pPr>
        <w:pStyle w:val="Heading4"/>
        <w:numPr>
          <w:ilvl w:val="3"/>
          <w:numId w:val="25"/>
        </w:numPr>
      </w:pPr>
      <w:r>
        <w:lastRenderedPageBreak/>
        <w:t>Maven</w:t>
      </w:r>
    </w:p>
    <w:p w14:paraId="54131398" w14:textId="16C83012" w:rsidR="00F47A97" w:rsidRDefault="00F47A97" w:rsidP="00C4119C">
      <w:pPr>
        <w:pStyle w:val="BodyKWN"/>
      </w:pPr>
      <w:r>
        <w:t xml:space="preserve">To install with Maven, </w:t>
      </w:r>
      <w:r w:rsidRPr="0047553D">
        <w:t>add the SDK as a dependency</w:t>
      </w:r>
      <w:r w:rsidR="00C4119C" w:rsidRPr="0047553D">
        <w:t xml:space="preserve"> in </w:t>
      </w:r>
      <w:r w:rsidR="00C4119C">
        <w:t xml:space="preserve">the </w:t>
      </w:r>
      <w:r w:rsidR="00C4119C">
        <w:rPr>
          <w:rStyle w:val="codeinlineChar"/>
        </w:rPr>
        <w:t>pom.xml</w:t>
      </w:r>
      <w:r w:rsidR="00C4119C">
        <w:t xml:space="preserve"> file</w:t>
      </w:r>
      <w:r w:rsidR="00C4119C" w:rsidRPr="0047553D">
        <w:t>:</w:t>
      </w:r>
    </w:p>
    <w:p w14:paraId="1847C32A" w14:textId="77777777" w:rsidR="00671F55" w:rsidRDefault="00671F55" w:rsidP="00C4119C">
      <w:pPr>
        <w:pStyle w:val="code"/>
        <w:keepNext/>
      </w:pPr>
      <w:r>
        <w:t>&lt;dependency&gt;</w:t>
      </w:r>
    </w:p>
    <w:p w14:paraId="1416D85C" w14:textId="77777777" w:rsidR="00671F55" w:rsidRDefault="00671F55" w:rsidP="00C4119C">
      <w:pPr>
        <w:pStyle w:val="code"/>
        <w:keepNext/>
      </w:pPr>
      <w:r>
        <w:t xml:space="preserve">    &lt;groupId&gt;com.uid2&lt;/groupId&gt;</w:t>
      </w:r>
    </w:p>
    <w:p w14:paraId="4B76FA71" w14:textId="77777777" w:rsidR="00671F55" w:rsidRDefault="00671F55" w:rsidP="00C4119C">
      <w:pPr>
        <w:pStyle w:val="code"/>
        <w:keepNext/>
      </w:pPr>
      <w:r>
        <w:t xml:space="preserve">    &lt;artifactId&gt;uid2-android-sdk-ima&lt;/artifactId&gt;</w:t>
      </w:r>
    </w:p>
    <w:p w14:paraId="2E72A3A8" w14:textId="77777777" w:rsidR="00671F55" w:rsidRDefault="00671F55" w:rsidP="00C4119C">
      <w:pPr>
        <w:pStyle w:val="code"/>
        <w:keepNext/>
      </w:pPr>
      <w:r>
        <w:t xml:space="preserve">    &lt;version&gt;0.1.0&lt;/version&gt;</w:t>
      </w:r>
    </w:p>
    <w:p w14:paraId="7EFD3F5E" w14:textId="77777777" w:rsidR="00671F55" w:rsidRDefault="00671F55" w:rsidP="00671F55">
      <w:pPr>
        <w:pStyle w:val="code"/>
      </w:pPr>
      <w:r>
        <w:t>&lt;/dependency&gt;</w:t>
      </w:r>
    </w:p>
    <w:p w14:paraId="5474E319" w14:textId="77777777" w:rsidR="00671F55" w:rsidRDefault="00671F55" w:rsidP="00671F55">
      <w:pPr>
        <w:pStyle w:val="Heading3"/>
        <w:numPr>
          <w:ilvl w:val="2"/>
          <w:numId w:val="25"/>
        </w:numPr>
      </w:pPr>
      <w:r>
        <w:t>Troubleshooting</w:t>
      </w:r>
    </w:p>
    <w:p w14:paraId="233909EE" w14:textId="53A620A5" w:rsidR="00671F55" w:rsidRDefault="00671F55" w:rsidP="00671F55">
      <w:r>
        <w:t>There</w:t>
      </w:r>
      <w:r w:rsidR="00BC0491">
        <w:t xml:space="preserve"> ha</w:t>
      </w:r>
      <w:r>
        <w:t xml:space="preserve">s been an occasional issue with Google IMA SDK v3.30.0 not running when used in non-Android TV apps. This is due to the inclusion of </w:t>
      </w:r>
      <w:r>
        <w:rPr>
          <w:rStyle w:val="codeinlineChar"/>
        </w:rPr>
        <w:t>com.google.android.tv:tv-ads:1.0.0-alpha</w:t>
      </w:r>
      <w:r>
        <w:t xml:space="preserve"> as a dependency. </w:t>
      </w:r>
      <w:r w:rsidR="00BC0491">
        <w:t>To resolve the problem, revert</w:t>
      </w:r>
      <w:r>
        <w:t xml:space="preserve"> back to Google IMA SDK v3.29.0.</w:t>
      </w:r>
    </w:p>
    <w:p w14:paraId="5E3EACC0" w14:textId="77777777" w:rsidR="00671F55" w:rsidRDefault="00671F55" w:rsidP="00671F55"/>
    <w:p w14:paraId="257631EB" w14:textId="77777777" w:rsidR="00671F55" w:rsidRDefault="00671F55" w:rsidP="00671F55">
      <w:pPr>
        <w:spacing w:before="240"/>
        <w:jc w:val="center"/>
      </w:pPr>
      <w:r>
        <w:sym w:font="Symbol" w:char="F02D"/>
      </w:r>
      <w:r>
        <w:rPr>
          <w:rFonts w:ascii="Cambria" w:hAnsi="Cambria"/>
        </w:rPr>
        <w:t>⧫</w:t>
      </w:r>
      <w:r>
        <w:sym w:font="Symbol" w:char="F02D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sectPr w:rsidR="00671F55" w:rsidSect="003D7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3857" w14:textId="77777777" w:rsidR="00FF2B8B" w:rsidRDefault="00FF2B8B">
      <w:pPr>
        <w:spacing w:after="0" w:line="240" w:lineRule="auto"/>
      </w:pPr>
      <w:r>
        <w:separator/>
      </w:r>
    </w:p>
  </w:endnote>
  <w:endnote w:type="continuationSeparator" w:id="0">
    <w:p w14:paraId="3D3C7D84" w14:textId="77777777" w:rsidR="00FF2B8B" w:rsidRDefault="00FF2B8B">
      <w:pPr>
        <w:spacing w:after="0" w:line="240" w:lineRule="auto"/>
      </w:pPr>
      <w:r>
        <w:continuationSeparator/>
      </w:r>
    </w:p>
  </w:endnote>
  <w:endnote w:type="continuationNotice" w:id="1">
    <w:p w14:paraId="4B45FB5A" w14:textId="77777777" w:rsidR="00FF2B8B" w:rsidRDefault="00FF2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D757" w14:textId="77777777" w:rsidR="00C72CC2" w:rsidRDefault="00C72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310B" w14:textId="1D398D93" w:rsidR="00C935AF" w:rsidRPr="00135CEA" w:rsidRDefault="005C1536" w:rsidP="003C0201">
    <w:pPr>
      <w:pStyle w:val="Footer"/>
    </w:pPr>
    <w:r>
      <w:t>Developer Guide for UID2 IMA Plugin</w:t>
    </w:r>
    <w:r w:rsidR="00AC5CC5" w:rsidRPr="00AC5CC5">
      <w:t xml:space="preserve">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21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CC" w14:textId="7D4E8219" w:rsidR="00C935AF" w:rsidRDefault="005C1536">
    <w:pPr>
      <w:pStyle w:val="Footer"/>
    </w:pPr>
    <w:r>
      <w:t>Developer Guide for UID2 IMA Plugin</w:t>
    </w:r>
    <w:r w:rsidR="00AF7970" w:rsidRPr="00AC5CC5">
      <w:t xml:space="preserve">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954B" w14:textId="77777777" w:rsidR="00FF2B8B" w:rsidRDefault="00FF2B8B">
      <w:pPr>
        <w:spacing w:after="0" w:line="240" w:lineRule="auto"/>
      </w:pPr>
      <w:r>
        <w:separator/>
      </w:r>
    </w:p>
  </w:footnote>
  <w:footnote w:type="continuationSeparator" w:id="0">
    <w:p w14:paraId="37358A5B" w14:textId="77777777" w:rsidR="00FF2B8B" w:rsidRDefault="00FF2B8B">
      <w:pPr>
        <w:spacing w:after="0" w:line="240" w:lineRule="auto"/>
      </w:pPr>
      <w:r>
        <w:continuationSeparator/>
      </w:r>
    </w:p>
  </w:footnote>
  <w:footnote w:type="continuationNotice" w:id="1">
    <w:p w14:paraId="39246397" w14:textId="77777777" w:rsidR="00FF2B8B" w:rsidRDefault="00FF2B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37F6" w14:textId="77777777" w:rsidR="00C72CC2" w:rsidRDefault="00C72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F194" w14:textId="40E38298" w:rsidR="00C72CC2" w:rsidRDefault="00C72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716475"/>
      <w:docPartObj>
        <w:docPartGallery w:val="Watermarks"/>
        <w:docPartUnique/>
      </w:docPartObj>
    </w:sdtPr>
    <w:sdtContent>
      <w:p w14:paraId="58877370" w14:textId="1EE5F391" w:rsidR="00C72CC2" w:rsidRDefault="00000000">
        <w:pPr>
          <w:pStyle w:val="Header"/>
        </w:pPr>
        <w:r>
          <w:rPr>
            <w:noProof/>
          </w:rPr>
          <w:pict w14:anchorId="7EA96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A8"/>
    <w:multiLevelType w:val="multilevel"/>
    <w:tmpl w:val="08224B6A"/>
    <w:lvl w:ilvl="0">
      <w:start w:val="1"/>
      <w:numFmt w:val="decimal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F03FE"/>
    <w:multiLevelType w:val="hybridMultilevel"/>
    <w:tmpl w:val="961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441"/>
    <w:multiLevelType w:val="multilevel"/>
    <w:tmpl w:val="0409001D"/>
    <w:styleLink w:val="Cellbulle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C6EFF"/>
    <w:multiLevelType w:val="multilevel"/>
    <w:tmpl w:val="731A3212"/>
    <w:numStyleLink w:val="Headings"/>
  </w:abstractNum>
  <w:abstractNum w:abstractNumId="4" w15:restartNumberingAfterBreak="0">
    <w:nsid w:val="1C482D97"/>
    <w:multiLevelType w:val="hybridMultilevel"/>
    <w:tmpl w:val="69205EDA"/>
    <w:lvl w:ilvl="0" w:tplc="48E012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35F88"/>
    <w:multiLevelType w:val="multilevel"/>
    <w:tmpl w:val="731A3212"/>
    <w:numStyleLink w:val="Headings"/>
  </w:abstractNum>
  <w:abstractNum w:abstractNumId="6" w15:restartNumberingAfterBreak="0">
    <w:nsid w:val="292E096B"/>
    <w:multiLevelType w:val="multilevel"/>
    <w:tmpl w:val="49B2A4F4"/>
    <w:styleLink w:val="Num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ABA6772"/>
    <w:multiLevelType w:val="multilevel"/>
    <w:tmpl w:val="F190B5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D862E7A"/>
    <w:multiLevelType w:val="hybridMultilevel"/>
    <w:tmpl w:val="B470B108"/>
    <w:lvl w:ilvl="0" w:tplc="F8183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5D6"/>
    <w:multiLevelType w:val="hybridMultilevel"/>
    <w:tmpl w:val="31E6A380"/>
    <w:lvl w:ilvl="0" w:tplc="A2EE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809C7"/>
    <w:multiLevelType w:val="hybridMultilevel"/>
    <w:tmpl w:val="800A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CE8"/>
    <w:multiLevelType w:val="hybridMultilevel"/>
    <w:tmpl w:val="F34A20BC"/>
    <w:lvl w:ilvl="0" w:tplc="973C4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18F8"/>
    <w:multiLevelType w:val="hybridMultilevel"/>
    <w:tmpl w:val="3D5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57EB2"/>
    <w:multiLevelType w:val="multilevel"/>
    <w:tmpl w:val="731A3212"/>
    <w:styleLink w:val="Headings"/>
    <w:lvl w:ilvl="0">
      <w:start w:val="1"/>
      <w:numFmt w:val="decimal"/>
      <w:pStyle w:val="Heading1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um1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pStyle w:val="Num2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E21977"/>
    <w:multiLevelType w:val="hybridMultilevel"/>
    <w:tmpl w:val="559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C1CCA"/>
    <w:multiLevelType w:val="hybridMultilevel"/>
    <w:tmpl w:val="F950FD8A"/>
    <w:lvl w:ilvl="0" w:tplc="C5167A5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A0F16"/>
    <w:multiLevelType w:val="hybridMultilevel"/>
    <w:tmpl w:val="9A286C02"/>
    <w:lvl w:ilvl="0" w:tplc="24A2C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94D32"/>
    <w:multiLevelType w:val="hybridMultilevel"/>
    <w:tmpl w:val="5B26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F6203"/>
    <w:multiLevelType w:val="hybridMultilevel"/>
    <w:tmpl w:val="416050A6"/>
    <w:lvl w:ilvl="0" w:tplc="80A81F52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AE27D5"/>
    <w:multiLevelType w:val="multilevel"/>
    <w:tmpl w:val="731A3212"/>
    <w:numStyleLink w:val="Headings"/>
  </w:abstractNum>
  <w:abstractNum w:abstractNumId="20" w15:restartNumberingAfterBreak="0">
    <w:nsid w:val="5BCA245A"/>
    <w:multiLevelType w:val="hybridMultilevel"/>
    <w:tmpl w:val="ADA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94BE3"/>
    <w:multiLevelType w:val="hybridMultilevel"/>
    <w:tmpl w:val="F9FE3950"/>
    <w:lvl w:ilvl="0" w:tplc="7EC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97A04"/>
    <w:multiLevelType w:val="hybridMultilevel"/>
    <w:tmpl w:val="D188EDE8"/>
    <w:lvl w:ilvl="0" w:tplc="DFFC48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9180">
    <w:abstractNumId w:val="13"/>
  </w:num>
  <w:num w:numId="2" w16cid:durableId="1846625909">
    <w:abstractNumId w:val="6"/>
  </w:num>
  <w:num w:numId="3" w16cid:durableId="1445734439">
    <w:abstractNumId w:val="11"/>
  </w:num>
  <w:num w:numId="4" w16cid:durableId="1621104737">
    <w:abstractNumId w:val="16"/>
  </w:num>
  <w:num w:numId="5" w16cid:durableId="840244328">
    <w:abstractNumId w:val="7"/>
  </w:num>
  <w:num w:numId="6" w16cid:durableId="842207680">
    <w:abstractNumId w:val="4"/>
  </w:num>
  <w:num w:numId="7" w16cid:durableId="470173471">
    <w:abstractNumId w:val="21"/>
  </w:num>
  <w:num w:numId="8" w16cid:durableId="412093004">
    <w:abstractNumId w:val="9"/>
  </w:num>
  <w:num w:numId="9" w16cid:durableId="1556815352">
    <w:abstractNumId w:val="18"/>
  </w:num>
  <w:num w:numId="10" w16cid:durableId="1788743523">
    <w:abstractNumId w:val="5"/>
  </w:num>
  <w:num w:numId="11" w16cid:durableId="360519020">
    <w:abstractNumId w:val="8"/>
  </w:num>
  <w:num w:numId="12" w16cid:durableId="1515264031">
    <w:abstractNumId w:val="1"/>
  </w:num>
  <w:num w:numId="13" w16cid:durableId="945504587">
    <w:abstractNumId w:val="14"/>
  </w:num>
  <w:num w:numId="14" w16cid:durableId="395662333">
    <w:abstractNumId w:val="20"/>
  </w:num>
  <w:num w:numId="15" w16cid:durableId="637342283">
    <w:abstractNumId w:val="3"/>
  </w:num>
  <w:num w:numId="16" w16cid:durableId="663240148">
    <w:abstractNumId w:val="10"/>
  </w:num>
  <w:num w:numId="17" w16cid:durableId="2070103925">
    <w:abstractNumId w:val="15"/>
  </w:num>
  <w:num w:numId="18" w16cid:durableId="256209868">
    <w:abstractNumId w:val="19"/>
  </w:num>
  <w:num w:numId="19" w16cid:durableId="1996713669">
    <w:abstractNumId w:val="0"/>
  </w:num>
  <w:num w:numId="20" w16cid:durableId="1860662282">
    <w:abstractNumId w:val="17"/>
  </w:num>
  <w:num w:numId="21" w16cid:durableId="694892460">
    <w:abstractNumId w:val="12"/>
  </w:num>
  <w:num w:numId="22" w16cid:durableId="591864031">
    <w:abstractNumId w:val="5"/>
  </w:num>
  <w:num w:numId="23" w16cid:durableId="223833237">
    <w:abstractNumId w:val="22"/>
  </w:num>
  <w:num w:numId="24" w16cid:durableId="1091974221">
    <w:abstractNumId w:val="5"/>
  </w:num>
  <w:num w:numId="25" w16cid:durableId="285628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9583094">
    <w:abstractNumId w:val="4"/>
  </w:num>
  <w:num w:numId="27" w16cid:durableId="46277439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6"/>
    <w:rsid w:val="000000D2"/>
    <w:rsid w:val="00000584"/>
    <w:rsid w:val="000005DD"/>
    <w:rsid w:val="00000F40"/>
    <w:rsid w:val="00000FC5"/>
    <w:rsid w:val="000017FD"/>
    <w:rsid w:val="00001848"/>
    <w:rsid w:val="00001C4E"/>
    <w:rsid w:val="000025F3"/>
    <w:rsid w:val="0000295D"/>
    <w:rsid w:val="00003000"/>
    <w:rsid w:val="0000373F"/>
    <w:rsid w:val="00003A3B"/>
    <w:rsid w:val="00003F52"/>
    <w:rsid w:val="0000497E"/>
    <w:rsid w:val="00005C46"/>
    <w:rsid w:val="00005FD2"/>
    <w:rsid w:val="00006111"/>
    <w:rsid w:val="0000625C"/>
    <w:rsid w:val="0000667D"/>
    <w:rsid w:val="00006CCF"/>
    <w:rsid w:val="00007127"/>
    <w:rsid w:val="0000712D"/>
    <w:rsid w:val="000072FE"/>
    <w:rsid w:val="00007529"/>
    <w:rsid w:val="00007BA7"/>
    <w:rsid w:val="00010648"/>
    <w:rsid w:val="00011421"/>
    <w:rsid w:val="00013229"/>
    <w:rsid w:val="00013F05"/>
    <w:rsid w:val="00014452"/>
    <w:rsid w:val="0001463D"/>
    <w:rsid w:val="000146F1"/>
    <w:rsid w:val="00014785"/>
    <w:rsid w:val="00014849"/>
    <w:rsid w:val="00014960"/>
    <w:rsid w:val="00014B73"/>
    <w:rsid w:val="00014D85"/>
    <w:rsid w:val="000157C4"/>
    <w:rsid w:val="00015A53"/>
    <w:rsid w:val="000161DF"/>
    <w:rsid w:val="0001658B"/>
    <w:rsid w:val="00016728"/>
    <w:rsid w:val="00016CC6"/>
    <w:rsid w:val="0001717E"/>
    <w:rsid w:val="00017420"/>
    <w:rsid w:val="00017822"/>
    <w:rsid w:val="00017D9C"/>
    <w:rsid w:val="00017E23"/>
    <w:rsid w:val="000200DE"/>
    <w:rsid w:val="000207D7"/>
    <w:rsid w:val="00020BAC"/>
    <w:rsid w:val="00020C8A"/>
    <w:rsid w:val="00020EA1"/>
    <w:rsid w:val="000213DD"/>
    <w:rsid w:val="00021F21"/>
    <w:rsid w:val="00022155"/>
    <w:rsid w:val="00023A90"/>
    <w:rsid w:val="00023BB1"/>
    <w:rsid w:val="00023EB8"/>
    <w:rsid w:val="00024860"/>
    <w:rsid w:val="00024B8B"/>
    <w:rsid w:val="00024C6C"/>
    <w:rsid w:val="000251B8"/>
    <w:rsid w:val="000267F3"/>
    <w:rsid w:val="000271DF"/>
    <w:rsid w:val="000279D1"/>
    <w:rsid w:val="0003112D"/>
    <w:rsid w:val="00031957"/>
    <w:rsid w:val="00031BE1"/>
    <w:rsid w:val="00031D19"/>
    <w:rsid w:val="00032F03"/>
    <w:rsid w:val="000339A5"/>
    <w:rsid w:val="00033E9B"/>
    <w:rsid w:val="000340FB"/>
    <w:rsid w:val="00034257"/>
    <w:rsid w:val="00034397"/>
    <w:rsid w:val="000351F8"/>
    <w:rsid w:val="000358E6"/>
    <w:rsid w:val="00037682"/>
    <w:rsid w:val="0004096A"/>
    <w:rsid w:val="00040BE7"/>
    <w:rsid w:val="00040CA9"/>
    <w:rsid w:val="00040D45"/>
    <w:rsid w:val="00040FEE"/>
    <w:rsid w:val="00041A15"/>
    <w:rsid w:val="00041DF9"/>
    <w:rsid w:val="0004220E"/>
    <w:rsid w:val="0004276D"/>
    <w:rsid w:val="000432DA"/>
    <w:rsid w:val="0004336F"/>
    <w:rsid w:val="00043EC4"/>
    <w:rsid w:val="00044482"/>
    <w:rsid w:val="00044995"/>
    <w:rsid w:val="00044D9B"/>
    <w:rsid w:val="0004520C"/>
    <w:rsid w:val="0004579E"/>
    <w:rsid w:val="00045FC7"/>
    <w:rsid w:val="0004613D"/>
    <w:rsid w:val="00046D28"/>
    <w:rsid w:val="0004711B"/>
    <w:rsid w:val="00047191"/>
    <w:rsid w:val="00047403"/>
    <w:rsid w:val="0004792F"/>
    <w:rsid w:val="00047B55"/>
    <w:rsid w:val="00050342"/>
    <w:rsid w:val="000504EE"/>
    <w:rsid w:val="00050544"/>
    <w:rsid w:val="00050697"/>
    <w:rsid w:val="00050DE1"/>
    <w:rsid w:val="00051643"/>
    <w:rsid w:val="00052175"/>
    <w:rsid w:val="0005236D"/>
    <w:rsid w:val="00052A2D"/>
    <w:rsid w:val="00052A31"/>
    <w:rsid w:val="00052B3B"/>
    <w:rsid w:val="00052F5C"/>
    <w:rsid w:val="000531B5"/>
    <w:rsid w:val="00053998"/>
    <w:rsid w:val="00053A2B"/>
    <w:rsid w:val="0005441D"/>
    <w:rsid w:val="000545CE"/>
    <w:rsid w:val="000547DB"/>
    <w:rsid w:val="000549F0"/>
    <w:rsid w:val="00054D68"/>
    <w:rsid w:val="00055359"/>
    <w:rsid w:val="00055E19"/>
    <w:rsid w:val="000560F2"/>
    <w:rsid w:val="00056609"/>
    <w:rsid w:val="00056D35"/>
    <w:rsid w:val="0006021A"/>
    <w:rsid w:val="00060A6C"/>
    <w:rsid w:val="00060BF3"/>
    <w:rsid w:val="00060F55"/>
    <w:rsid w:val="000610D4"/>
    <w:rsid w:val="00061110"/>
    <w:rsid w:val="0006121E"/>
    <w:rsid w:val="00061250"/>
    <w:rsid w:val="000612B8"/>
    <w:rsid w:val="00061434"/>
    <w:rsid w:val="00061DA8"/>
    <w:rsid w:val="000620DC"/>
    <w:rsid w:val="00062409"/>
    <w:rsid w:val="0006247A"/>
    <w:rsid w:val="00062E4A"/>
    <w:rsid w:val="000633A5"/>
    <w:rsid w:val="000639EF"/>
    <w:rsid w:val="0006412D"/>
    <w:rsid w:val="00064629"/>
    <w:rsid w:val="0006488E"/>
    <w:rsid w:val="0006578E"/>
    <w:rsid w:val="00065DEB"/>
    <w:rsid w:val="00066167"/>
    <w:rsid w:val="000662B8"/>
    <w:rsid w:val="00066815"/>
    <w:rsid w:val="00067084"/>
    <w:rsid w:val="000676F9"/>
    <w:rsid w:val="00067DD8"/>
    <w:rsid w:val="00070002"/>
    <w:rsid w:val="00070676"/>
    <w:rsid w:val="000708F7"/>
    <w:rsid w:val="00071186"/>
    <w:rsid w:val="000712B5"/>
    <w:rsid w:val="00071428"/>
    <w:rsid w:val="00072CFD"/>
    <w:rsid w:val="00072DD0"/>
    <w:rsid w:val="00072E69"/>
    <w:rsid w:val="00073509"/>
    <w:rsid w:val="00073A0B"/>
    <w:rsid w:val="000743C2"/>
    <w:rsid w:val="00074786"/>
    <w:rsid w:val="000750D2"/>
    <w:rsid w:val="0007510B"/>
    <w:rsid w:val="00075147"/>
    <w:rsid w:val="000759F9"/>
    <w:rsid w:val="00075CC9"/>
    <w:rsid w:val="00076E2F"/>
    <w:rsid w:val="00077558"/>
    <w:rsid w:val="00077B03"/>
    <w:rsid w:val="00077BA3"/>
    <w:rsid w:val="00077C9D"/>
    <w:rsid w:val="00077D39"/>
    <w:rsid w:val="00077FB6"/>
    <w:rsid w:val="000800B4"/>
    <w:rsid w:val="00080A55"/>
    <w:rsid w:val="00080A8C"/>
    <w:rsid w:val="00080CD6"/>
    <w:rsid w:val="00080EDA"/>
    <w:rsid w:val="000815EB"/>
    <w:rsid w:val="0008188E"/>
    <w:rsid w:val="000818FF"/>
    <w:rsid w:val="0008199F"/>
    <w:rsid w:val="000819F2"/>
    <w:rsid w:val="00081A12"/>
    <w:rsid w:val="00082012"/>
    <w:rsid w:val="00082C05"/>
    <w:rsid w:val="00083084"/>
    <w:rsid w:val="000834EE"/>
    <w:rsid w:val="00083645"/>
    <w:rsid w:val="00083B83"/>
    <w:rsid w:val="00083E81"/>
    <w:rsid w:val="00084291"/>
    <w:rsid w:val="00084494"/>
    <w:rsid w:val="00084613"/>
    <w:rsid w:val="00084931"/>
    <w:rsid w:val="00085061"/>
    <w:rsid w:val="00085A53"/>
    <w:rsid w:val="000862C8"/>
    <w:rsid w:val="00086A0C"/>
    <w:rsid w:val="00087B20"/>
    <w:rsid w:val="000914AF"/>
    <w:rsid w:val="00091924"/>
    <w:rsid w:val="00092391"/>
    <w:rsid w:val="0009257C"/>
    <w:rsid w:val="000925C5"/>
    <w:rsid w:val="00093094"/>
    <w:rsid w:val="000931C0"/>
    <w:rsid w:val="00093354"/>
    <w:rsid w:val="0009391D"/>
    <w:rsid w:val="00093BBD"/>
    <w:rsid w:val="00093C78"/>
    <w:rsid w:val="00093D75"/>
    <w:rsid w:val="00093E36"/>
    <w:rsid w:val="00093E80"/>
    <w:rsid w:val="00093F6B"/>
    <w:rsid w:val="0009459B"/>
    <w:rsid w:val="0009463B"/>
    <w:rsid w:val="00094789"/>
    <w:rsid w:val="00094AFB"/>
    <w:rsid w:val="00094B03"/>
    <w:rsid w:val="00094C19"/>
    <w:rsid w:val="000952D7"/>
    <w:rsid w:val="00095730"/>
    <w:rsid w:val="00096533"/>
    <w:rsid w:val="00096747"/>
    <w:rsid w:val="00096A42"/>
    <w:rsid w:val="00097A4B"/>
    <w:rsid w:val="00097FAE"/>
    <w:rsid w:val="000A0018"/>
    <w:rsid w:val="000A093B"/>
    <w:rsid w:val="000A0B9C"/>
    <w:rsid w:val="000A109F"/>
    <w:rsid w:val="000A1A18"/>
    <w:rsid w:val="000A2027"/>
    <w:rsid w:val="000A2142"/>
    <w:rsid w:val="000A28E5"/>
    <w:rsid w:val="000A2EFC"/>
    <w:rsid w:val="000A305D"/>
    <w:rsid w:val="000A34C4"/>
    <w:rsid w:val="000A35CE"/>
    <w:rsid w:val="000A3B6B"/>
    <w:rsid w:val="000A47DA"/>
    <w:rsid w:val="000A4DBD"/>
    <w:rsid w:val="000A5D5A"/>
    <w:rsid w:val="000A60F7"/>
    <w:rsid w:val="000A717F"/>
    <w:rsid w:val="000A7927"/>
    <w:rsid w:val="000A79F9"/>
    <w:rsid w:val="000B0520"/>
    <w:rsid w:val="000B09B2"/>
    <w:rsid w:val="000B1EEB"/>
    <w:rsid w:val="000B23BE"/>
    <w:rsid w:val="000B23D9"/>
    <w:rsid w:val="000B314E"/>
    <w:rsid w:val="000B33B2"/>
    <w:rsid w:val="000B349E"/>
    <w:rsid w:val="000B39AF"/>
    <w:rsid w:val="000B3BA7"/>
    <w:rsid w:val="000B494D"/>
    <w:rsid w:val="000B4B1A"/>
    <w:rsid w:val="000B4C37"/>
    <w:rsid w:val="000B53EF"/>
    <w:rsid w:val="000B5CCE"/>
    <w:rsid w:val="000B5F0D"/>
    <w:rsid w:val="000B63C4"/>
    <w:rsid w:val="000B63CB"/>
    <w:rsid w:val="000B6B10"/>
    <w:rsid w:val="000B715C"/>
    <w:rsid w:val="000B7355"/>
    <w:rsid w:val="000B7836"/>
    <w:rsid w:val="000B7CB2"/>
    <w:rsid w:val="000C06E7"/>
    <w:rsid w:val="000C08EA"/>
    <w:rsid w:val="000C0CC0"/>
    <w:rsid w:val="000C0DA0"/>
    <w:rsid w:val="000C12A0"/>
    <w:rsid w:val="000C16E6"/>
    <w:rsid w:val="000C215E"/>
    <w:rsid w:val="000C2270"/>
    <w:rsid w:val="000C22B6"/>
    <w:rsid w:val="000C2750"/>
    <w:rsid w:val="000C2DC5"/>
    <w:rsid w:val="000C34FD"/>
    <w:rsid w:val="000C38D2"/>
    <w:rsid w:val="000C3B8A"/>
    <w:rsid w:val="000C468F"/>
    <w:rsid w:val="000C4E1E"/>
    <w:rsid w:val="000C5A40"/>
    <w:rsid w:val="000C6168"/>
    <w:rsid w:val="000C655B"/>
    <w:rsid w:val="000C69F2"/>
    <w:rsid w:val="000C7306"/>
    <w:rsid w:val="000C73C7"/>
    <w:rsid w:val="000C7CBF"/>
    <w:rsid w:val="000D0A90"/>
    <w:rsid w:val="000D0AED"/>
    <w:rsid w:val="000D0BBB"/>
    <w:rsid w:val="000D1DAB"/>
    <w:rsid w:val="000D24EB"/>
    <w:rsid w:val="000D2529"/>
    <w:rsid w:val="000D25F4"/>
    <w:rsid w:val="000D2806"/>
    <w:rsid w:val="000D28CB"/>
    <w:rsid w:val="000D326E"/>
    <w:rsid w:val="000D3630"/>
    <w:rsid w:val="000D39D0"/>
    <w:rsid w:val="000D3D5E"/>
    <w:rsid w:val="000D3D6D"/>
    <w:rsid w:val="000D457A"/>
    <w:rsid w:val="000D46FE"/>
    <w:rsid w:val="000D4A85"/>
    <w:rsid w:val="000D4AAB"/>
    <w:rsid w:val="000D4D1D"/>
    <w:rsid w:val="000D4F58"/>
    <w:rsid w:val="000D5012"/>
    <w:rsid w:val="000D515F"/>
    <w:rsid w:val="000D52A4"/>
    <w:rsid w:val="000D55BD"/>
    <w:rsid w:val="000D55D9"/>
    <w:rsid w:val="000D63F5"/>
    <w:rsid w:val="000D6538"/>
    <w:rsid w:val="000D663B"/>
    <w:rsid w:val="000D6EF8"/>
    <w:rsid w:val="000D74F5"/>
    <w:rsid w:val="000E01DC"/>
    <w:rsid w:val="000E0BDC"/>
    <w:rsid w:val="000E0EAB"/>
    <w:rsid w:val="000E1930"/>
    <w:rsid w:val="000E1E62"/>
    <w:rsid w:val="000E2002"/>
    <w:rsid w:val="000E297E"/>
    <w:rsid w:val="000E2CCE"/>
    <w:rsid w:val="000E347B"/>
    <w:rsid w:val="000E3698"/>
    <w:rsid w:val="000E38F5"/>
    <w:rsid w:val="000E4016"/>
    <w:rsid w:val="000E4194"/>
    <w:rsid w:val="000E466D"/>
    <w:rsid w:val="000E492F"/>
    <w:rsid w:val="000E4ED6"/>
    <w:rsid w:val="000E5105"/>
    <w:rsid w:val="000E5197"/>
    <w:rsid w:val="000E54A8"/>
    <w:rsid w:val="000E567D"/>
    <w:rsid w:val="000E5BE1"/>
    <w:rsid w:val="000E5D37"/>
    <w:rsid w:val="000E6078"/>
    <w:rsid w:val="000E68A6"/>
    <w:rsid w:val="000E695D"/>
    <w:rsid w:val="000E6978"/>
    <w:rsid w:val="000E71B8"/>
    <w:rsid w:val="000E7207"/>
    <w:rsid w:val="000E72AB"/>
    <w:rsid w:val="000E7FBF"/>
    <w:rsid w:val="000F0140"/>
    <w:rsid w:val="000F0256"/>
    <w:rsid w:val="000F0318"/>
    <w:rsid w:val="000F0413"/>
    <w:rsid w:val="000F0ADF"/>
    <w:rsid w:val="000F10EC"/>
    <w:rsid w:val="000F1276"/>
    <w:rsid w:val="000F1832"/>
    <w:rsid w:val="000F18DC"/>
    <w:rsid w:val="000F2081"/>
    <w:rsid w:val="000F209D"/>
    <w:rsid w:val="000F254D"/>
    <w:rsid w:val="000F278A"/>
    <w:rsid w:val="000F2F57"/>
    <w:rsid w:val="000F326B"/>
    <w:rsid w:val="000F3C8B"/>
    <w:rsid w:val="000F3DF8"/>
    <w:rsid w:val="000F4112"/>
    <w:rsid w:val="000F43AF"/>
    <w:rsid w:val="000F46A1"/>
    <w:rsid w:val="000F58AF"/>
    <w:rsid w:val="000F5ACC"/>
    <w:rsid w:val="000F6962"/>
    <w:rsid w:val="000F69AF"/>
    <w:rsid w:val="000F6AD9"/>
    <w:rsid w:val="000F6FB2"/>
    <w:rsid w:val="000F7451"/>
    <w:rsid w:val="000F7A33"/>
    <w:rsid w:val="000F7E52"/>
    <w:rsid w:val="00100955"/>
    <w:rsid w:val="00100E23"/>
    <w:rsid w:val="001018EC"/>
    <w:rsid w:val="00101F23"/>
    <w:rsid w:val="00101FC0"/>
    <w:rsid w:val="00102369"/>
    <w:rsid w:val="00102A0C"/>
    <w:rsid w:val="00103601"/>
    <w:rsid w:val="001038DF"/>
    <w:rsid w:val="00103BED"/>
    <w:rsid w:val="0010414D"/>
    <w:rsid w:val="0010443D"/>
    <w:rsid w:val="0010490B"/>
    <w:rsid w:val="00104B9F"/>
    <w:rsid w:val="00104EE2"/>
    <w:rsid w:val="00104FD5"/>
    <w:rsid w:val="00105A1E"/>
    <w:rsid w:val="00105C9A"/>
    <w:rsid w:val="001060FD"/>
    <w:rsid w:val="001062B8"/>
    <w:rsid w:val="00106C8E"/>
    <w:rsid w:val="001071C9"/>
    <w:rsid w:val="00107467"/>
    <w:rsid w:val="00107701"/>
    <w:rsid w:val="00107F59"/>
    <w:rsid w:val="0011070C"/>
    <w:rsid w:val="0011162E"/>
    <w:rsid w:val="001119D3"/>
    <w:rsid w:val="00111F0A"/>
    <w:rsid w:val="001124CD"/>
    <w:rsid w:val="00112B06"/>
    <w:rsid w:val="00112FE0"/>
    <w:rsid w:val="0011313E"/>
    <w:rsid w:val="0011393C"/>
    <w:rsid w:val="0011399D"/>
    <w:rsid w:val="00113C51"/>
    <w:rsid w:val="00114811"/>
    <w:rsid w:val="00114BA5"/>
    <w:rsid w:val="0011509E"/>
    <w:rsid w:val="00115392"/>
    <w:rsid w:val="0011614B"/>
    <w:rsid w:val="00116671"/>
    <w:rsid w:val="00116997"/>
    <w:rsid w:val="00116AA2"/>
    <w:rsid w:val="00116B26"/>
    <w:rsid w:val="00116CFB"/>
    <w:rsid w:val="00117F23"/>
    <w:rsid w:val="00117F7F"/>
    <w:rsid w:val="00120C7D"/>
    <w:rsid w:val="00121149"/>
    <w:rsid w:val="001214F3"/>
    <w:rsid w:val="0012168C"/>
    <w:rsid w:val="001224BB"/>
    <w:rsid w:val="00122A64"/>
    <w:rsid w:val="00122F2D"/>
    <w:rsid w:val="00123D94"/>
    <w:rsid w:val="00124074"/>
    <w:rsid w:val="001246A3"/>
    <w:rsid w:val="00124A4A"/>
    <w:rsid w:val="00124E36"/>
    <w:rsid w:val="00124F99"/>
    <w:rsid w:val="001257C2"/>
    <w:rsid w:val="00125C1A"/>
    <w:rsid w:val="001264B5"/>
    <w:rsid w:val="001268D4"/>
    <w:rsid w:val="00126D99"/>
    <w:rsid w:val="00126DDD"/>
    <w:rsid w:val="00126EC0"/>
    <w:rsid w:val="001274D3"/>
    <w:rsid w:val="00127520"/>
    <w:rsid w:val="001277B0"/>
    <w:rsid w:val="0012798F"/>
    <w:rsid w:val="00130127"/>
    <w:rsid w:val="00130471"/>
    <w:rsid w:val="0013063C"/>
    <w:rsid w:val="00130C0E"/>
    <w:rsid w:val="001315EE"/>
    <w:rsid w:val="00131688"/>
    <w:rsid w:val="0013198C"/>
    <w:rsid w:val="00131F76"/>
    <w:rsid w:val="00131FAA"/>
    <w:rsid w:val="001321D0"/>
    <w:rsid w:val="00132EAD"/>
    <w:rsid w:val="00133411"/>
    <w:rsid w:val="00133623"/>
    <w:rsid w:val="00133867"/>
    <w:rsid w:val="001339CB"/>
    <w:rsid w:val="00133AF8"/>
    <w:rsid w:val="00133D3F"/>
    <w:rsid w:val="001345DE"/>
    <w:rsid w:val="00134CDD"/>
    <w:rsid w:val="00134F41"/>
    <w:rsid w:val="00134F62"/>
    <w:rsid w:val="00135FF0"/>
    <w:rsid w:val="00136936"/>
    <w:rsid w:val="00136C29"/>
    <w:rsid w:val="00136CE9"/>
    <w:rsid w:val="00136F0B"/>
    <w:rsid w:val="00137197"/>
    <w:rsid w:val="0013777D"/>
    <w:rsid w:val="001377B7"/>
    <w:rsid w:val="00137D96"/>
    <w:rsid w:val="00140411"/>
    <w:rsid w:val="00141110"/>
    <w:rsid w:val="001415AA"/>
    <w:rsid w:val="001415C6"/>
    <w:rsid w:val="00141634"/>
    <w:rsid w:val="0014201A"/>
    <w:rsid w:val="00142438"/>
    <w:rsid w:val="00142BCA"/>
    <w:rsid w:val="00143DA8"/>
    <w:rsid w:val="00145131"/>
    <w:rsid w:val="00145911"/>
    <w:rsid w:val="00145944"/>
    <w:rsid w:val="001459AB"/>
    <w:rsid w:val="00145ED5"/>
    <w:rsid w:val="001461C4"/>
    <w:rsid w:val="0014636A"/>
    <w:rsid w:val="00146449"/>
    <w:rsid w:val="001467A6"/>
    <w:rsid w:val="00146E7F"/>
    <w:rsid w:val="00146FCD"/>
    <w:rsid w:val="0014763D"/>
    <w:rsid w:val="001477AB"/>
    <w:rsid w:val="00147F2B"/>
    <w:rsid w:val="001500EB"/>
    <w:rsid w:val="00150424"/>
    <w:rsid w:val="00150498"/>
    <w:rsid w:val="00151269"/>
    <w:rsid w:val="00151747"/>
    <w:rsid w:val="00151B92"/>
    <w:rsid w:val="00152DE6"/>
    <w:rsid w:val="00153808"/>
    <w:rsid w:val="001540E8"/>
    <w:rsid w:val="00154383"/>
    <w:rsid w:val="001547E7"/>
    <w:rsid w:val="00154B6D"/>
    <w:rsid w:val="00154FC2"/>
    <w:rsid w:val="00154FE3"/>
    <w:rsid w:val="0015525B"/>
    <w:rsid w:val="00156116"/>
    <w:rsid w:val="00156277"/>
    <w:rsid w:val="001562E6"/>
    <w:rsid w:val="0015642E"/>
    <w:rsid w:val="00156D3F"/>
    <w:rsid w:val="00156FD3"/>
    <w:rsid w:val="00157707"/>
    <w:rsid w:val="00157B28"/>
    <w:rsid w:val="00157CF5"/>
    <w:rsid w:val="00157EDD"/>
    <w:rsid w:val="00157F5F"/>
    <w:rsid w:val="0016058C"/>
    <w:rsid w:val="001605E5"/>
    <w:rsid w:val="00160CED"/>
    <w:rsid w:val="0016115F"/>
    <w:rsid w:val="00161DE6"/>
    <w:rsid w:val="00161F35"/>
    <w:rsid w:val="00162372"/>
    <w:rsid w:val="001627E9"/>
    <w:rsid w:val="00162837"/>
    <w:rsid w:val="00162887"/>
    <w:rsid w:val="00162B25"/>
    <w:rsid w:val="00163034"/>
    <w:rsid w:val="0016311C"/>
    <w:rsid w:val="00163292"/>
    <w:rsid w:val="00163877"/>
    <w:rsid w:val="001639F0"/>
    <w:rsid w:val="001639F2"/>
    <w:rsid w:val="00163C47"/>
    <w:rsid w:val="00163D96"/>
    <w:rsid w:val="00164E23"/>
    <w:rsid w:val="0016503B"/>
    <w:rsid w:val="001650A8"/>
    <w:rsid w:val="001650B9"/>
    <w:rsid w:val="00165534"/>
    <w:rsid w:val="00165689"/>
    <w:rsid w:val="001656DA"/>
    <w:rsid w:val="001666CE"/>
    <w:rsid w:val="00166729"/>
    <w:rsid w:val="001669FA"/>
    <w:rsid w:val="00167062"/>
    <w:rsid w:val="00167176"/>
    <w:rsid w:val="00167808"/>
    <w:rsid w:val="00167ECE"/>
    <w:rsid w:val="00167EDF"/>
    <w:rsid w:val="0017005A"/>
    <w:rsid w:val="001703B3"/>
    <w:rsid w:val="001706B4"/>
    <w:rsid w:val="00170C17"/>
    <w:rsid w:val="00170F5D"/>
    <w:rsid w:val="00171560"/>
    <w:rsid w:val="00171AF2"/>
    <w:rsid w:val="0017260C"/>
    <w:rsid w:val="0017336D"/>
    <w:rsid w:val="00173AF7"/>
    <w:rsid w:val="00174305"/>
    <w:rsid w:val="0017474D"/>
    <w:rsid w:val="00175178"/>
    <w:rsid w:val="0017583D"/>
    <w:rsid w:val="00175BA2"/>
    <w:rsid w:val="0017603E"/>
    <w:rsid w:val="00176839"/>
    <w:rsid w:val="00176A5A"/>
    <w:rsid w:val="00176BD8"/>
    <w:rsid w:val="00176BDA"/>
    <w:rsid w:val="00176E20"/>
    <w:rsid w:val="00176EDB"/>
    <w:rsid w:val="00177333"/>
    <w:rsid w:val="001777E8"/>
    <w:rsid w:val="00177853"/>
    <w:rsid w:val="00180196"/>
    <w:rsid w:val="00180338"/>
    <w:rsid w:val="001803DD"/>
    <w:rsid w:val="00180992"/>
    <w:rsid w:val="00180F97"/>
    <w:rsid w:val="00180FCA"/>
    <w:rsid w:val="00181CFC"/>
    <w:rsid w:val="0018305A"/>
    <w:rsid w:val="0018354D"/>
    <w:rsid w:val="0018380D"/>
    <w:rsid w:val="00183A2A"/>
    <w:rsid w:val="00183D0A"/>
    <w:rsid w:val="0018432D"/>
    <w:rsid w:val="00184504"/>
    <w:rsid w:val="0018498A"/>
    <w:rsid w:val="00184CBF"/>
    <w:rsid w:val="001856DE"/>
    <w:rsid w:val="001857C5"/>
    <w:rsid w:val="00185A91"/>
    <w:rsid w:val="00185D8B"/>
    <w:rsid w:val="00185E23"/>
    <w:rsid w:val="001867EA"/>
    <w:rsid w:val="0018694B"/>
    <w:rsid w:val="0018700B"/>
    <w:rsid w:val="00187B85"/>
    <w:rsid w:val="00187FCE"/>
    <w:rsid w:val="001902CC"/>
    <w:rsid w:val="00190885"/>
    <w:rsid w:val="00191060"/>
    <w:rsid w:val="001915BD"/>
    <w:rsid w:val="001917AB"/>
    <w:rsid w:val="001918E4"/>
    <w:rsid w:val="00191D61"/>
    <w:rsid w:val="00191F86"/>
    <w:rsid w:val="00192FE0"/>
    <w:rsid w:val="001932D5"/>
    <w:rsid w:val="001935C8"/>
    <w:rsid w:val="00193B09"/>
    <w:rsid w:val="00193EEE"/>
    <w:rsid w:val="0019411C"/>
    <w:rsid w:val="00194545"/>
    <w:rsid w:val="00195FA9"/>
    <w:rsid w:val="00195FBF"/>
    <w:rsid w:val="00196145"/>
    <w:rsid w:val="001963D8"/>
    <w:rsid w:val="001969F8"/>
    <w:rsid w:val="00196B98"/>
    <w:rsid w:val="00196BC1"/>
    <w:rsid w:val="00197C17"/>
    <w:rsid w:val="00197D44"/>
    <w:rsid w:val="001A098B"/>
    <w:rsid w:val="001A0B77"/>
    <w:rsid w:val="001A0CF2"/>
    <w:rsid w:val="001A1318"/>
    <w:rsid w:val="001A1C2A"/>
    <w:rsid w:val="001A1DD9"/>
    <w:rsid w:val="001A1E52"/>
    <w:rsid w:val="001A2448"/>
    <w:rsid w:val="001A2CA8"/>
    <w:rsid w:val="001A34DC"/>
    <w:rsid w:val="001A3ADE"/>
    <w:rsid w:val="001A3DD5"/>
    <w:rsid w:val="001A3DE6"/>
    <w:rsid w:val="001A41E0"/>
    <w:rsid w:val="001A4DBC"/>
    <w:rsid w:val="001A5002"/>
    <w:rsid w:val="001A5F28"/>
    <w:rsid w:val="001A611D"/>
    <w:rsid w:val="001A6CBE"/>
    <w:rsid w:val="001A6ECA"/>
    <w:rsid w:val="001A7932"/>
    <w:rsid w:val="001A7A77"/>
    <w:rsid w:val="001A7CCC"/>
    <w:rsid w:val="001B0241"/>
    <w:rsid w:val="001B03DB"/>
    <w:rsid w:val="001B1241"/>
    <w:rsid w:val="001B140B"/>
    <w:rsid w:val="001B1C44"/>
    <w:rsid w:val="001B2092"/>
    <w:rsid w:val="001B2200"/>
    <w:rsid w:val="001B22E8"/>
    <w:rsid w:val="001B22FF"/>
    <w:rsid w:val="001B2A4F"/>
    <w:rsid w:val="001B35B8"/>
    <w:rsid w:val="001B3D67"/>
    <w:rsid w:val="001B3E77"/>
    <w:rsid w:val="001B4399"/>
    <w:rsid w:val="001B499B"/>
    <w:rsid w:val="001B4B2B"/>
    <w:rsid w:val="001B5129"/>
    <w:rsid w:val="001B5329"/>
    <w:rsid w:val="001B6759"/>
    <w:rsid w:val="001B695A"/>
    <w:rsid w:val="001B6CCD"/>
    <w:rsid w:val="001B717E"/>
    <w:rsid w:val="001B7A87"/>
    <w:rsid w:val="001B7BFF"/>
    <w:rsid w:val="001B7F6C"/>
    <w:rsid w:val="001C044C"/>
    <w:rsid w:val="001C0A0B"/>
    <w:rsid w:val="001C1260"/>
    <w:rsid w:val="001C12F1"/>
    <w:rsid w:val="001C1421"/>
    <w:rsid w:val="001C194A"/>
    <w:rsid w:val="001C1C32"/>
    <w:rsid w:val="001C1D7C"/>
    <w:rsid w:val="001C24B3"/>
    <w:rsid w:val="001C382D"/>
    <w:rsid w:val="001C3CEC"/>
    <w:rsid w:val="001C3FAA"/>
    <w:rsid w:val="001C416D"/>
    <w:rsid w:val="001C4D79"/>
    <w:rsid w:val="001C54E1"/>
    <w:rsid w:val="001C55F4"/>
    <w:rsid w:val="001C56EB"/>
    <w:rsid w:val="001C5A18"/>
    <w:rsid w:val="001C5A29"/>
    <w:rsid w:val="001C5AAC"/>
    <w:rsid w:val="001C5B90"/>
    <w:rsid w:val="001C6058"/>
    <w:rsid w:val="001C67B8"/>
    <w:rsid w:val="001C6AB2"/>
    <w:rsid w:val="001C6B28"/>
    <w:rsid w:val="001C6C00"/>
    <w:rsid w:val="001C6F3B"/>
    <w:rsid w:val="001C748C"/>
    <w:rsid w:val="001D0922"/>
    <w:rsid w:val="001D0FB9"/>
    <w:rsid w:val="001D107C"/>
    <w:rsid w:val="001D11E6"/>
    <w:rsid w:val="001D1758"/>
    <w:rsid w:val="001D17D1"/>
    <w:rsid w:val="001D1CB7"/>
    <w:rsid w:val="001D2B44"/>
    <w:rsid w:val="001D33B7"/>
    <w:rsid w:val="001D3CB8"/>
    <w:rsid w:val="001D3EDB"/>
    <w:rsid w:val="001D4373"/>
    <w:rsid w:val="001D492E"/>
    <w:rsid w:val="001D49C9"/>
    <w:rsid w:val="001D4A8C"/>
    <w:rsid w:val="001D4BF7"/>
    <w:rsid w:val="001D4D9C"/>
    <w:rsid w:val="001D5712"/>
    <w:rsid w:val="001D578B"/>
    <w:rsid w:val="001D5DE5"/>
    <w:rsid w:val="001D5E2F"/>
    <w:rsid w:val="001D5EFE"/>
    <w:rsid w:val="001D6269"/>
    <w:rsid w:val="001D6561"/>
    <w:rsid w:val="001D6801"/>
    <w:rsid w:val="001D6AA8"/>
    <w:rsid w:val="001D7060"/>
    <w:rsid w:val="001E04B4"/>
    <w:rsid w:val="001E0A83"/>
    <w:rsid w:val="001E0C68"/>
    <w:rsid w:val="001E1C3D"/>
    <w:rsid w:val="001E1FB2"/>
    <w:rsid w:val="001E2347"/>
    <w:rsid w:val="001E26F2"/>
    <w:rsid w:val="001E282D"/>
    <w:rsid w:val="001E2DFB"/>
    <w:rsid w:val="001E309C"/>
    <w:rsid w:val="001E345A"/>
    <w:rsid w:val="001E34DF"/>
    <w:rsid w:val="001E36EE"/>
    <w:rsid w:val="001E38EF"/>
    <w:rsid w:val="001E38F4"/>
    <w:rsid w:val="001E4181"/>
    <w:rsid w:val="001E4825"/>
    <w:rsid w:val="001E4A8D"/>
    <w:rsid w:val="001E4CB9"/>
    <w:rsid w:val="001E51FD"/>
    <w:rsid w:val="001E5B0A"/>
    <w:rsid w:val="001E64B6"/>
    <w:rsid w:val="001E6549"/>
    <w:rsid w:val="001E675E"/>
    <w:rsid w:val="001E68A5"/>
    <w:rsid w:val="001E6C15"/>
    <w:rsid w:val="001E6D26"/>
    <w:rsid w:val="001E76B2"/>
    <w:rsid w:val="001F008A"/>
    <w:rsid w:val="001F056E"/>
    <w:rsid w:val="001F0FEF"/>
    <w:rsid w:val="001F1283"/>
    <w:rsid w:val="001F1348"/>
    <w:rsid w:val="001F1ADE"/>
    <w:rsid w:val="001F1ED9"/>
    <w:rsid w:val="001F2C1E"/>
    <w:rsid w:val="001F31CA"/>
    <w:rsid w:val="001F3AC6"/>
    <w:rsid w:val="001F3E69"/>
    <w:rsid w:val="001F4E3D"/>
    <w:rsid w:val="001F4EA6"/>
    <w:rsid w:val="001F5BF9"/>
    <w:rsid w:val="001F6151"/>
    <w:rsid w:val="001F630D"/>
    <w:rsid w:val="001F75E5"/>
    <w:rsid w:val="001F7AE3"/>
    <w:rsid w:val="001F7ED7"/>
    <w:rsid w:val="00200445"/>
    <w:rsid w:val="002004F0"/>
    <w:rsid w:val="00200583"/>
    <w:rsid w:val="00200680"/>
    <w:rsid w:val="0020093A"/>
    <w:rsid w:val="00200B86"/>
    <w:rsid w:val="00200FC4"/>
    <w:rsid w:val="0020125A"/>
    <w:rsid w:val="002014C7"/>
    <w:rsid w:val="002015CC"/>
    <w:rsid w:val="0020172F"/>
    <w:rsid w:val="00201834"/>
    <w:rsid w:val="00201A07"/>
    <w:rsid w:val="00201F34"/>
    <w:rsid w:val="002021FB"/>
    <w:rsid w:val="00202C4C"/>
    <w:rsid w:val="00203615"/>
    <w:rsid w:val="00203772"/>
    <w:rsid w:val="002038EE"/>
    <w:rsid w:val="00203D41"/>
    <w:rsid w:val="002047C3"/>
    <w:rsid w:val="002050FC"/>
    <w:rsid w:val="00205E69"/>
    <w:rsid w:val="00206B1C"/>
    <w:rsid w:val="00206D38"/>
    <w:rsid w:val="002070FA"/>
    <w:rsid w:val="00207272"/>
    <w:rsid w:val="00207E8D"/>
    <w:rsid w:val="002112F1"/>
    <w:rsid w:val="0021155C"/>
    <w:rsid w:val="0021187A"/>
    <w:rsid w:val="00211ACF"/>
    <w:rsid w:val="00211C16"/>
    <w:rsid w:val="00211E3C"/>
    <w:rsid w:val="00211EFD"/>
    <w:rsid w:val="00212058"/>
    <w:rsid w:val="002123EF"/>
    <w:rsid w:val="00212A86"/>
    <w:rsid w:val="002130BE"/>
    <w:rsid w:val="00213110"/>
    <w:rsid w:val="002131DA"/>
    <w:rsid w:val="002132F9"/>
    <w:rsid w:val="00213FDF"/>
    <w:rsid w:val="00214025"/>
    <w:rsid w:val="00214253"/>
    <w:rsid w:val="00214745"/>
    <w:rsid w:val="00214DA6"/>
    <w:rsid w:val="002151D0"/>
    <w:rsid w:val="00215253"/>
    <w:rsid w:val="0021536B"/>
    <w:rsid w:val="0021596A"/>
    <w:rsid w:val="0021634D"/>
    <w:rsid w:val="002163C5"/>
    <w:rsid w:val="00216646"/>
    <w:rsid w:val="00216755"/>
    <w:rsid w:val="00216F29"/>
    <w:rsid w:val="00217579"/>
    <w:rsid w:val="00217845"/>
    <w:rsid w:val="00217D2B"/>
    <w:rsid w:val="002200CC"/>
    <w:rsid w:val="002206A8"/>
    <w:rsid w:val="002215A0"/>
    <w:rsid w:val="0022179B"/>
    <w:rsid w:val="0022195F"/>
    <w:rsid w:val="002222FA"/>
    <w:rsid w:val="00222674"/>
    <w:rsid w:val="002226A2"/>
    <w:rsid w:val="00222BD7"/>
    <w:rsid w:val="002232E0"/>
    <w:rsid w:val="002233B6"/>
    <w:rsid w:val="00223EF7"/>
    <w:rsid w:val="00224293"/>
    <w:rsid w:val="00224405"/>
    <w:rsid w:val="00224629"/>
    <w:rsid w:val="002247B7"/>
    <w:rsid w:val="00225169"/>
    <w:rsid w:val="00225DBF"/>
    <w:rsid w:val="00226CEF"/>
    <w:rsid w:val="0022736D"/>
    <w:rsid w:val="00227AFF"/>
    <w:rsid w:val="00227B59"/>
    <w:rsid w:val="00227B95"/>
    <w:rsid w:val="0023057C"/>
    <w:rsid w:val="00230BA7"/>
    <w:rsid w:val="00230BD9"/>
    <w:rsid w:val="00230FFD"/>
    <w:rsid w:val="0023146C"/>
    <w:rsid w:val="002319F4"/>
    <w:rsid w:val="00231A75"/>
    <w:rsid w:val="002323AB"/>
    <w:rsid w:val="0023248A"/>
    <w:rsid w:val="00232564"/>
    <w:rsid w:val="0023282F"/>
    <w:rsid w:val="00232CDE"/>
    <w:rsid w:val="00233C3E"/>
    <w:rsid w:val="0023467E"/>
    <w:rsid w:val="002346D4"/>
    <w:rsid w:val="00235A6A"/>
    <w:rsid w:val="00235FC4"/>
    <w:rsid w:val="0023649A"/>
    <w:rsid w:val="002369B0"/>
    <w:rsid w:val="00236ABC"/>
    <w:rsid w:val="00236E27"/>
    <w:rsid w:val="00240595"/>
    <w:rsid w:val="00240646"/>
    <w:rsid w:val="0024064D"/>
    <w:rsid w:val="002407A0"/>
    <w:rsid w:val="00240D05"/>
    <w:rsid w:val="00240E09"/>
    <w:rsid w:val="0024113C"/>
    <w:rsid w:val="002412B8"/>
    <w:rsid w:val="002413C3"/>
    <w:rsid w:val="00241654"/>
    <w:rsid w:val="00241853"/>
    <w:rsid w:val="002418BF"/>
    <w:rsid w:val="00241F54"/>
    <w:rsid w:val="002429FB"/>
    <w:rsid w:val="00243173"/>
    <w:rsid w:val="002437B2"/>
    <w:rsid w:val="00243843"/>
    <w:rsid w:val="00243B8B"/>
    <w:rsid w:val="00243BC3"/>
    <w:rsid w:val="00243DFF"/>
    <w:rsid w:val="002447F9"/>
    <w:rsid w:val="002453AB"/>
    <w:rsid w:val="00245562"/>
    <w:rsid w:val="00245664"/>
    <w:rsid w:val="002456A6"/>
    <w:rsid w:val="0024597D"/>
    <w:rsid w:val="002465C5"/>
    <w:rsid w:val="0024675A"/>
    <w:rsid w:val="00246DFF"/>
    <w:rsid w:val="002470E8"/>
    <w:rsid w:val="00247891"/>
    <w:rsid w:val="0024794F"/>
    <w:rsid w:val="002500E6"/>
    <w:rsid w:val="00250820"/>
    <w:rsid w:val="0025082E"/>
    <w:rsid w:val="002508E1"/>
    <w:rsid w:val="00250C34"/>
    <w:rsid w:val="00251058"/>
    <w:rsid w:val="002517BE"/>
    <w:rsid w:val="00251996"/>
    <w:rsid w:val="00251FE4"/>
    <w:rsid w:val="0025236B"/>
    <w:rsid w:val="0025293F"/>
    <w:rsid w:val="002529C9"/>
    <w:rsid w:val="002538F2"/>
    <w:rsid w:val="00254088"/>
    <w:rsid w:val="002542D3"/>
    <w:rsid w:val="002551F9"/>
    <w:rsid w:val="002560ED"/>
    <w:rsid w:val="00256584"/>
    <w:rsid w:val="00256D50"/>
    <w:rsid w:val="0025771F"/>
    <w:rsid w:val="00257E95"/>
    <w:rsid w:val="0026008B"/>
    <w:rsid w:val="0026050A"/>
    <w:rsid w:val="0026069C"/>
    <w:rsid w:val="002609B0"/>
    <w:rsid w:val="00260C57"/>
    <w:rsid w:val="0026130F"/>
    <w:rsid w:val="00261A64"/>
    <w:rsid w:val="00261D50"/>
    <w:rsid w:val="0026293E"/>
    <w:rsid w:val="0026298F"/>
    <w:rsid w:val="00262F8F"/>
    <w:rsid w:val="00263D96"/>
    <w:rsid w:val="0026414D"/>
    <w:rsid w:val="002644A8"/>
    <w:rsid w:val="002646E7"/>
    <w:rsid w:val="00264749"/>
    <w:rsid w:val="00264D34"/>
    <w:rsid w:val="00265DAD"/>
    <w:rsid w:val="00265E51"/>
    <w:rsid w:val="00265EEE"/>
    <w:rsid w:val="0026674F"/>
    <w:rsid w:val="00266C90"/>
    <w:rsid w:val="002672FA"/>
    <w:rsid w:val="002679CF"/>
    <w:rsid w:val="002679D3"/>
    <w:rsid w:val="00267B2A"/>
    <w:rsid w:val="00267BE6"/>
    <w:rsid w:val="00267FC3"/>
    <w:rsid w:val="00270440"/>
    <w:rsid w:val="0027062A"/>
    <w:rsid w:val="00270A5B"/>
    <w:rsid w:val="00270DE8"/>
    <w:rsid w:val="00270E55"/>
    <w:rsid w:val="002710CB"/>
    <w:rsid w:val="00271A19"/>
    <w:rsid w:val="00272000"/>
    <w:rsid w:val="002733F1"/>
    <w:rsid w:val="0027343D"/>
    <w:rsid w:val="00273719"/>
    <w:rsid w:val="00273AAC"/>
    <w:rsid w:val="00273D9F"/>
    <w:rsid w:val="00273DAC"/>
    <w:rsid w:val="0027400A"/>
    <w:rsid w:val="00274460"/>
    <w:rsid w:val="00274794"/>
    <w:rsid w:val="002755D4"/>
    <w:rsid w:val="00275680"/>
    <w:rsid w:val="00275996"/>
    <w:rsid w:val="00275E64"/>
    <w:rsid w:val="0027635D"/>
    <w:rsid w:val="00276367"/>
    <w:rsid w:val="00276930"/>
    <w:rsid w:val="00276E7C"/>
    <w:rsid w:val="00277D97"/>
    <w:rsid w:val="00280272"/>
    <w:rsid w:val="0028056C"/>
    <w:rsid w:val="002806C7"/>
    <w:rsid w:val="00280809"/>
    <w:rsid w:val="00280B74"/>
    <w:rsid w:val="00281A28"/>
    <w:rsid w:val="00281B06"/>
    <w:rsid w:val="00281C2D"/>
    <w:rsid w:val="002821AE"/>
    <w:rsid w:val="002821EE"/>
    <w:rsid w:val="00282498"/>
    <w:rsid w:val="00282642"/>
    <w:rsid w:val="00282667"/>
    <w:rsid w:val="00282A86"/>
    <w:rsid w:val="00282DA2"/>
    <w:rsid w:val="00282E89"/>
    <w:rsid w:val="00282EC7"/>
    <w:rsid w:val="00283680"/>
    <w:rsid w:val="00283F72"/>
    <w:rsid w:val="00284F42"/>
    <w:rsid w:val="0028514F"/>
    <w:rsid w:val="002856DD"/>
    <w:rsid w:val="00285809"/>
    <w:rsid w:val="00285F9C"/>
    <w:rsid w:val="002862CA"/>
    <w:rsid w:val="002866D8"/>
    <w:rsid w:val="00287B93"/>
    <w:rsid w:val="002907A8"/>
    <w:rsid w:val="00290804"/>
    <w:rsid w:val="00290B85"/>
    <w:rsid w:val="00290D68"/>
    <w:rsid w:val="0029141E"/>
    <w:rsid w:val="00291D97"/>
    <w:rsid w:val="00291DDC"/>
    <w:rsid w:val="00292267"/>
    <w:rsid w:val="00292D90"/>
    <w:rsid w:val="00293962"/>
    <w:rsid w:val="00293B85"/>
    <w:rsid w:val="0029462B"/>
    <w:rsid w:val="00294F33"/>
    <w:rsid w:val="00295AB7"/>
    <w:rsid w:val="00295B29"/>
    <w:rsid w:val="00295CF9"/>
    <w:rsid w:val="002965BC"/>
    <w:rsid w:val="002973B3"/>
    <w:rsid w:val="00297748"/>
    <w:rsid w:val="00297990"/>
    <w:rsid w:val="00297CA7"/>
    <w:rsid w:val="002A0526"/>
    <w:rsid w:val="002A053E"/>
    <w:rsid w:val="002A058D"/>
    <w:rsid w:val="002A0688"/>
    <w:rsid w:val="002A0C67"/>
    <w:rsid w:val="002A1109"/>
    <w:rsid w:val="002A1120"/>
    <w:rsid w:val="002A1221"/>
    <w:rsid w:val="002A127E"/>
    <w:rsid w:val="002A154B"/>
    <w:rsid w:val="002A17BE"/>
    <w:rsid w:val="002A1B0C"/>
    <w:rsid w:val="002A1CAC"/>
    <w:rsid w:val="002A2418"/>
    <w:rsid w:val="002A2728"/>
    <w:rsid w:val="002A27A6"/>
    <w:rsid w:val="002A2A02"/>
    <w:rsid w:val="002A2A8D"/>
    <w:rsid w:val="002A3F65"/>
    <w:rsid w:val="002A3F8F"/>
    <w:rsid w:val="002A4B1D"/>
    <w:rsid w:val="002A66F7"/>
    <w:rsid w:val="002A6882"/>
    <w:rsid w:val="002A6D0D"/>
    <w:rsid w:val="002A6E8F"/>
    <w:rsid w:val="002A71D1"/>
    <w:rsid w:val="002A7E14"/>
    <w:rsid w:val="002B001F"/>
    <w:rsid w:val="002B025C"/>
    <w:rsid w:val="002B0666"/>
    <w:rsid w:val="002B1A27"/>
    <w:rsid w:val="002B1B82"/>
    <w:rsid w:val="002B1CC8"/>
    <w:rsid w:val="002B2150"/>
    <w:rsid w:val="002B2A8C"/>
    <w:rsid w:val="002B2BDE"/>
    <w:rsid w:val="002B3457"/>
    <w:rsid w:val="002B354F"/>
    <w:rsid w:val="002B488B"/>
    <w:rsid w:val="002B4D3A"/>
    <w:rsid w:val="002B4E7B"/>
    <w:rsid w:val="002B5EF5"/>
    <w:rsid w:val="002B6050"/>
    <w:rsid w:val="002B62AF"/>
    <w:rsid w:val="002B737D"/>
    <w:rsid w:val="002B744E"/>
    <w:rsid w:val="002C0114"/>
    <w:rsid w:val="002C0334"/>
    <w:rsid w:val="002C0A31"/>
    <w:rsid w:val="002C102E"/>
    <w:rsid w:val="002C21D5"/>
    <w:rsid w:val="002C2BAE"/>
    <w:rsid w:val="002C2CF8"/>
    <w:rsid w:val="002C35FB"/>
    <w:rsid w:val="002C367B"/>
    <w:rsid w:val="002C383A"/>
    <w:rsid w:val="002C3B1F"/>
    <w:rsid w:val="002C3BDA"/>
    <w:rsid w:val="002C3C59"/>
    <w:rsid w:val="002C3EC2"/>
    <w:rsid w:val="002C44AB"/>
    <w:rsid w:val="002C4B37"/>
    <w:rsid w:val="002C5041"/>
    <w:rsid w:val="002C5705"/>
    <w:rsid w:val="002C5DB8"/>
    <w:rsid w:val="002C6117"/>
    <w:rsid w:val="002C64D0"/>
    <w:rsid w:val="002C6625"/>
    <w:rsid w:val="002C678A"/>
    <w:rsid w:val="002C72FB"/>
    <w:rsid w:val="002C7770"/>
    <w:rsid w:val="002C7DD8"/>
    <w:rsid w:val="002D0449"/>
    <w:rsid w:val="002D1DBC"/>
    <w:rsid w:val="002D22F2"/>
    <w:rsid w:val="002D2A92"/>
    <w:rsid w:val="002D2C78"/>
    <w:rsid w:val="002D32FE"/>
    <w:rsid w:val="002D37C3"/>
    <w:rsid w:val="002D37E8"/>
    <w:rsid w:val="002D38DF"/>
    <w:rsid w:val="002D3FB3"/>
    <w:rsid w:val="002D5E5E"/>
    <w:rsid w:val="002D67FF"/>
    <w:rsid w:val="002D68CA"/>
    <w:rsid w:val="002D6D73"/>
    <w:rsid w:val="002D74D8"/>
    <w:rsid w:val="002D7B4E"/>
    <w:rsid w:val="002E005E"/>
    <w:rsid w:val="002E011A"/>
    <w:rsid w:val="002E017E"/>
    <w:rsid w:val="002E098F"/>
    <w:rsid w:val="002E0F6A"/>
    <w:rsid w:val="002E13CC"/>
    <w:rsid w:val="002E3576"/>
    <w:rsid w:val="002E3752"/>
    <w:rsid w:val="002E4373"/>
    <w:rsid w:val="002E4718"/>
    <w:rsid w:val="002E4763"/>
    <w:rsid w:val="002E4B37"/>
    <w:rsid w:val="002E5943"/>
    <w:rsid w:val="002E5A3B"/>
    <w:rsid w:val="002E66DC"/>
    <w:rsid w:val="002E6839"/>
    <w:rsid w:val="002E6ACD"/>
    <w:rsid w:val="002E703F"/>
    <w:rsid w:val="002E73D5"/>
    <w:rsid w:val="002F01F2"/>
    <w:rsid w:val="002F0FDE"/>
    <w:rsid w:val="002F15FB"/>
    <w:rsid w:val="002F16A7"/>
    <w:rsid w:val="002F18FE"/>
    <w:rsid w:val="002F1937"/>
    <w:rsid w:val="002F27AE"/>
    <w:rsid w:val="002F27F1"/>
    <w:rsid w:val="002F2EB2"/>
    <w:rsid w:val="002F2F9B"/>
    <w:rsid w:val="002F3153"/>
    <w:rsid w:val="002F336E"/>
    <w:rsid w:val="002F3465"/>
    <w:rsid w:val="002F3AC8"/>
    <w:rsid w:val="002F4759"/>
    <w:rsid w:val="002F4A89"/>
    <w:rsid w:val="002F4B0D"/>
    <w:rsid w:val="002F517E"/>
    <w:rsid w:val="002F5215"/>
    <w:rsid w:val="002F58BA"/>
    <w:rsid w:val="002F75B3"/>
    <w:rsid w:val="002F79DE"/>
    <w:rsid w:val="002F7A2A"/>
    <w:rsid w:val="002F7E8C"/>
    <w:rsid w:val="003005FF"/>
    <w:rsid w:val="003006FF"/>
    <w:rsid w:val="003008F0"/>
    <w:rsid w:val="003010C1"/>
    <w:rsid w:val="0030151A"/>
    <w:rsid w:val="00301616"/>
    <w:rsid w:val="00301F38"/>
    <w:rsid w:val="0030323F"/>
    <w:rsid w:val="0030329B"/>
    <w:rsid w:val="003034DE"/>
    <w:rsid w:val="003036D4"/>
    <w:rsid w:val="00303C00"/>
    <w:rsid w:val="003042A4"/>
    <w:rsid w:val="003045D8"/>
    <w:rsid w:val="0030484E"/>
    <w:rsid w:val="00306122"/>
    <w:rsid w:val="003062FD"/>
    <w:rsid w:val="00306B33"/>
    <w:rsid w:val="0030728B"/>
    <w:rsid w:val="00307547"/>
    <w:rsid w:val="00307AD0"/>
    <w:rsid w:val="00307E00"/>
    <w:rsid w:val="00310DF7"/>
    <w:rsid w:val="00311107"/>
    <w:rsid w:val="003116AA"/>
    <w:rsid w:val="00311930"/>
    <w:rsid w:val="00311C5E"/>
    <w:rsid w:val="00311CF5"/>
    <w:rsid w:val="00311D4B"/>
    <w:rsid w:val="00312046"/>
    <w:rsid w:val="0031231B"/>
    <w:rsid w:val="003133BD"/>
    <w:rsid w:val="003139FD"/>
    <w:rsid w:val="00314B19"/>
    <w:rsid w:val="00314E75"/>
    <w:rsid w:val="003153F2"/>
    <w:rsid w:val="003156DF"/>
    <w:rsid w:val="003157E4"/>
    <w:rsid w:val="003157F1"/>
    <w:rsid w:val="00315BE8"/>
    <w:rsid w:val="003160F5"/>
    <w:rsid w:val="0031662E"/>
    <w:rsid w:val="003167B3"/>
    <w:rsid w:val="00316CD0"/>
    <w:rsid w:val="00316F9C"/>
    <w:rsid w:val="003171EB"/>
    <w:rsid w:val="00317475"/>
    <w:rsid w:val="003175E2"/>
    <w:rsid w:val="00321168"/>
    <w:rsid w:val="00321BCB"/>
    <w:rsid w:val="00321FAB"/>
    <w:rsid w:val="0032205B"/>
    <w:rsid w:val="00322363"/>
    <w:rsid w:val="0032243F"/>
    <w:rsid w:val="00322579"/>
    <w:rsid w:val="00322750"/>
    <w:rsid w:val="00322FAD"/>
    <w:rsid w:val="00323131"/>
    <w:rsid w:val="00323E58"/>
    <w:rsid w:val="00324343"/>
    <w:rsid w:val="00324DD4"/>
    <w:rsid w:val="00325FB7"/>
    <w:rsid w:val="0032619D"/>
    <w:rsid w:val="003261CF"/>
    <w:rsid w:val="003263DE"/>
    <w:rsid w:val="003267F7"/>
    <w:rsid w:val="00327912"/>
    <w:rsid w:val="00327F19"/>
    <w:rsid w:val="003301A4"/>
    <w:rsid w:val="003313F8"/>
    <w:rsid w:val="0033167A"/>
    <w:rsid w:val="00331819"/>
    <w:rsid w:val="003319DB"/>
    <w:rsid w:val="00332444"/>
    <w:rsid w:val="003324F7"/>
    <w:rsid w:val="00332C71"/>
    <w:rsid w:val="00332E50"/>
    <w:rsid w:val="00332EAD"/>
    <w:rsid w:val="00332F8B"/>
    <w:rsid w:val="00333524"/>
    <w:rsid w:val="00333CF0"/>
    <w:rsid w:val="003344C2"/>
    <w:rsid w:val="0033468A"/>
    <w:rsid w:val="003346E7"/>
    <w:rsid w:val="003347DE"/>
    <w:rsid w:val="00334E8F"/>
    <w:rsid w:val="0033563F"/>
    <w:rsid w:val="003358AF"/>
    <w:rsid w:val="003362BC"/>
    <w:rsid w:val="003365A7"/>
    <w:rsid w:val="00336710"/>
    <w:rsid w:val="00337E2C"/>
    <w:rsid w:val="00337F78"/>
    <w:rsid w:val="0034046D"/>
    <w:rsid w:val="003405C9"/>
    <w:rsid w:val="00340C00"/>
    <w:rsid w:val="00341398"/>
    <w:rsid w:val="00341D06"/>
    <w:rsid w:val="00342311"/>
    <w:rsid w:val="00342568"/>
    <w:rsid w:val="00342961"/>
    <w:rsid w:val="0034297C"/>
    <w:rsid w:val="003432C6"/>
    <w:rsid w:val="0034353E"/>
    <w:rsid w:val="0034388F"/>
    <w:rsid w:val="00343E14"/>
    <w:rsid w:val="003446EE"/>
    <w:rsid w:val="00345916"/>
    <w:rsid w:val="00345A64"/>
    <w:rsid w:val="00345E8C"/>
    <w:rsid w:val="00345ECB"/>
    <w:rsid w:val="003461C7"/>
    <w:rsid w:val="003466B3"/>
    <w:rsid w:val="003466CD"/>
    <w:rsid w:val="00346806"/>
    <w:rsid w:val="00346B14"/>
    <w:rsid w:val="00346B35"/>
    <w:rsid w:val="00346E2D"/>
    <w:rsid w:val="00347C57"/>
    <w:rsid w:val="0035004F"/>
    <w:rsid w:val="00350BA2"/>
    <w:rsid w:val="00350E43"/>
    <w:rsid w:val="00351522"/>
    <w:rsid w:val="0035162B"/>
    <w:rsid w:val="003519C8"/>
    <w:rsid w:val="00352099"/>
    <w:rsid w:val="003520EB"/>
    <w:rsid w:val="00352A67"/>
    <w:rsid w:val="00352E70"/>
    <w:rsid w:val="00352EA0"/>
    <w:rsid w:val="00353286"/>
    <w:rsid w:val="003537F8"/>
    <w:rsid w:val="00353A75"/>
    <w:rsid w:val="00354988"/>
    <w:rsid w:val="00355543"/>
    <w:rsid w:val="003555AA"/>
    <w:rsid w:val="0035659F"/>
    <w:rsid w:val="0035674A"/>
    <w:rsid w:val="0035675E"/>
    <w:rsid w:val="00356AEC"/>
    <w:rsid w:val="00356C5E"/>
    <w:rsid w:val="0036020D"/>
    <w:rsid w:val="0036048D"/>
    <w:rsid w:val="0036063F"/>
    <w:rsid w:val="00360B31"/>
    <w:rsid w:val="003614AD"/>
    <w:rsid w:val="003617EF"/>
    <w:rsid w:val="00362459"/>
    <w:rsid w:val="003624FE"/>
    <w:rsid w:val="00362781"/>
    <w:rsid w:val="003628A2"/>
    <w:rsid w:val="0036331F"/>
    <w:rsid w:val="003635FD"/>
    <w:rsid w:val="00363708"/>
    <w:rsid w:val="00364575"/>
    <w:rsid w:val="00364761"/>
    <w:rsid w:val="003648F2"/>
    <w:rsid w:val="00364FA2"/>
    <w:rsid w:val="0036570A"/>
    <w:rsid w:val="003665A2"/>
    <w:rsid w:val="00366BB4"/>
    <w:rsid w:val="00366F0E"/>
    <w:rsid w:val="00366F4C"/>
    <w:rsid w:val="0036731D"/>
    <w:rsid w:val="00367745"/>
    <w:rsid w:val="0036792C"/>
    <w:rsid w:val="00367B85"/>
    <w:rsid w:val="00367FAC"/>
    <w:rsid w:val="00370719"/>
    <w:rsid w:val="00371D06"/>
    <w:rsid w:val="00371EAB"/>
    <w:rsid w:val="0037211B"/>
    <w:rsid w:val="00372B52"/>
    <w:rsid w:val="00372FE3"/>
    <w:rsid w:val="00373037"/>
    <w:rsid w:val="00373654"/>
    <w:rsid w:val="003736EA"/>
    <w:rsid w:val="003738B8"/>
    <w:rsid w:val="00374603"/>
    <w:rsid w:val="00374C38"/>
    <w:rsid w:val="00375514"/>
    <w:rsid w:val="003756CA"/>
    <w:rsid w:val="0037637C"/>
    <w:rsid w:val="00376AA5"/>
    <w:rsid w:val="00376EFC"/>
    <w:rsid w:val="0037734F"/>
    <w:rsid w:val="00377B2B"/>
    <w:rsid w:val="00377B70"/>
    <w:rsid w:val="0038042F"/>
    <w:rsid w:val="00380F72"/>
    <w:rsid w:val="0038138D"/>
    <w:rsid w:val="0038145C"/>
    <w:rsid w:val="00381952"/>
    <w:rsid w:val="00381EFC"/>
    <w:rsid w:val="003822C6"/>
    <w:rsid w:val="00382A39"/>
    <w:rsid w:val="00382CA3"/>
    <w:rsid w:val="00383580"/>
    <w:rsid w:val="0038373B"/>
    <w:rsid w:val="003840AF"/>
    <w:rsid w:val="003843B1"/>
    <w:rsid w:val="003846C3"/>
    <w:rsid w:val="0038557C"/>
    <w:rsid w:val="00385A53"/>
    <w:rsid w:val="00386333"/>
    <w:rsid w:val="00386376"/>
    <w:rsid w:val="00386394"/>
    <w:rsid w:val="0038649C"/>
    <w:rsid w:val="003872E0"/>
    <w:rsid w:val="00387A24"/>
    <w:rsid w:val="00390403"/>
    <w:rsid w:val="00390EEC"/>
    <w:rsid w:val="00391044"/>
    <w:rsid w:val="00391CA2"/>
    <w:rsid w:val="00391F03"/>
    <w:rsid w:val="00392052"/>
    <w:rsid w:val="003923C3"/>
    <w:rsid w:val="003931ED"/>
    <w:rsid w:val="003932D8"/>
    <w:rsid w:val="003933E7"/>
    <w:rsid w:val="00393501"/>
    <w:rsid w:val="00393793"/>
    <w:rsid w:val="003945C8"/>
    <w:rsid w:val="003950A7"/>
    <w:rsid w:val="00395B08"/>
    <w:rsid w:val="00395FB4"/>
    <w:rsid w:val="00396176"/>
    <w:rsid w:val="00396873"/>
    <w:rsid w:val="0039702B"/>
    <w:rsid w:val="003972C0"/>
    <w:rsid w:val="00397500"/>
    <w:rsid w:val="003979A5"/>
    <w:rsid w:val="003979C0"/>
    <w:rsid w:val="00397EA8"/>
    <w:rsid w:val="003A0A88"/>
    <w:rsid w:val="003A0F5B"/>
    <w:rsid w:val="003A0FC0"/>
    <w:rsid w:val="003A28D0"/>
    <w:rsid w:val="003A28DE"/>
    <w:rsid w:val="003A2C52"/>
    <w:rsid w:val="003A31E8"/>
    <w:rsid w:val="003A420E"/>
    <w:rsid w:val="003A445D"/>
    <w:rsid w:val="003A497F"/>
    <w:rsid w:val="003A527D"/>
    <w:rsid w:val="003A5E99"/>
    <w:rsid w:val="003A5ED1"/>
    <w:rsid w:val="003A6A2E"/>
    <w:rsid w:val="003A74CE"/>
    <w:rsid w:val="003A7502"/>
    <w:rsid w:val="003A7538"/>
    <w:rsid w:val="003A7973"/>
    <w:rsid w:val="003B01E6"/>
    <w:rsid w:val="003B05F6"/>
    <w:rsid w:val="003B08FE"/>
    <w:rsid w:val="003B0A68"/>
    <w:rsid w:val="003B1166"/>
    <w:rsid w:val="003B11AC"/>
    <w:rsid w:val="003B31C4"/>
    <w:rsid w:val="003B31C7"/>
    <w:rsid w:val="003B31D3"/>
    <w:rsid w:val="003B5203"/>
    <w:rsid w:val="003B56F1"/>
    <w:rsid w:val="003B57C2"/>
    <w:rsid w:val="003B5D5A"/>
    <w:rsid w:val="003B6246"/>
    <w:rsid w:val="003B6873"/>
    <w:rsid w:val="003B6998"/>
    <w:rsid w:val="003B6B21"/>
    <w:rsid w:val="003C0201"/>
    <w:rsid w:val="003C03E2"/>
    <w:rsid w:val="003C14B0"/>
    <w:rsid w:val="003C203F"/>
    <w:rsid w:val="003C246B"/>
    <w:rsid w:val="003C25E1"/>
    <w:rsid w:val="003C35AC"/>
    <w:rsid w:val="003C3893"/>
    <w:rsid w:val="003C411C"/>
    <w:rsid w:val="003C494F"/>
    <w:rsid w:val="003C5134"/>
    <w:rsid w:val="003C51AF"/>
    <w:rsid w:val="003C52BC"/>
    <w:rsid w:val="003C543B"/>
    <w:rsid w:val="003C5710"/>
    <w:rsid w:val="003C5920"/>
    <w:rsid w:val="003C60ED"/>
    <w:rsid w:val="003C61E4"/>
    <w:rsid w:val="003C683D"/>
    <w:rsid w:val="003C6A53"/>
    <w:rsid w:val="003D00E5"/>
    <w:rsid w:val="003D1A1D"/>
    <w:rsid w:val="003D1ECB"/>
    <w:rsid w:val="003D2C4D"/>
    <w:rsid w:val="003D2E9D"/>
    <w:rsid w:val="003D31D7"/>
    <w:rsid w:val="003D34B4"/>
    <w:rsid w:val="003D3803"/>
    <w:rsid w:val="003D39F5"/>
    <w:rsid w:val="003D3A4F"/>
    <w:rsid w:val="003D3DDB"/>
    <w:rsid w:val="003D426B"/>
    <w:rsid w:val="003D451F"/>
    <w:rsid w:val="003D4F25"/>
    <w:rsid w:val="003D53B4"/>
    <w:rsid w:val="003D5EBF"/>
    <w:rsid w:val="003D666D"/>
    <w:rsid w:val="003D6DC8"/>
    <w:rsid w:val="003D73DC"/>
    <w:rsid w:val="003D7559"/>
    <w:rsid w:val="003D7630"/>
    <w:rsid w:val="003D7A72"/>
    <w:rsid w:val="003E1D6C"/>
    <w:rsid w:val="003E21DC"/>
    <w:rsid w:val="003E24A3"/>
    <w:rsid w:val="003E2643"/>
    <w:rsid w:val="003E285F"/>
    <w:rsid w:val="003E2892"/>
    <w:rsid w:val="003E307B"/>
    <w:rsid w:val="003E31F9"/>
    <w:rsid w:val="003E3951"/>
    <w:rsid w:val="003E3A84"/>
    <w:rsid w:val="003E4ABC"/>
    <w:rsid w:val="003E52E8"/>
    <w:rsid w:val="003E5397"/>
    <w:rsid w:val="003E5416"/>
    <w:rsid w:val="003E546C"/>
    <w:rsid w:val="003E5A0A"/>
    <w:rsid w:val="003E5F6F"/>
    <w:rsid w:val="003E65F7"/>
    <w:rsid w:val="003E6653"/>
    <w:rsid w:val="003E6D82"/>
    <w:rsid w:val="003E7266"/>
    <w:rsid w:val="003E7BB6"/>
    <w:rsid w:val="003E7EED"/>
    <w:rsid w:val="003F007C"/>
    <w:rsid w:val="003F0AAC"/>
    <w:rsid w:val="003F0E3E"/>
    <w:rsid w:val="003F1154"/>
    <w:rsid w:val="003F138E"/>
    <w:rsid w:val="003F1AA7"/>
    <w:rsid w:val="003F1ADE"/>
    <w:rsid w:val="003F2694"/>
    <w:rsid w:val="003F27D7"/>
    <w:rsid w:val="003F288D"/>
    <w:rsid w:val="003F2A4A"/>
    <w:rsid w:val="003F2BF3"/>
    <w:rsid w:val="003F3AD4"/>
    <w:rsid w:val="003F3C51"/>
    <w:rsid w:val="003F3F07"/>
    <w:rsid w:val="003F449D"/>
    <w:rsid w:val="003F469E"/>
    <w:rsid w:val="003F48CA"/>
    <w:rsid w:val="003F4906"/>
    <w:rsid w:val="003F5EB6"/>
    <w:rsid w:val="003F717D"/>
    <w:rsid w:val="003F766A"/>
    <w:rsid w:val="003F7BDE"/>
    <w:rsid w:val="00400030"/>
    <w:rsid w:val="0040007F"/>
    <w:rsid w:val="0040046C"/>
    <w:rsid w:val="00400B40"/>
    <w:rsid w:val="00400B50"/>
    <w:rsid w:val="00401D0C"/>
    <w:rsid w:val="00402337"/>
    <w:rsid w:val="004031BC"/>
    <w:rsid w:val="00403500"/>
    <w:rsid w:val="00403643"/>
    <w:rsid w:val="0040419B"/>
    <w:rsid w:val="0040494D"/>
    <w:rsid w:val="00404EA1"/>
    <w:rsid w:val="004054D5"/>
    <w:rsid w:val="00405829"/>
    <w:rsid w:val="0040586E"/>
    <w:rsid w:val="00405AA6"/>
    <w:rsid w:val="00405B88"/>
    <w:rsid w:val="004060B3"/>
    <w:rsid w:val="00406741"/>
    <w:rsid w:val="00407063"/>
    <w:rsid w:val="004071D3"/>
    <w:rsid w:val="00407C1D"/>
    <w:rsid w:val="004103B7"/>
    <w:rsid w:val="004103C2"/>
    <w:rsid w:val="00410518"/>
    <w:rsid w:val="00410793"/>
    <w:rsid w:val="00410EF9"/>
    <w:rsid w:val="0041142D"/>
    <w:rsid w:val="004115F4"/>
    <w:rsid w:val="004118E2"/>
    <w:rsid w:val="0041217F"/>
    <w:rsid w:val="00412263"/>
    <w:rsid w:val="00412512"/>
    <w:rsid w:val="00412935"/>
    <w:rsid w:val="00412D71"/>
    <w:rsid w:val="00413625"/>
    <w:rsid w:val="00413B72"/>
    <w:rsid w:val="0041423D"/>
    <w:rsid w:val="004145AC"/>
    <w:rsid w:val="004145B7"/>
    <w:rsid w:val="00414821"/>
    <w:rsid w:val="00414840"/>
    <w:rsid w:val="004153AA"/>
    <w:rsid w:val="00416527"/>
    <w:rsid w:val="004174BA"/>
    <w:rsid w:val="004178FB"/>
    <w:rsid w:val="00417E8B"/>
    <w:rsid w:val="0042039C"/>
    <w:rsid w:val="00421824"/>
    <w:rsid w:val="00421DE6"/>
    <w:rsid w:val="00422880"/>
    <w:rsid w:val="004235C5"/>
    <w:rsid w:val="00423660"/>
    <w:rsid w:val="00423A21"/>
    <w:rsid w:val="004245F9"/>
    <w:rsid w:val="004248A0"/>
    <w:rsid w:val="00424D35"/>
    <w:rsid w:val="00425529"/>
    <w:rsid w:val="00425718"/>
    <w:rsid w:val="0042696A"/>
    <w:rsid w:val="00426A1A"/>
    <w:rsid w:val="00426C14"/>
    <w:rsid w:val="00426E34"/>
    <w:rsid w:val="00427012"/>
    <w:rsid w:val="00427D6E"/>
    <w:rsid w:val="00430035"/>
    <w:rsid w:val="0043022E"/>
    <w:rsid w:val="00430383"/>
    <w:rsid w:val="004309EB"/>
    <w:rsid w:val="00430AFB"/>
    <w:rsid w:val="00431151"/>
    <w:rsid w:val="00431ABA"/>
    <w:rsid w:val="00431E97"/>
    <w:rsid w:val="00431F47"/>
    <w:rsid w:val="00432137"/>
    <w:rsid w:val="0043232B"/>
    <w:rsid w:val="00432365"/>
    <w:rsid w:val="004323B8"/>
    <w:rsid w:val="00432467"/>
    <w:rsid w:val="004327A7"/>
    <w:rsid w:val="00432D38"/>
    <w:rsid w:val="00432E72"/>
    <w:rsid w:val="00433018"/>
    <w:rsid w:val="00433741"/>
    <w:rsid w:val="00433913"/>
    <w:rsid w:val="00433C97"/>
    <w:rsid w:val="00433D23"/>
    <w:rsid w:val="00433D98"/>
    <w:rsid w:val="00433E62"/>
    <w:rsid w:val="00434944"/>
    <w:rsid w:val="00434AC9"/>
    <w:rsid w:val="00434B37"/>
    <w:rsid w:val="00434CEB"/>
    <w:rsid w:val="0043502D"/>
    <w:rsid w:val="004354DD"/>
    <w:rsid w:val="00435A1C"/>
    <w:rsid w:val="004365A8"/>
    <w:rsid w:val="0043668E"/>
    <w:rsid w:val="004369D4"/>
    <w:rsid w:val="00437587"/>
    <w:rsid w:val="00437B87"/>
    <w:rsid w:val="00440083"/>
    <w:rsid w:val="0044025C"/>
    <w:rsid w:val="004409F5"/>
    <w:rsid w:val="00440E87"/>
    <w:rsid w:val="004411BA"/>
    <w:rsid w:val="00441780"/>
    <w:rsid w:val="00442442"/>
    <w:rsid w:val="00442567"/>
    <w:rsid w:val="004425A2"/>
    <w:rsid w:val="00443493"/>
    <w:rsid w:val="00444195"/>
    <w:rsid w:val="00444327"/>
    <w:rsid w:val="0044433D"/>
    <w:rsid w:val="004447FF"/>
    <w:rsid w:val="00444803"/>
    <w:rsid w:val="00445221"/>
    <w:rsid w:val="0044535A"/>
    <w:rsid w:val="0044554C"/>
    <w:rsid w:val="00445A45"/>
    <w:rsid w:val="0044627E"/>
    <w:rsid w:val="00447F4E"/>
    <w:rsid w:val="00450705"/>
    <w:rsid w:val="00450729"/>
    <w:rsid w:val="004509F7"/>
    <w:rsid w:val="00450A18"/>
    <w:rsid w:val="00450A26"/>
    <w:rsid w:val="00450B59"/>
    <w:rsid w:val="00450F69"/>
    <w:rsid w:val="00451B1F"/>
    <w:rsid w:val="004520CB"/>
    <w:rsid w:val="0045218F"/>
    <w:rsid w:val="0045325C"/>
    <w:rsid w:val="00453277"/>
    <w:rsid w:val="00453388"/>
    <w:rsid w:val="004535E4"/>
    <w:rsid w:val="004536EE"/>
    <w:rsid w:val="00453746"/>
    <w:rsid w:val="00453A3F"/>
    <w:rsid w:val="00453D2F"/>
    <w:rsid w:val="004543B2"/>
    <w:rsid w:val="0045470E"/>
    <w:rsid w:val="00455311"/>
    <w:rsid w:val="00455519"/>
    <w:rsid w:val="004559D8"/>
    <w:rsid w:val="00455AE7"/>
    <w:rsid w:val="00455B9E"/>
    <w:rsid w:val="00455BF4"/>
    <w:rsid w:val="0045611A"/>
    <w:rsid w:val="004561B7"/>
    <w:rsid w:val="0045631B"/>
    <w:rsid w:val="0045665A"/>
    <w:rsid w:val="004570D1"/>
    <w:rsid w:val="00457685"/>
    <w:rsid w:val="00460763"/>
    <w:rsid w:val="004613DD"/>
    <w:rsid w:val="0046144B"/>
    <w:rsid w:val="0046153F"/>
    <w:rsid w:val="00461C4A"/>
    <w:rsid w:val="004622CB"/>
    <w:rsid w:val="00462BFE"/>
    <w:rsid w:val="00462C35"/>
    <w:rsid w:val="00462CF4"/>
    <w:rsid w:val="00462D1F"/>
    <w:rsid w:val="00463784"/>
    <w:rsid w:val="0046387C"/>
    <w:rsid w:val="00464026"/>
    <w:rsid w:val="004644FC"/>
    <w:rsid w:val="004652A3"/>
    <w:rsid w:val="00465347"/>
    <w:rsid w:val="004655BB"/>
    <w:rsid w:val="004657B4"/>
    <w:rsid w:val="00466711"/>
    <w:rsid w:val="004668E7"/>
    <w:rsid w:val="004669D4"/>
    <w:rsid w:val="00466D81"/>
    <w:rsid w:val="00467336"/>
    <w:rsid w:val="0046775F"/>
    <w:rsid w:val="00467921"/>
    <w:rsid w:val="0047002B"/>
    <w:rsid w:val="00470201"/>
    <w:rsid w:val="00470A7A"/>
    <w:rsid w:val="00470D81"/>
    <w:rsid w:val="004711F5"/>
    <w:rsid w:val="0047130E"/>
    <w:rsid w:val="00471DE2"/>
    <w:rsid w:val="00471E25"/>
    <w:rsid w:val="0047306A"/>
    <w:rsid w:val="004731E9"/>
    <w:rsid w:val="004732C9"/>
    <w:rsid w:val="004732ED"/>
    <w:rsid w:val="004735F1"/>
    <w:rsid w:val="0047362D"/>
    <w:rsid w:val="00473BBA"/>
    <w:rsid w:val="00473EB8"/>
    <w:rsid w:val="00473F19"/>
    <w:rsid w:val="00473F6A"/>
    <w:rsid w:val="004742BD"/>
    <w:rsid w:val="00474782"/>
    <w:rsid w:val="00474F08"/>
    <w:rsid w:val="004751E9"/>
    <w:rsid w:val="0047553D"/>
    <w:rsid w:val="00475569"/>
    <w:rsid w:val="00475733"/>
    <w:rsid w:val="00475A76"/>
    <w:rsid w:val="00475EE4"/>
    <w:rsid w:val="00476306"/>
    <w:rsid w:val="00476BA6"/>
    <w:rsid w:val="00477507"/>
    <w:rsid w:val="004779C7"/>
    <w:rsid w:val="00480519"/>
    <w:rsid w:val="00480FBF"/>
    <w:rsid w:val="00481D48"/>
    <w:rsid w:val="004820A3"/>
    <w:rsid w:val="004820DA"/>
    <w:rsid w:val="0048242E"/>
    <w:rsid w:val="00482845"/>
    <w:rsid w:val="00482CC2"/>
    <w:rsid w:val="004835E8"/>
    <w:rsid w:val="004837BE"/>
    <w:rsid w:val="00483E25"/>
    <w:rsid w:val="00483EB1"/>
    <w:rsid w:val="00483F42"/>
    <w:rsid w:val="00484019"/>
    <w:rsid w:val="00484A0C"/>
    <w:rsid w:val="00484ACE"/>
    <w:rsid w:val="00484B2C"/>
    <w:rsid w:val="00484F89"/>
    <w:rsid w:val="004859DB"/>
    <w:rsid w:val="00486244"/>
    <w:rsid w:val="004877C4"/>
    <w:rsid w:val="004877E3"/>
    <w:rsid w:val="00487FDE"/>
    <w:rsid w:val="00490412"/>
    <w:rsid w:val="00490429"/>
    <w:rsid w:val="0049045B"/>
    <w:rsid w:val="00490500"/>
    <w:rsid w:val="00491A30"/>
    <w:rsid w:val="00491A6E"/>
    <w:rsid w:val="004920C2"/>
    <w:rsid w:val="00492772"/>
    <w:rsid w:val="00493114"/>
    <w:rsid w:val="0049378F"/>
    <w:rsid w:val="004939E0"/>
    <w:rsid w:val="00493A02"/>
    <w:rsid w:val="00493C7E"/>
    <w:rsid w:val="004944F4"/>
    <w:rsid w:val="0049492C"/>
    <w:rsid w:val="00494A3E"/>
    <w:rsid w:val="00494C63"/>
    <w:rsid w:val="00494F88"/>
    <w:rsid w:val="0049616E"/>
    <w:rsid w:val="004963AB"/>
    <w:rsid w:val="0049741F"/>
    <w:rsid w:val="00497456"/>
    <w:rsid w:val="00497974"/>
    <w:rsid w:val="00497A7D"/>
    <w:rsid w:val="00497BF3"/>
    <w:rsid w:val="00497D2B"/>
    <w:rsid w:val="00497DEA"/>
    <w:rsid w:val="004A02C0"/>
    <w:rsid w:val="004A09EF"/>
    <w:rsid w:val="004A0A5D"/>
    <w:rsid w:val="004A0D0A"/>
    <w:rsid w:val="004A0D1E"/>
    <w:rsid w:val="004A0F35"/>
    <w:rsid w:val="004A189B"/>
    <w:rsid w:val="004A1931"/>
    <w:rsid w:val="004A1A9A"/>
    <w:rsid w:val="004A2258"/>
    <w:rsid w:val="004A27C4"/>
    <w:rsid w:val="004A292E"/>
    <w:rsid w:val="004A2A23"/>
    <w:rsid w:val="004A2CA0"/>
    <w:rsid w:val="004A2DC1"/>
    <w:rsid w:val="004A2ED5"/>
    <w:rsid w:val="004A374B"/>
    <w:rsid w:val="004A39CF"/>
    <w:rsid w:val="004A3F31"/>
    <w:rsid w:val="004A40C5"/>
    <w:rsid w:val="004A43D7"/>
    <w:rsid w:val="004A4667"/>
    <w:rsid w:val="004A4C19"/>
    <w:rsid w:val="004A4C8E"/>
    <w:rsid w:val="004A5349"/>
    <w:rsid w:val="004A5E1B"/>
    <w:rsid w:val="004A60A9"/>
    <w:rsid w:val="004A6661"/>
    <w:rsid w:val="004A6818"/>
    <w:rsid w:val="004A68DC"/>
    <w:rsid w:val="004A692D"/>
    <w:rsid w:val="004A6B9A"/>
    <w:rsid w:val="004A6C66"/>
    <w:rsid w:val="004A6FBB"/>
    <w:rsid w:val="004A73C1"/>
    <w:rsid w:val="004A7A03"/>
    <w:rsid w:val="004B0F18"/>
    <w:rsid w:val="004B0FBD"/>
    <w:rsid w:val="004B1638"/>
    <w:rsid w:val="004B1E30"/>
    <w:rsid w:val="004B20F4"/>
    <w:rsid w:val="004B23A8"/>
    <w:rsid w:val="004B3329"/>
    <w:rsid w:val="004B38A1"/>
    <w:rsid w:val="004B3DF9"/>
    <w:rsid w:val="004B41A7"/>
    <w:rsid w:val="004B4414"/>
    <w:rsid w:val="004B4A88"/>
    <w:rsid w:val="004B532E"/>
    <w:rsid w:val="004B54CF"/>
    <w:rsid w:val="004B5667"/>
    <w:rsid w:val="004B57D7"/>
    <w:rsid w:val="004B5AAB"/>
    <w:rsid w:val="004B5AF3"/>
    <w:rsid w:val="004B624A"/>
    <w:rsid w:val="004B62CD"/>
    <w:rsid w:val="004B69E6"/>
    <w:rsid w:val="004B6CCC"/>
    <w:rsid w:val="004B6CFC"/>
    <w:rsid w:val="004B724B"/>
    <w:rsid w:val="004B78AB"/>
    <w:rsid w:val="004B7B06"/>
    <w:rsid w:val="004C02C7"/>
    <w:rsid w:val="004C0D2B"/>
    <w:rsid w:val="004C0F35"/>
    <w:rsid w:val="004C0F55"/>
    <w:rsid w:val="004C10B7"/>
    <w:rsid w:val="004C1371"/>
    <w:rsid w:val="004C17F4"/>
    <w:rsid w:val="004C1AD0"/>
    <w:rsid w:val="004C1E14"/>
    <w:rsid w:val="004C24F4"/>
    <w:rsid w:val="004C28AD"/>
    <w:rsid w:val="004C2990"/>
    <w:rsid w:val="004C2E73"/>
    <w:rsid w:val="004C33E8"/>
    <w:rsid w:val="004C3BC0"/>
    <w:rsid w:val="004C3EE4"/>
    <w:rsid w:val="004C3EF4"/>
    <w:rsid w:val="004C419E"/>
    <w:rsid w:val="004C47B2"/>
    <w:rsid w:val="004C49AC"/>
    <w:rsid w:val="004C4CC1"/>
    <w:rsid w:val="004C50EB"/>
    <w:rsid w:val="004C5CF9"/>
    <w:rsid w:val="004C6122"/>
    <w:rsid w:val="004C6E16"/>
    <w:rsid w:val="004C6F30"/>
    <w:rsid w:val="004C790B"/>
    <w:rsid w:val="004C7A05"/>
    <w:rsid w:val="004C7CD7"/>
    <w:rsid w:val="004C7EFF"/>
    <w:rsid w:val="004D071B"/>
    <w:rsid w:val="004D0E6A"/>
    <w:rsid w:val="004D114E"/>
    <w:rsid w:val="004D1587"/>
    <w:rsid w:val="004D175B"/>
    <w:rsid w:val="004D261D"/>
    <w:rsid w:val="004D3194"/>
    <w:rsid w:val="004D321E"/>
    <w:rsid w:val="004D35BE"/>
    <w:rsid w:val="004D3F35"/>
    <w:rsid w:val="004D4624"/>
    <w:rsid w:val="004D4E61"/>
    <w:rsid w:val="004D5067"/>
    <w:rsid w:val="004D529A"/>
    <w:rsid w:val="004D60AA"/>
    <w:rsid w:val="004D6159"/>
    <w:rsid w:val="004D74E5"/>
    <w:rsid w:val="004D7838"/>
    <w:rsid w:val="004E0498"/>
    <w:rsid w:val="004E0B1F"/>
    <w:rsid w:val="004E0D28"/>
    <w:rsid w:val="004E1560"/>
    <w:rsid w:val="004E1A84"/>
    <w:rsid w:val="004E1D98"/>
    <w:rsid w:val="004E224F"/>
    <w:rsid w:val="004E2C8E"/>
    <w:rsid w:val="004E37BC"/>
    <w:rsid w:val="004E3C74"/>
    <w:rsid w:val="004E3C85"/>
    <w:rsid w:val="004E4AD9"/>
    <w:rsid w:val="004E4BC4"/>
    <w:rsid w:val="004E5546"/>
    <w:rsid w:val="004E56C5"/>
    <w:rsid w:val="004E6289"/>
    <w:rsid w:val="004E6574"/>
    <w:rsid w:val="004E6CA7"/>
    <w:rsid w:val="004E6EF1"/>
    <w:rsid w:val="004E7665"/>
    <w:rsid w:val="004F0401"/>
    <w:rsid w:val="004F055D"/>
    <w:rsid w:val="004F05BC"/>
    <w:rsid w:val="004F0714"/>
    <w:rsid w:val="004F167D"/>
    <w:rsid w:val="004F17A5"/>
    <w:rsid w:val="004F17DF"/>
    <w:rsid w:val="004F1905"/>
    <w:rsid w:val="004F19DB"/>
    <w:rsid w:val="004F1FB5"/>
    <w:rsid w:val="004F24A9"/>
    <w:rsid w:val="004F2F44"/>
    <w:rsid w:val="004F307F"/>
    <w:rsid w:val="004F314C"/>
    <w:rsid w:val="004F3456"/>
    <w:rsid w:val="004F34E6"/>
    <w:rsid w:val="004F3722"/>
    <w:rsid w:val="004F37B7"/>
    <w:rsid w:val="004F3A66"/>
    <w:rsid w:val="004F3FFB"/>
    <w:rsid w:val="004F4540"/>
    <w:rsid w:val="004F461A"/>
    <w:rsid w:val="004F4B35"/>
    <w:rsid w:val="004F53B0"/>
    <w:rsid w:val="004F54D1"/>
    <w:rsid w:val="004F59B9"/>
    <w:rsid w:val="004F5E3D"/>
    <w:rsid w:val="004F65FF"/>
    <w:rsid w:val="004F66A8"/>
    <w:rsid w:val="004F671C"/>
    <w:rsid w:val="004F6973"/>
    <w:rsid w:val="004F6D90"/>
    <w:rsid w:val="004F71FA"/>
    <w:rsid w:val="004F75AC"/>
    <w:rsid w:val="004F792C"/>
    <w:rsid w:val="00500090"/>
    <w:rsid w:val="005000F2"/>
    <w:rsid w:val="005005CD"/>
    <w:rsid w:val="00500803"/>
    <w:rsid w:val="00500CC2"/>
    <w:rsid w:val="00500DFF"/>
    <w:rsid w:val="00501DDF"/>
    <w:rsid w:val="00502247"/>
    <w:rsid w:val="005029A9"/>
    <w:rsid w:val="00503500"/>
    <w:rsid w:val="005045D3"/>
    <w:rsid w:val="00504881"/>
    <w:rsid w:val="00504DE2"/>
    <w:rsid w:val="00504EAB"/>
    <w:rsid w:val="00504EDE"/>
    <w:rsid w:val="0050506B"/>
    <w:rsid w:val="00505219"/>
    <w:rsid w:val="00505480"/>
    <w:rsid w:val="00505486"/>
    <w:rsid w:val="00505C86"/>
    <w:rsid w:val="0050642F"/>
    <w:rsid w:val="00506780"/>
    <w:rsid w:val="00506C7A"/>
    <w:rsid w:val="00506CC8"/>
    <w:rsid w:val="005070D6"/>
    <w:rsid w:val="005071D6"/>
    <w:rsid w:val="00507660"/>
    <w:rsid w:val="00507A10"/>
    <w:rsid w:val="005105D3"/>
    <w:rsid w:val="005110BF"/>
    <w:rsid w:val="005113A1"/>
    <w:rsid w:val="00511AA8"/>
    <w:rsid w:val="00511BA2"/>
    <w:rsid w:val="005121CB"/>
    <w:rsid w:val="00512D6A"/>
    <w:rsid w:val="00513961"/>
    <w:rsid w:val="00514389"/>
    <w:rsid w:val="005144E8"/>
    <w:rsid w:val="00514706"/>
    <w:rsid w:val="005147ED"/>
    <w:rsid w:val="00514938"/>
    <w:rsid w:val="00514BBD"/>
    <w:rsid w:val="00514D5F"/>
    <w:rsid w:val="00515263"/>
    <w:rsid w:val="00516CB0"/>
    <w:rsid w:val="005206FB"/>
    <w:rsid w:val="0052089E"/>
    <w:rsid w:val="00520A32"/>
    <w:rsid w:val="00520E24"/>
    <w:rsid w:val="005216CD"/>
    <w:rsid w:val="00521B45"/>
    <w:rsid w:val="00521D94"/>
    <w:rsid w:val="00521F9B"/>
    <w:rsid w:val="00522747"/>
    <w:rsid w:val="00522894"/>
    <w:rsid w:val="00522FAD"/>
    <w:rsid w:val="00523025"/>
    <w:rsid w:val="00523890"/>
    <w:rsid w:val="00523ECA"/>
    <w:rsid w:val="005249AB"/>
    <w:rsid w:val="00524CC8"/>
    <w:rsid w:val="00524E51"/>
    <w:rsid w:val="00525524"/>
    <w:rsid w:val="005263DD"/>
    <w:rsid w:val="00526661"/>
    <w:rsid w:val="00526718"/>
    <w:rsid w:val="005267B0"/>
    <w:rsid w:val="00526A36"/>
    <w:rsid w:val="00527433"/>
    <w:rsid w:val="00527DF7"/>
    <w:rsid w:val="005302A8"/>
    <w:rsid w:val="00530EB3"/>
    <w:rsid w:val="00530FB5"/>
    <w:rsid w:val="00531023"/>
    <w:rsid w:val="005315E0"/>
    <w:rsid w:val="00531C4E"/>
    <w:rsid w:val="005322DA"/>
    <w:rsid w:val="005328D2"/>
    <w:rsid w:val="005329F0"/>
    <w:rsid w:val="00534CF8"/>
    <w:rsid w:val="00534E46"/>
    <w:rsid w:val="0053503C"/>
    <w:rsid w:val="00535188"/>
    <w:rsid w:val="00535866"/>
    <w:rsid w:val="005359C8"/>
    <w:rsid w:val="00536601"/>
    <w:rsid w:val="00536F16"/>
    <w:rsid w:val="00536F61"/>
    <w:rsid w:val="00537679"/>
    <w:rsid w:val="005377E3"/>
    <w:rsid w:val="00540C7E"/>
    <w:rsid w:val="00541123"/>
    <w:rsid w:val="00541835"/>
    <w:rsid w:val="00541842"/>
    <w:rsid w:val="00541859"/>
    <w:rsid w:val="00541B51"/>
    <w:rsid w:val="00542411"/>
    <w:rsid w:val="00543145"/>
    <w:rsid w:val="00543362"/>
    <w:rsid w:val="00543D89"/>
    <w:rsid w:val="00543FE1"/>
    <w:rsid w:val="005443FD"/>
    <w:rsid w:val="00544E77"/>
    <w:rsid w:val="005450EE"/>
    <w:rsid w:val="00545CC1"/>
    <w:rsid w:val="0054631D"/>
    <w:rsid w:val="00546370"/>
    <w:rsid w:val="0054687F"/>
    <w:rsid w:val="00546C89"/>
    <w:rsid w:val="00547E5A"/>
    <w:rsid w:val="00547E7E"/>
    <w:rsid w:val="00547F1A"/>
    <w:rsid w:val="00550996"/>
    <w:rsid w:val="00550A87"/>
    <w:rsid w:val="00550B0D"/>
    <w:rsid w:val="00550B3B"/>
    <w:rsid w:val="00550DBF"/>
    <w:rsid w:val="00551239"/>
    <w:rsid w:val="00551960"/>
    <w:rsid w:val="00551B24"/>
    <w:rsid w:val="00552229"/>
    <w:rsid w:val="00552600"/>
    <w:rsid w:val="00552B3D"/>
    <w:rsid w:val="00553160"/>
    <w:rsid w:val="0055344E"/>
    <w:rsid w:val="005536CE"/>
    <w:rsid w:val="0055408E"/>
    <w:rsid w:val="00554386"/>
    <w:rsid w:val="0055449F"/>
    <w:rsid w:val="00554EE9"/>
    <w:rsid w:val="00555005"/>
    <w:rsid w:val="00555024"/>
    <w:rsid w:val="00555069"/>
    <w:rsid w:val="00555811"/>
    <w:rsid w:val="00555AF5"/>
    <w:rsid w:val="00555B1C"/>
    <w:rsid w:val="00556467"/>
    <w:rsid w:val="005566B1"/>
    <w:rsid w:val="00557046"/>
    <w:rsid w:val="0055725A"/>
    <w:rsid w:val="00557281"/>
    <w:rsid w:val="00557775"/>
    <w:rsid w:val="00557861"/>
    <w:rsid w:val="00557BD4"/>
    <w:rsid w:val="00557D5A"/>
    <w:rsid w:val="0056035E"/>
    <w:rsid w:val="005607AB"/>
    <w:rsid w:val="0056090D"/>
    <w:rsid w:val="00561032"/>
    <w:rsid w:val="005611F1"/>
    <w:rsid w:val="005614B9"/>
    <w:rsid w:val="00561D09"/>
    <w:rsid w:val="005620D8"/>
    <w:rsid w:val="00562894"/>
    <w:rsid w:val="0056298B"/>
    <w:rsid w:val="005631CF"/>
    <w:rsid w:val="0056338B"/>
    <w:rsid w:val="005634C5"/>
    <w:rsid w:val="005647CA"/>
    <w:rsid w:val="0056487A"/>
    <w:rsid w:val="0056497E"/>
    <w:rsid w:val="00564D84"/>
    <w:rsid w:val="00564E91"/>
    <w:rsid w:val="00565194"/>
    <w:rsid w:val="00565574"/>
    <w:rsid w:val="00565677"/>
    <w:rsid w:val="00565D86"/>
    <w:rsid w:val="00566372"/>
    <w:rsid w:val="00566B63"/>
    <w:rsid w:val="00566EFC"/>
    <w:rsid w:val="0056701A"/>
    <w:rsid w:val="0056722C"/>
    <w:rsid w:val="0056767E"/>
    <w:rsid w:val="0056771C"/>
    <w:rsid w:val="00567F80"/>
    <w:rsid w:val="00571189"/>
    <w:rsid w:val="00571E84"/>
    <w:rsid w:val="0057240F"/>
    <w:rsid w:val="00572482"/>
    <w:rsid w:val="00573193"/>
    <w:rsid w:val="00573300"/>
    <w:rsid w:val="00573FB9"/>
    <w:rsid w:val="00574457"/>
    <w:rsid w:val="00574A48"/>
    <w:rsid w:val="00574DB9"/>
    <w:rsid w:val="005752FA"/>
    <w:rsid w:val="0057590D"/>
    <w:rsid w:val="00575990"/>
    <w:rsid w:val="00575BE3"/>
    <w:rsid w:val="005763F7"/>
    <w:rsid w:val="005768CB"/>
    <w:rsid w:val="0057750E"/>
    <w:rsid w:val="00577F2D"/>
    <w:rsid w:val="00580405"/>
    <w:rsid w:val="00580424"/>
    <w:rsid w:val="0058067A"/>
    <w:rsid w:val="00580E37"/>
    <w:rsid w:val="005811A3"/>
    <w:rsid w:val="00581D1B"/>
    <w:rsid w:val="00581EB3"/>
    <w:rsid w:val="00582265"/>
    <w:rsid w:val="00582377"/>
    <w:rsid w:val="005825D9"/>
    <w:rsid w:val="00582F91"/>
    <w:rsid w:val="005831FE"/>
    <w:rsid w:val="00583775"/>
    <w:rsid w:val="0058382F"/>
    <w:rsid w:val="0058391E"/>
    <w:rsid w:val="00583D35"/>
    <w:rsid w:val="00584083"/>
    <w:rsid w:val="00584706"/>
    <w:rsid w:val="005847E8"/>
    <w:rsid w:val="00584F40"/>
    <w:rsid w:val="00584FA0"/>
    <w:rsid w:val="00585610"/>
    <w:rsid w:val="00585BE7"/>
    <w:rsid w:val="00586761"/>
    <w:rsid w:val="00586777"/>
    <w:rsid w:val="005870A9"/>
    <w:rsid w:val="005870C6"/>
    <w:rsid w:val="0058728B"/>
    <w:rsid w:val="005874F2"/>
    <w:rsid w:val="00587E65"/>
    <w:rsid w:val="00590080"/>
    <w:rsid w:val="00590988"/>
    <w:rsid w:val="00590C5A"/>
    <w:rsid w:val="00591F06"/>
    <w:rsid w:val="0059230D"/>
    <w:rsid w:val="00592C18"/>
    <w:rsid w:val="00592DE8"/>
    <w:rsid w:val="0059477B"/>
    <w:rsid w:val="005956A0"/>
    <w:rsid w:val="0059573D"/>
    <w:rsid w:val="00595A19"/>
    <w:rsid w:val="00595B92"/>
    <w:rsid w:val="0059604B"/>
    <w:rsid w:val="005960F5"/>
    <w:rsid w:val="005963CA"/>
    <w:rsid w:val="00596C74"/>
    <w:rsid w:val="00596D81"/>
    <w:rsid w:val="00596EFB"/>
    <w:rsid w:val="005972B3"/>
    <w:rsid w:val="005A0381"/>
    <w:rsid w:val="005A0728"/>
    <w:rsid w:val="005A08E8"/>
    <w:rsid w:val="005A1081"/>
    <w:rsid w:val="005A37C7"/>
    <w:rsid w:val="005A3D61"/>
    <w:rsid w:val="005A4315"/>
    <w:rsid w:val="005A4411"/>
    <w:rsid w:val="005A494F"/>
    <w:rsid w:val="005A4E1B"/>
    <w:rsid w:val="005A4F29"/>
    <w:rsid w:val="005A5CAA"/>
    <w:rsid w:val="005A6EB1"/>
    <w:rsid w:val="005A6F39"/>
    <w:rsid w:val="005A6FDF"/>
    <w:rsid w:val="005A7190"/>
    <w:rsid w:val="005A74E7"/>
    <w:rsid w:val="005A75B4"/>
    <w:rsid w:val="005A776D"/>
    <w:rsid w:val="005B0C90"/>
    <w:rsid w:val="005B17AE"/>
    <w:rsid w:val="005B1908"/>
    <w:rsid w:val="005B1999"/>
    <w:rsid w:val="005B1E2C"/>
    <w:rsid w:val="005B2531"/>
    <w:rsid w:val="005B27CA"/>
    <w:rsid w:val="005B2EF2"/>
    <w:rsid w:val="005B316C"/>
    <w:rsid w:val="005B32F4"/>
    <w:rsid w:val="005B3982"/>
    <w:rsid w:val="005B3AE5"/>
    <w:rsid w:val="005B4536"/>
    <w:rsid w:val="005B4E00"/>
    <w:rsid w:val="005B4F4C"/>
    <w:rsid w:val="005B4FA7"/>
    <w:rsid w:val="005B616D"/>
    <w:rsid w:val="005B6C3D"/>
    <w:rsid w:val="005B6E99"/>
    <w:rsid w:val="005C04D1"/>
    <w:rsid w:val="005C0A09"/>
    <w:rsid w:val="005C0B92"/>
    <w:rsid w:val="005C0F26"/>
    <w:rsid w:val="005C1536"/>
    <w:rsid w:val="005C1555"/>
    <w:rsid w:val="005C157E"/>
    <w:rsid w:val="005C1BEA"/>
    <w:rsid w:val="005C1F9E"/>
    <w:rsid w:val="005C25DC"/>
    <w:rsid w:val="005C2F7C"/>
    <w:rsid w:val="005C3C9E"/>
    <w:rsid w:val="005C3D05"/>
    <w:rsid w:val="005C4185"/>
    <w:rsid w:val="005C4871"/>
    <w:rsid w:val="005C5829"/>
    <w:rsid w:val="005C5C6A"/>
    <w:rsid w:val="005C5D44"/>
    <w:rsid w:val="005C5EC7"/>
    <w:rsid w:val="005C6BE3"/>
    <w:rsid w:val="005C70FF"/>
    <w:rsid w:val="005C742B"/>
    <w:rsid w:val="005C764C"/>
    <w:rsid w:val="005C794F"/>
    <w:rsid w:val="005C7EE9"/>
    <w:rsid w:val="005D09E8"/>
    <w:rsid w:val="005D0FB3"/>
    <w:rsid w:val="005D14E4"/>
    <w:rsid w:val="005D169F"/>
    <w:rsid w:val="005D1BCB"/>
    <w:rsid w:val="005D230F"/>
    <w:rsid w:val="005D2374"/>
    <w:rsid w:val="005D23AC"/>
    <w:rsid w:val="005D246C"/>
    <w:rsid w:val="005D28D2"/>
    <w:rsid w:val="005D2C82"/>
    <w:rsid w:val="005D2E19"/>
    <w:rsid w:val="005D3E6E"/>
    <w:rsid w:val="005D4142"/>
    <w:rsid w:val="005D487E"/>
    <w:rsid w:val="005D4BD6"/>
    <w:rsid w:val="005D516D"/>
    <w:rsid w:val="005D5667"/>
    <w:rsid w:val="005D56C2"/>
    <w:rsid w:val="005D56D6"/>
    <w:rsid w:val="005D61A8"/>
    <w:rsid w:val="005D63EA"/>
    <w:rsid w:val="005D645E"/>
    <w:rsid w:val="005D70E3"/>
    <w:rsid w:val="005D71AF"/>
    <w:rsid w:val="005D7697"/>
    <w:rsid w:val="005E0079"/>
    <w:rsid w:val="005E076C"/>
    <w:rsid w:val="005E0F24"/>
    <w:rsid w:val="005E11D1"/>
    <w:rsid w:val="005E23A7"/>
    <w:rsid w:val="005E2A44"/>
    <w:rsid w:val="005E2F1E"/>
    <w:rsid w:val="005E3DF1"/>
    <w:rsid w:val="005E41A1"/>
    <w:rsid w:val="005E43E8"/>
    <w:rsid w:val="005E54A8"/>
    <w:rsid w:val="005E55E6"/>
    <w:rsid w:val="005E59AF"/>
    <w:rsid w:val="005E5BC0"/>
    <w:rsid w:val="005E6689"/>
    <w:rsid w:val="005E6D95"/>
    <w:rsid w:val="005E7201"/>
    <w:rsid w:val="005E7322"/>
    <w:rsid w:val="005E75F5"/>
    <w:rsid w:val="005E75F7"/>
    <w:rsid w:val="005E7DC2"/>
    <w:rsid w:val="005F0214"/>
    <w:rsid w:val="005F039E"/>
    <w:rsid w:val="005F0703"/>
    <w:rsid w:val="005F0949"/>
    <w:rsid w:val="005F0BB1"/>
    <w:rsid w:val="005F0C81"/>
    <w:rsid w:val="005F1099"/>
    <w:rsid w:val="005F1CAF"/>
    <w:rsid w:val="005F2684"/>
    <w:rsid w:val="005F36CA"/>
    <w:rsid w:val="005F37C7"/>
    <w:rsid w:val="005F40CA"/>
    <w:rsid w:val="005F42DA"/>
    <w:rsid w:val="005F4476"/>
    <w:rsid w:val="005F4490"/>
    <w:rsid w:val="005F4A15"/>
    <w:rsid w:val="005F5418"/>
    <w:rsid w:val="005F59D5"/>
    <w:rsid w:val="005F5AD3"/>
    <w:rsid w:val="005F5C3A"/>
    <w:rsid w:val="005F6302"/>
    <w:rsid w:val="005F655E"/>
    <w:rsid w:val="0060055E"/>
    <w:rsid w:val="006016EE"/>
    <w:rsid w:val="006019E8"/>
    <w:rsid w:val="00601FA1"/>
    <w:rsid w:val="006021E5"/>
    <w:rsid w:val="0060223B"/>
    <w:rsid w:val="0060246F"/>
    <w:rsid w:val="006031A9"/>
    <w:rsid w:val="0060338D"/>
    <w:rsid w:val="00603773"/>
    <w:rsid w:val="00603CE6"/>
    <w:rsid w:val="006047D9"/>
    <w:rsid w:val="006051DD"/>
    <w:rsid w:val="006059E5"/>
    <w:rsid w:val="00605E1B"/>
    <w:rsid w:val="00606639"/>
    <w:rsid w:val="00606D11"/>
    <w:rsid w:val="006070D2"/>
    <w:rsid w:val="00607808"/>
    <w:rsid w:val="006078F5"/>
    <w:rsid w:val="00610019"/>
    <w:rsid w:val="00610833"/>
    <w:rsid w:val="006112C0"/>
    <w:rsid w:val="006112DF"/>
    <w:rsid w:val="006113CD"/>
    <w:rsid w:val="00611BC8"/>
    <w:rsid w:val="0061268D"/>
    <w:rsid w:val="00612840"/>
    <w:rsid w:val="00612C03"/>
    <w:rsid w:val="00612D67"/>
    <w:rsid w:val="00612DA6"/>
    <w:rsid w:val="00612DBF"/>
    <w:rsid w:val="00613325"/>
    <w:rsid w:val="0061388B"/>
    <w:rsid w:val="00613B2F"/>
    <w:rsid w:val="00613DB2"/>
    <w:rsid w:val="006142B0"/>
    <w:rsid w:val="006144AA"/>
    <w:rsid w:val="00614A00"/>
    <w:rsid w:val="00614B9F"/>
    <w:rsid w:val="00615199"/>
    <w:rsid w:val="006153A5"/>
    <w:rsid w:val="0061554F"/>
    <w:rsid w:val="00615BA2"/>
    <w:rsid w:val="00615BCA"/>
    <w:rsid w:val="006161FE"/>
    <w:rsid w:val="0062058B"/>
    <w:rsid w:val="006206D7"/>
    <w:rsid w:val="00620959"/>
    <w:rsid w:val="006215CB"/>
    <w:rsid w:val="00622459"/>
    <w:rsid w:val="0062267B"/>
    <w:rsid w:val="00622699"/>
    <w:rsid w:val="00622798"/>
    <w:rsid w:val="00622C64"/>
    <w:rsid w:val="00622E68"/>
    <w:rsid w:val="006238B4"/>
    <w:rsid w:val="006239FD"/>
    <w:rsid w:val="00623C59"/>
    <w:rsid w:val="006244BD"/>
    <w:rsid w:val="00624590"/>
    <w:rsid w:val="006245E7"/>
    <w:rsid w:val="00624A46"/>
    <w:rsid w:val="00625032"/>
    <w:rsid w:val="00625564"/>
    <w:rsid w:val="006255FB"/>
    <w:rsid w:val="006266E0"/>
    <w:rsid w:val="0062689A"/>
    <w:rsid w:val="00626DE7"/>
    <w:rsid w:val="00626F47"/>
    <w:rsid w:val="00626FD8"/>
    <w:rsid w:val="00627D35"/>
    <w:rsid w:val="00630778"/>
    <w:rsid w:val="0063092A"/>
    <w:rsid w:val="00631225"/>
    <w:rsid w:val="00631242"/>
    <w:rsid w:val="00631A1D"/>
    <w:rsid w:val="00631FB3"/>
    <w:rsid w:val="00632448"/>
    <w:rsid w:val="00632CF7"/>
    <w:rsid w:val="006330D6"/>
    <w:rsid w:val="006334B6"/>
    <w:rsid w:val="00633D3E"/>
    <w:rsid w:val="00634593"/>
    <w:rsid w:val="0063547B"/>
    <w:rsid w:val="00635871"/>
    <w:rsid w:val="00635BCB"/>
    <w:rsid w:val="00635F54"/>
    <w:rsid w:val="0063615F"/>
    <w:rsid w:val="006362E2"/>
    <w:rsid w:val="0063644F"/>
    <w:rsid w:val="0063680E"/>
    <w:rsid w:val="00636FA4"/>
    <w:rsid w:val="006373C0"/>
    <w:rsid w:val="006374B7"/>
    <w:rsid w:val="0063769A"/>
    <w:rsid w:val="00637EDD"/>
    <w:rsid w:val="00637FDF"/>
    <w:rsid w:val="00640320"/>
    <w:rsid w:val="0064041E"/>
    <w:rsid w:val="00640F63"/>
    <w:rsid w:val="00641696"/>
    <w:rsid w:val="00641C12"/>
    <w:rsid w:val="0064234F"/>
    <w:rsid w:val="006423FF"/>
    <w:rsid w:val="00642F81"/>
    <w:rsid w:val="00643163"/>
    <w:rsid w:val="0064317E"/>
    <w:rsid w:val="0064356E"/>
    <w:rsid w:val="00643DD6"/>
    <w:rsid w:val="00644CE3"/>
    <w:rsid w:val="00644E15"/>
    <w:rsid w:val="00644EA0"/>
    <w:rsid w:val="00645179"/>
    <w:rsid w:val="00645337"/>
    <w:rsid w:val="006455AA"/>
    <w:rsid w:val="006458AC"/>
    <w:rsid w:val="00645F54"/>
    <w:rsid w:val="006461F3"/>
    <w:rsid w:val="0064628C"/>
    <w:rsid w:val="0064645F"/>
    <w:rsid w:val="00646727"/>
    <w:rsid w:val="00646760"/>
    <w:rsid w:val="0064697D"/>
    <w:rsid w:val="00647953"/>
    <w:rsid w:val="00650142"/>
    <w:rsid w:val="006506C3"/>
    <w:rsid w:val="0065116F"/>
    <w:rsid w:val="00651E07"/>
    <w:rsid w:val="006523B7"/>
    <w:rsid w:val="00652BC5"/>
    <w:rsid w:val="00652D07"/>
    <w:rsid w:val="00652D4A"/>
    <w:rsid w:val="00652DD1"/>
    <w:rsid w:val="00653D40"/>
    <w:rsid w:val="006544BE"/>
    <w:rsid w:val="00655474"/>
    <w:rsid w:val="006555E5"/>
    <w:rsid w:val="006558C7"/>
    <w:rsid w:val="0065618C"/>
    <w:rsid w:val="006563F8"/>
    <w:rsid w:val="00657802"/>
    <w:rsid w:val="00657B24"/>
    <w:rsid w:val="00657BC0"/>
    <w:rsid w:val="006604AE"/>
    <w:rsid w:val="0066050F"/>
    <w:rsid w:val="00660645"/>
    <w:rsid w:val="00660EB2"/>
    <w:rsid w:val="006619F9"/>
    <w:rsid w:val="00662BAC"/>
    <w:rsid w:val="006632BB"/>
    <w:rsid w:val="0066332F"/>
    <w:rsid w:val="00663462"/>
    <w:rsid w:val="0066380E"/>
    <w:rsid w:val="00663C4C"/>
    <w:rsid w:val="0066478F"/>
    <w:rsid w:val="006647F2"/>
    <w:rsid w:val="00665506"/>
    <w:rsid w:val="0066594F"/>
    <w:rsid w:val="00665F27"/>
    <w:rsid w:val="00666213"/>
    <w:rsid w:val="006664E6"/>
    <w:rsid w:val="0066650F"/>
    <w:rsid w:val="00666822"/>
    <w:rsid w:val="00667538"/>
    <w:rsid w:val="0066790C"/>
    <w:rsid w:val="00670102"/>
    <w:rsid w:val="0067012B"/>
    <w:rsid w:val="006701A6"/>
    <w:rsid w:val="006702BF"/>
    <w:rsid w:val="006707B6"/>
    <w:rsid w:val="00670A49"/>
    <w:rsid w:val="00670A6D"/>
    <w:rsid w:val="00670B29"/>
    <w:rsid w:val="00670FE4"/>
    <w:rsid w:val="00671C31"/>
    <w:rsid w:val="00671F55"/>
    <w:rsid w:val="00672188"/>
    <w:rsid w:val="006732F3"/>
    <w:rsid w:val="00673A41"/>
    <w:rsid w:val="00673D0D"/>
    <w:rsid w:val="00674627"/>
    <w:rsid w:val="00674953"/>
    <w:rsid w:val="0067511E"/>
    <w:rsid w:val="0067573F"/>
    <w:rsid w:val="00675BF8"/>
    <w:rsid w:val="0067633A"/>
    <w:rsid w:val="00677042"/>
    <w:rsid w:val="00677788"/>
    <w:rsid w:val="006808DB"/>
    <w:rsid w:val="00680911"/>
    <w:rsid w:val="00680EF3"/>
    <w:rsid w:val="006810F9"/>
    <w:rsid w:val="006813FF"/>
    <w:rsid w:val="00681C71"/>
    <w:rsid w:val="006823B8"/>
    <w:rsid w:val="0068252E"/>
    <w:rsid w:val="006825F3"/>
    <w:rsid w:val="00682664"/>
    <w:rsid w:val="0068287A"/>
    <w:rsid w:val="00682D11"/>
    <w:rsid w:val="0068347A"/>
    <w:rsid w:val="00683D3D"/>
    <w:rsid w:val="0068414E"/>
    <w:rsid w:val="006856F7"/>
    <w:rsid w:val="00685749"/>
    <w:rsid w:val="00685F23"/>
    <w:rsid w:val="0068670A"/>
    <w:rsid w:val="0068680A"/>
    <w:rsid w:val="006868BB"/>
    <w:rsid w:val="00686D83"/>
    <w:rsid w:val="00686D9D"/>
    <w:rsid w:val="0068710E"/>
    <w:rsid w:val="00687270"/>
    <w:rsid w:val="006875A6"/>
    <w:rsid w:val="00687696"/>
    <w:rsid w:val="00687E87"/>
    <w:rsid w:val="00690B4D"/>
    <w:rsid w:val="00690D82"/>
    <w:rsid w:val="00690F0B"/>
    <w:rsid w:val="006910B7"/>
    <w:rsid w:val="006916B4"/>
    <w:rsid w:val="006916BD"/>
    <w:rsid w:val="00691B23"/>
    <w:rsid w:val="006921C8"/>
    <w:rsid w:val="00692422"/>
    <w:rsid w:val="00692450"/>
    <w:rsid w:val="00692BBA"/>
    <w:rsid w:val="00692F4E"/>
    <w:rsid w:val="00692FAC"/>
    <w:rsid w:val="00693074"/>
    <w:rsid w:val="00693644"/>
    <w:rsid w:val="0069381A"/>
    <w:rsid w:val="00693AEE"/>
    <w:rsid w:val="006944D5"/>
    <w:rsid w:val="0069566B"/>
    <w:rsid w:val="00695769"/>
    <w:rsid w:val="00695E0F"/>
    <w:rsid w:val="00696385"/>
    <w:rsid w:val="0069655F"/>
    <w:rsid w:val="006965F0"/>
    <w:rsid w:val="006967AA"/>
    <w:rsid w:val="006968B4"/>
    <w:rsid w:val="00696F61"/>
    <w:rsid w:val="006974D7"/>
    <w:rsid w:val="00697522"/>
    <w:rsid w:val="00697AC7"/>
    <w:rsid w:val="00697DFE"/>
    <w:rsid w:val="006A0422"/>
    <w:rsid w:val="006A141E"/>
    <w:rsid w:val="006A1915"/>
    <w:rsid w:val="006A1B8D"/>
    <w:rsid w:val="006A2F29"/>
    <w:rsid w:val="006A3526"/>
    <w:rsid w:val="006A41A8"/>
    <w:rsid w:val="006A436E"/>
    <w:rsid w:val="006A4A5D"/>
    <w:rsid w:val="006A66B9"/>
    <w:rsid w:val="006A66C2"/>
    <w:rsid w:val="006A6A34"/>
    <w:rsid w:val="006A6DA5"/>
    <w:rsid w:val="006A7EDD"/>
    <w:rsid w:val="006B0193"/>
    <w:rsid w:val="006B0B2F"/>
    <w:rsid w:val="006B0BBD"/>
    <w:rsid w:val="006B0DBE"/>
    <w:rsid w:val="006B1ABF"/>
    <w:rsid w:val="006B218C"/>
    <w:rsid w:val="006B24AE"/>
    <w:rsid w:val="006B2924"/>
    <w:rsid w:val="006B2EEA"/>
    <w:rsid w:val="006B3405"/>
    <w:rsid w:val="006B35EA"/>
    <w:rsid w:val="006B3629"/>
    <w:rsid w:val="006B3DE6"/>
    <w:rsid w:val="006B3E86"/>
    <w:rsid w:val="006B3FF5"/>
    <w:rsid w:val="006B402C"/>
    <w:rsid w:val="006B4E44"/>
    <w:rsid w:val="006B5382"/>
    <w:rsid w:val="006B5601"/>
    <w:rsid w:val="006B5DD5"/>
    <w:rsid w:val="006B65D6"/>
    <w:rsid w:val="006B6E92"/>
    <w:rsid w:val="006B6FB3"/>
    <w:rsid w:val="006B767E"/>
    <w:rsid w:val="006B7931"/>
    <w:rsid w:val="006B7E0B"/>
    <w:rsid w:val="006C0B20"/>
    <w:rsid w:val="006C1B2A"/>
    <w:rsid w:val="006C25C3"/>
    <w:rsid w:val="006C2B62"/>
    <w:rsid w:val="006C2C51"/>
    <w:rsid w:val="006C32F6"/>
    <w:rsid w:val="006C3CA9"/>
    <w:rsid w:val="006C3F27"/>
    <w:rsid w:val="006C4372"/>
    <w:rsid w:val="006C4942"/>
    <w:rsid w:val="006C4F17"/>
    <w:rsid w:val="006C50A4"/>
    <w:rsid w:val="006C54CE"/>
    <w:rsid w:val="006C58F5"/>
    <w:rsid w:val="006C5E97"/>
    <w:rsid w:val="006C5EC7"/>
    <w:rsid w:val="006C6AF4"/>
    <w:rsid w:val="006C6DF7"/>
    <w:rsid w:val="006C6FC7"/>
    <w:rsid w:val="006C7089"/>
    <w:rsid w:val="006C7903"/>
    <w:rsid w:val="006D0E6D"/>
    <w:rsid w:val="006D0F47"/>
    <w:rsid w:val="006D1C6F"/>
    <w:rsid w:val="006D1D28"/>
    <w:rsid w:val="006D2246"/>
    <w:rsid w:val="006D2D7C"/>
    <w:rsid w:val="006D31F7"/>
    <w:rsid w:val="006D33F0"/>
    <w:rsid w:val="006D34B5"/>
    <w:rsid w:val="006D3F35"/>
    <w:rsid w:val="006D465C"/>
    <w:rsid w:val="006D4D0F"/>
    <w:rsid w:val="006D4DC0"/>
    <w:rsid w:val="006D57C2"/>
    <w:rsid w:val="006D5933"/>
    <w:rsid w:val="006D6726"/>
    <w:rsid w:val="006D681F"/>
    <w:rsid w:val="006D6E11"/>
    <w:rsid w:val="006D714C"/>
    <w:rsid w:val="006D737D"/>
    <w:rsid w:val="006E0388"/>
    <w:rsid w:val="006E03ED"/>
    <w:rsid w:val="006E0994"/>
    <w:rsid w:val="006E0D20"/>
    <w:rsid w:val="006E105B"/>
    <w:rsid w:val="006E1107"/>
    <w:rsid w:val="006E119D"/>
    <w:rsid w:val="006E1308"/>
    <w:rsid w:val="006E13B1"/>
    <w:rsid w:val="006E147C"/>
    <w:rsid w:val="006E16F7"/>
    <w:rsid w:val="006E1B2F"/>
    <w:rsid w:val="006E26B5"/>
    <w:rsid w:val="006E313F"/>
    <w:rsid w:val="006E31D6"/>
    <w:rsid w:val="006E32EA"/>
    <w:rsid w:val="006E33B0"/>
    <w:rsid w:val="006E3813"/>
    <w:rsid w:val="006E3A92"/>
    <w:rsid w:val="006E3AFE"/>
    <w:rsid w:val="006E4170"/>
    <w:rsid w:val="006E4B18"/>
    <w:rsid w:val="006E5304"/>
    <w:rsid w:val="006E555F"/>
    <w:rsid w:val="006E7157"/>
    <w:rsid w:val="006E71F2"/>
    <w:rsid w:val="006E75AC"/>
    <w:rsid w:val="006E7A8E"/>
    <w:rsid w:val="006E7EE6"/>
    <w:rsid w:val="006F0377"/>
    <w:rsid w:val="006F0868"/>
    <w:rsid w:val="006F1039"/>
    <w:rsid w:val="006F2310"/>
    <w:rsid w:val="006F255B"/>
    <w:rsid w:val="006F2ACD"/>
    <w:rsid w:val="006F2B2A"/>
    <w:rsid w:val="006F2BD5"/>
    <w:rsid w:val="006F2F5B"/>
    <w:rsid w:val="006F37A7"/>
    <w:rsid w:val="006F3C24"/>
    <w:rsid w:val="006F4DB5"/>
    <w:rsid w:val="006F4E52"/>
    <w:rsid w:val="006F4F57"/>
    <w:rsid w:val="006F677A"/>
    <w:rsid w:val="006F6924"/>
    <w:rsid w:val="006F6D99"/>
    <w:rsid w:val="006F72E7"/>
    <w:rsid w:val="006F7A57"/>
    <w:rsid w:val="00700C5A"/>
    <w:rsid w:val="00700EE1"/>
    <w:rsid w:val="0070105A"/>
    <w:rsid w:val="00701815"/>
    <w:rsid w:val="007018F9"/>
    <w:rsid w:val="0070211F"/>
    <w:rsid w:val="00702BD6"/>
    <w:rsid w:val="007033AE"/>
    <w:rsid w:val="0070370F"/>
    <w:rsid w:val="0070374D"/>
    <w:rsid w:val="00703F82"/>
    <w:rsid w:val="007040D3"/>
    <w:rsid w:val="0070449F"/>
    <w:rsid w:val="00704A51"/>
    <w:rsid w:val="00704C51"/>
    <w:rsid w:val="00704D3B"/>
    <w:rsid w:val="007050A6"/>
    <w:rsid w:val="00705524"/>
    <w:rsid w:val="00705742"/>
    <w:rsid w:val="00706287"/>
    <w:rsid w:val="00706D37"/>
    <w:rsid w:val="00707230"/>
    <w:rsid w:val="007074C9"/>
    <w:rsid w:val="007075BC"/>
    <w:rsid w:val="007079D9"/>
    <w:rsid w:val="00707AFB"/>
    <w:rsid w:val="00707F19"/>
    <w:rsid w:val="00710D99"/>
    <w:rsid w:val="00710E9E"/>
    <w:rsid w:val="007116AE"/>
    <w:rsid w:val="00711DDE"/>
    <w:rsid w:val="00711FE2"/>
    <w:rsid w:val="00712376"/>
    <w:rsid w:val="00712537"/>
    <w:rsid w:val="00712BEC"/>
    <w:rsid w:val="00712EB2"/>
    <w:rsid w:val="007136E0"/>
    <w:rsid w:val="00713948"/>
    <w:rsid w:val="00713BCC"/>
    <w:rsid w:val="00713F2B"/>
    <w:rsid w:val="007141D9"/>
    <w:rsid w:val="007146E5"/>
    <w:rsid w:val="007149A4"/>
    <w:rsid w:val="00715749"/>
    <w:rsid w:val="007157B7"/>
    <w:rsid w:val="007158D2"/>
    <w:rsid w:val="00715ADD"/>
    <w:rsid w:val="007162CE"/>
    <w:rsid w:val="0071648B"/>
    <w:rsid w:val="00716C05"/>
    <w:rsid w:val="00717451"/>
    <w:rsid w:val="007208BC"/>
    <w:rsid w:val="0072094F"/>
    <w:rsid w:val="007212EC"/>
    <w:rsid w:val="00721FF7"/>
    <w:rsid w:val="00722417"/>
    <w:rsid w:val="00722FD9"/>
    <w:rsid w:val="00723015"/>
    <w:rsid w:val="0072324F"/>
    <w:rsid w:val="0072356E"/>
    <w:rsid w:val="007238D2"/>
    <w:rsid w:val="00724691"/>
    <w:rsid w:val="00724B95"/>
    <w:rsid w:val="00724EA1"/>
    <w:rsid w:val="0072539F"/>
    <w:rsid w:val="0072542D"/>
    <w:rsid w:val="00725699"/>
    <w:rsid w:val="0072593C"/>
    <w:rsid w:val="00725C6D"/>
    <w:rsid w:val="007262D5"/>
    <w:rsid w:val="00726A5F"/>
    <w:rsid w:val="00726FD4"/>
    <w:rsid w:val="007273DB"/>
    <w:rsid w:val="0072783D"/>
    <w:rsid w:val="0073050A"/>
    <w:rsid w:val="007312BD"/>
    <w:rsid w:val="007312E1"/>
    <w:rsid w:val="00731DC3"/>
    <w:rsid w:val="00731E28"/>
    <w:rsid w:val="00732C9B"/>
    <w:rsid w:val="00732F26"/>
    <w:rsid w:val="00732FE3"/>
    <w:rsid w:val="0073311E"/>
    <w:rsid w:val="007335EC"/>
    <w:rsid w:val="00733844"/>
    <w:rsid w:val="00733878"/>
    <w:rsid w:val="00733A8D"/>
    <w:rsid w:val="00733B26"/>
    <w:rsid w:val="00734E89"/>
    <w:rsid w:val="00735227"/>
    <w:rsid w:val="007358B6"/>
    <w:rsid w:val="007359A2"/>
    <w:rsid w:val="00735B4C"/>
    <w:rsid w:val="0073659F"/>
    <w:rsid w:val="0073672A"/>
    <w:rsid w:val="007371BC"/>
    <w:rsid w:val="0073794D"/>
    <w:rsid w:val="0074020D"/>
    <w:rsid w:val="0074050E"/>
    <w:rsid w:val="007408D0"/>
    <w:rsid w:val="00740AC1"/>
    <w:rsid w:val="007410F7"/>
    <w:rsid w:val="00741953"/>
    <w:rsid w:val="00741A28"/>
    <w:rsid w:val="00741FCC"/>
    <w:rsid w:val="0074226B"/>
    <w:rsid w:val="007424E5"/>
    <w:rsid w:val="00742509"/>
    <w:rsid w:val="0074384C"/>
    <w:rsid w:val="00743B24"/>
    <w:rsid w:val="00743D41"/>
    <w:rsid w:val="007441D3"/>
    <w:rsid w:val="00744510"/>
    <w:rsid w:val="0074496F"/>
    <w:rsid w:val="00744A7E"/>
    <w:rsid w:val="00744EC5"/>
    <w:rsid w:val="00745826"/>
    <w:rsid w:val="0074586C"/>
    <w:rsid w:val="00745B27"/>
    <w:rsid w:val="00745D4C"/>
    <w:rsid w:val="007472AC"/>
    <w:rsid w:val="00750479"/>
    <w:rsid w:val="007504AA"/>
    <w:rsid w:val="00750699"/>
    <w:rsid w:val="00750F63"/>
    <w:rsid w:val="00750FA1"/>
    <w:rsid w:val="00751582"/>
    <w:rsid w:val="00751A3B"/>
    <w:rsid w:val="00752026"/>
    <w:rsid w:val="007521FD"/>
    <w:rsid w:val="0075241E"/>
    <w:rsid w:val="007527CA"/>
    <w:rsid w:val="00752F3D"/>
    <w:rsid w:val="00753218"/>
    <w:rsid w:val="0075383E"/>
    <w:rsid w:val="00754525"/>
    <w:rsid w:val="00754816"/>
    <w:rsid w:val="00754EED"/>
    <w:rsid w:val="00755A46"/>
    <w:rsid w:val="00756249"/>
    <w:rsid w:val="00756424"/>
    <w:rsid w:val="00756738"/>
    <w:rsid w:val="0075743D"/>
    <w:rsid w:val="00760494"/>
    <w:rsid w:val="0076075F"/>
    <w:rsid w:val="00760B3A"/>
    <w:rsid w:val="00761540"/>
    <w:rsid w:val="007615FD"/>
    <w:rsid w:val="0076178C"/>
    <w:rsid w:val="00761A38"/>
    <w:rsid w:val="00761AFB"/>
    <w:rsid w:val="00761F4C"/>
    <w:rsid w:val="00762A56"/>
    <w:rsid w:val="00762F03"/>
    <w:rsid w:val="00763362"/>
    <w:rsid w:val="00763419"/>
    <w:rsid w:val="0076385B"/>
    <w:rsid w:val="00763D3A"/>
    <w:rsid w:val="00764174"/>
    <w:rsid w:val="00764283"/>
    <w:rsid w:val="00764DB3"/>
    <w:rsid w:val="00764F1A"/>
    <w:rsid w:val="00765553"/>
    <w:rsid w:val="00765A78"/>
    <w:rsid w:val="00766537"/>
    <w:rsid w:val="00766845"/>
    <w:rsid w:val="00766AFD"/>
    <w:rsid w:val="007678AD"/>
    <w:rsid w:val="00767B54"/>
    <w:rsid w:val="00767C68"/>
    <w:rsid w:val="00770182"/>
    <w:rsid w:val="00770717"/>
    <w:rsid w:val="007708E4"/>
    <w:rsid w:val="00770B24"/>
    <w:rsid w:val="00770F02"/>
    <w:rsid w:val="007717EB"/>
    <w:rsid w:val="00771B87"/>
    <w:rsid w:val="00772354"/>
    <w:rsid w:val="00772C08"/>
    <w:rsid w:val="00772DB4"/>
    <w:rsid w:val="00772DE3"/>
    <w:rsid w:val="00773352"/>
    <w:rsid w:val="0077382B"/>
    <w:rsid w:val="00774F90"/>
    <w:rsid w:val="007751DA"/>
    <w:rsid w:val="00776248"/>
    <w:rsid w:val="00776446"/>
    <w:rsid w:val="007764A2"/>
    <w:rsid w:val="0077659D"/>
    <w:rsid w:val="00776722"/>
    <w:rsid w:val="00776862"/>
    <w:rsid w:val="00777077"/>
    <w:rsid w:val="00777486"/>
    <w:rsid w:val="00780098"/>
    <w:rsid w:val="007810AA"/>
    <w:rsid w:val="0078112A"/>
    <w:rsid w:val="007820A7"/>
    <w:rsid w:val="007823A3"/>
    <w:rsid w:val="007824BE"/>
    <w:rsid w:val="007826C7"/>
    <w:rsid w:val="007827B6"/>
    <w:rsid w:val="00782805"/>
    <w:rsid w:val="00782A88"/>
    <w:rsid w:val="00782F7A"/>
    <w:rsid w:val="00782F8F"/>
    <w:rsid w:val="0078392C"/>
    <w:rsid w:val="00783997"/>
    <w:rsid w:val="00783D69"/>
    <w:rsid w:val="00783F7F"/>
    <w:rsid w:val="00783F84"/>
    <w:rsid w:val="00784142"/>
    <w:rsid w:val="007841C4"/>
    <w:rsid w:val="0078488A"/>
    <w:rsid w:val="00784DBC"/>
    <w:rsid w:val="007855C4"/>
    <w:rsid w:val="007857DC"/>
    <w:rsid w:val="0078633D"/>
    <w:rsid w:val="0078677C"/>
    <w:rsid w:val="00786905"/>
    <w:rsid w:val="00786E8E"/>
    <w:rsid w:val="00787114"/>
    <w:rsid w:val="00787687"/>
    <w:rsid w:val="00790133"/>
    <w:rsid w:val="007903B3"/>
    <w:rsid w:val="007904C6"/>
    <w:rsid w:val="00790628"/>
    <w:rsid w:val="007907AA"/>
    <w:rsid w:val="00790BFB"/>
    <w:rsid w:val="0079167D"/>
    <w:rsid w:val="00792515"/>
    <w:rsid w:val="0079251F"/>
    <w:rsid w:val="00792A25"/>
    <w:rsid w:val="00792DE4"/>
    <w:rsid w:val="00793774"/>
    <w:rsid w:val="007938BF"/>
    <w:rsid w:val="00794137"/>
    <w:rsid w:val="0079443F"/>
    <w:rsid w:val="0079457B"/>
    <w:rsid w:val="0079525F"/>
    <w:rsid w:val="00795ED6"/>
    <w:rsid w:val="00795EE1"/>
    <w:rsid w:val="0079606A"/>
    <w:rsid w:val="0079642D"/>
    <w:rsid w:val="00797071"/>
    <w:rsid w:val="007A06B3"/>
    <w:rsid w:val="007A075F"/>
    <w:rsid w:val="007A0CA3"/>
    <w:rsid w:val="007A0FD9"/>
    <w:rsid w:val="007A1305"/>
    <w:rsid w:val="007A1B41"/>
    <w:rsid w:val="007A1D3F"/>
    <w:rsid w:val="007A24AD"/>
    <w:rsid w:val="007A314A"/>
    <w:rsid w:val="007A3C9B"/>
    <w:rsid w:val="007A3DEA"/>
    <w:rsid w:val="007A3E9F"/>
    <w:rsid w:val="007A426C"/>
    <w:rsid w:val="007A4381"/>
    <w:rsid w:val="007A490E"/>
    <w:rsid w:val="007A4ED0"/>
    <w:rsid w:val="007A5395"/>
    <w:rsid w:val="007A57C3"/>
    <w:rsid w:val="007A5F5D"/>
    <w:rsid w:val="007A6320"/>
    <w:rsid w:val="007A6B0A"/>
    <w:rsid w:val="007A7B90"/>
    <w:rsid w:val="007A7E3E"/>
    <w:rsid w:val="007B03C6"/>
    <w:rsid w:val="007B055C"/>
    <w:rsid w:val="007B0903"/>
    <w:rsid w:val="007B0AB5"/>
    <w:rsid w:val="007B0B03"/>
    <w:rsid w:val="007B1420"/>
    <w:rsid w:val="007B17F6"/>
    <w:rsid w:val="007B18E0"/>
    <w:rsid w:val="007B268B"/>
    <w:rsid w:val="007B2F41"/>
    <w:rsid w:val="007B3F5D"/>
    <w:rsid w:val="007B4080"/>
    <w:rsid w:val="007B42CB"/>
    <w:rsid w:val="007B46F0"/>
    <w:rsid w:val="007B49AD"/>
    <w:rsid w:val="007B62F6"/>
    <w:rsid w:val="007B6739"/>
    <w:rsid w:val="007B6D1F"/>
    <w:rsid w:val="007B74AB"/>
    <w:rsid w:val="007B7848"/>
    <w:rsid w:val="007C010C"/>
    <w:rsid w:val="007C042C"/>
    <w:rsid w:val="007C0DDF"/>
    <w:rsid w:val="007C10A4"/>
    <w:rsid w:val="007C10C1"/>
    <w:rsid w:val="007C18C0"/>
    <w:rsid w:val="007C19FF"/>
    <w:rsid w:val="007C1D51"/>
    <w:rsid w:val="007C22D6"/>
    <w:rsid w:val="007C2478"/>
    <w:rsid w:val="007C26AC"/>
    <w:rsid w:val="007C2D18"/>
    <w:rsid w:val="007C2F70"/>
    <w:rsid w:val="007C34FE"/>
    <w:rsid w:val="007C3618"/>
    <w:rsid w:val="007C4595"/>
    <w:rsid w:val="007C4CC9"/>
    <w:rsid w:val="007C5169"/>
    <w:rsid w:val="007C54FE"/>
    <w:rsid w:val="007C5B9B"/>
    <w:rsid w:val="007C6555"/>
    <w:rsid w:val="007C6BBA"/>
    <w:rsid w:val="007C6D74"/>
    <w:rsid w:val="007C793C"/>
    <w:rsid w:val="007C7B83"/>
    <w:rsid w:val="007C7CA2"/>
    <w:rsid w:val="007D0005"/>
    <w:rsid w:val="007D0560"/>
    <w:rsid w:val="007D19A5"/>
    <w:rsid w:val="007D1EAA"/>
    <w:rsid w:val="007D21D9"/>
    <w:rsid w:val="007D2839"/>
    <w:rsid w:val="007D38D3"/>
    <w:rsid w:val="007D3A9B"/>
    <w:rsid w:val="007D450F"/>
    <w:rsid w:val="007D4734"/>
    <w:rsid w:val="007D4CC9"/>
    <w:rsid w:val="007D5204"/>
    <w:rsid w:val="007D5377"/>
    <w:rsid w:val="007D5F55"/>
    <w:rsid w:val="007D6580"/>
    <w:rsid w:val="007D6FE9"/>
    <w:rsid w:val="007D70D2"/>
    <w:rsid w:val="007D7460"/>
    <w:rsid w:val="007D76A2"/>
    <w:rsid w:val="007D7B5E"/>
    <w:rsid w:val="007E046F"/>
    <w:rsid w:val="007E048D"/>
    <w:rsid w:val="007E07D4"/>
    <w:rsid w:val="007E0F90"/>
    <w:rsid w:val="007E0FAC"/>
    <w:rsid w:val="007E15B5"/>
    <w:rsid w:val="007E182E"/>
    <w:rsid w:val="007E1EB2"/>
    <w:rsid w:val="007E2046"/>
    <w:rsid w:val="007E2338"/>
    <w:rsid w:val="007E2671"/>
    <w:rsid w:val="007E2A0B"/>
    <w:rsid w:val="007E2EAD"/>
    <w:rsid w:val="007E30FC"/>
    <w:rsid w:val="007E3487"/>
    <w:rsid w:val="007E34AA"/>
    <w:rsid w:val="007E41D6"/>
    <w:rsid w:val="007E4C24"/>
    <w:rsid w:val="007E5204"/>
    <w:rsid w:val="007E5618"/>
    <w:rsid w:val="007E59FE"/>
    <w:rsid w:val="007E5C3B"/>
    <w:rsid w:val="007E741F"/>
    <w:rsid w:val="007E7E2F"/>
    <w:rsid w:val="007F0064"/>
    <w:rsid w:val="007F0335"/>
    <w:rsid w:val="007F0982"/>
    <w:rsid w:val="007F09B4"/>
    <w:rsid w:val="007F0F4F"/>
    <w:rsid w:val="007F12C7"/>
    <w:rsid w:val="007F1685"/>
    <w:rsid w:val="007F1A01"/>
    <w:rsid w:val="007F1B8D"/>
    <w:rsid w:val="007F1C62"/>
    <w:rsid w:val="007F2532"/>
    <w:rsid w:val="007F263F"/>
    <w:rsid w:val="007F2CF0"/>
    <w:rsid w:val="007F33EC"/>
    <w:rsid w:val="007F362E"/>
    <w:rsid w:val="007F4176"/>
    <w:rsid w:val="007F41AA"/>
    <w:rsid w:val="007F5613"/>
    <w:rsid w:val="007F5F5B"/>
    <w:rsid w:val="007F71F2"/>
    <w:rsid w:val="007F74D5"/>
    <w:rsid w:val="008005AD"/>
    <w:rsid w:val="008012D7"/>
    <w:rsid w:val="00801BF6"/>
    <w:rsid w:val="00801FF0"/>
    <w:rsid w:val="008022DE"/>
    <w:rsid w:val="008024E5"/>
    <w:rsid w:val="0080269E"/>
    <w:rsid w:val="00802735"/>
    <w:rsid w:val="00803DD7"/>
    <w:rsid w:val="00803E5B"/>
    <w:rsid w:val="00803E93"/>
    <w:rsid w:val="00804488"/>
    <w:rsid w:val="00804A2F"/>
    <w:rsid w:val="0080532F"/>
    <w:rsid w:val="00805783"/>
    <w:rsid w:val="0080649F"/>
    <w:rsid w:val="00807902"/>
    <w:rsid w:val="0081008E"/>
    <w:rsid w:val="00810D58"/>
    <w:rsid w:val="00810F1E"/>
    <w:rsid w:val="0081107C"/>
    <w:rsid w:val="00811199"/>
    <w:rsid w:val="00811216"/>
    <w:rsid w:val="00811FAF"/>
    <w:rsid w:val="00812356"/>
    <w:rsid w:val="00812D36"/>
    <w:rsid w:val="00813327"/>
    <w:rsid w:val="0081377E"/>
    <w:rsid w:val="00813870"/>
    <w:rsid w:val="00813B2C"/>
    <w:rsid w:val="00813DEE"/>
    <w:rsid w:val="008141E0"/>
    <w:rsid w:val="0081467B"/>
    <w:rsid w:val="00814787"/>
    <w:rsid w:val="00814938"/>
    <w:rsid w:val="00814B36"/>
    <w:rsid w:val="008151A5"/>
    <w:rsid w:val="00815B27"/>
    <w:rsid w:val="00816A66"/>
    <w:rsid w:val="00817087"/>
    <w:rsid w:val="00817331"/>
    <w:rsid w:val="00817574"/>
    <w:rsid w:val="008179A5"/>
    <w:rsid w:val="00817A29"/>
    <w:rsid w:val="00817E3A"/>
    <w:rsid w:val="0082000C"/>
    <w:rsid w:val="0082111A"/>
    <w:rsid w:val="008211D3"/>
    <w:rsid w:val="008213C2"/>
    <w:rsid w:val="008224DA"/>
    <w:rsid w:val="00822837"/>
    <w:rsid w:val="00822894"/>
    <w:rsid w:val="008229B0"/>
    <w:rsid w:val="008229F6"/>
    <w:rsid w:val="00822AE6"/>
    <w:rsid w:val="00822E5F"/>
    <w:rsid w:val="008238E4"/>
    <w:rsid w:val="00823B41"/>
    <w:rsid w:val="008242E7"/>
    <w:rsid w:val="00824780"/>
    <w:rsid w:val="00824B45"/>
    <w:rsid w:val="00824F18"/>
    <w:rsid w:val="00825A53"/>
    <w:rsid w:val="00826352"/>
    <w:rsid w:val="00826478"/>
    <w:rsid w:val="00827527"/>
    <w:rsid w:val="008277AF"/>
    <w:rsid w:val="00827918"/>
    <w:rsid w:val="00830BEE"/>
    <w:rsid w:val="0083103B"/>
    <w:rsid w:val="008316A8"/>
    <w:rsid w:val="0083185C"/>
    <w:rsid w:val="00831DF1"/>
    <w:rsid w:val="00831F19"/>
    <w:rsid w:val="00832252"/>
    <w:rsid w:val="008327EA"/>
    <w:rsid w:val="008329F2"/>
    <w:rsid w:val="00832C08"/>
    <w:rsid w:val="00832D4D"/>
    <w:rsid w:val="0083313B"/>
    <w:rsid w:val="0083334C"/>
    <w:rsid w:val="0083341E"/>
    <w:rsid w:val="0083346E"/>
    <w:rsid w:val="00834690"/>
    <w:rsid w:val="008347DF"/>
    <w:rsid w:val="00834F1F"/>
    <w:rsid w:val="0083536C"/>
    <w:rsid w:val="00835D35"/>
    <w:rsid w:val="00835D41"/>
    <w:rsid w:val="00836496"/>
    <w:rsid w:val="00836D25"/>
    <w:rsid w:val="008375AB"/>
    <w:rsid w:val="00837612"/>
    <w:rsid w:val="00837704"/>
    <w:rsid w:val="0083772D"/>
    <w:rsid w:val="00837FD6"/>
    <w:rsid w:val="0084034F"/>
    <w:rsid w:val="008406FC"/>
    <w:rsid w:val="008407DF"/>
    <w:rsid w:val="00840BBF"/>
    <w:rsid w:val="008414E2"/>
    <w:rsid w:val="00841CDF"/>
    <w:rsid w:val="00841DBF"/>
    <w:rsid w:val="00842EB5"/>
    <w:rsid w:val="008431A3"/>
    <w:rsid w:val="00843B04"/>
    <w:rsid w:val="00844908"/>
    <w:rsid w:val="00845A9D"/>
    <w:rsid w:val="00845B1A"/>
    <w:rsid w:val="00845B95"/>
    <w:rsid w:val="00845C7C"/>
    <w:rsid w:val="008461D6"/>
    <w:rsid w:val="0084650D"/>
    <w:rsid w:val="00846618"/>
    <w:rsid w:val="008466C3"/>
    <w:rsid w:val="00846B92"/>
    <w:rsid w:val="00846FFD"/>
    <w:rsid w:val="00847C23"/>
    <w:rsid w:val="00847D31"/>
    <w:rsid w:val="00847D61"/>
    <w:rsid w:val="00847D6F"/>
    <w:rsid w:val="00851565"/>
    <w:rsid w:val="008519A3"/>
    <w:rsid w:val="00851C66"/>
    <w:rsid w:val="0085220B"/>
    <w:rsid w:val="00852917"/>
    <w:rsid w:val="00852BC3"/>
    <w:rsid w:val="008535B0"/>
    <w:rsid w:val="00853924"/>
    <w:rsid w:val="00853CB7"/>
    <w:rsid w:val="00853D6A"/>
    <w:rsid w:val="00854340"/>
    <w:rsid w:val="00854586"/>
    <w:rsid w:val="008545FC"/>
    <w:rsid w:val="0085461C"/>
    <w:rsid w:val="008547BE"/>
    <w:rsid w:val="008552C5"/>
    <w:rsid w:val="0085627E"/>
    <w:rsid w:val="008562CA"/>
    <w:rsid w:val="00856615"/>
    <w:rsid w:val="00856700"/>
    <w:rsid w:val="008568DE"/>
    <w:rsid w:val="00857600"/>
    <w:rsid w:val="00857EAA"/>
    <w:rsid w:val="008600EC"/>
    <w:rsid w:val="0086044F"/>
    <w:rsid w:val="00860C09"/>
    <w:rsid w:val="00861620"/>
    <w:rsid w:val="00861FFE"/>
    <w:rsid w:val="00862EB4"/>
    <w:rsid w:val="008633EC"/>
    <w:rsid w:val="008641F6"/>
    <w:rsid w:val="00864312"/>
    <w:rsid w:val="00864B37"/>
    <w:rsid w:val="00865357"/>
    <w:rsid w:val="00865529"/>
    <w:rsid w:val="00865DA1"/>
    <w:rsid w:val="00866193"/>
    <w:rsid w:val="008664B6"/>
    <w:rsid w:val="008664D7"/>
    <w:rsid w:val="00866547"/>
    <w:rsid w:val="0086654C"/>
    <w:rsid w:val="008665D5"/>
    <w:rsid w:val="00866630"/>
    <w:rsid w:val="0086673B"/>
    <w:rsid w:val="00867576"/>
    <w:rsid w:val="00867B76"/>
    <w:rsid w:val="00867BA8"/>
    <w:rsid w:val="00870062"/>
    <w:rsid w:val="0087026D"/>
    <w:rsid w:val="008706E7"/>
    <w:rsid w:val="00870FFC"/>
    <w:rsid w:val="00871FA7"/>
    <w:rsid w:val="008725AF"/>
    <w:rsid w:val="00873282"/>
    <w:rsid w:val="0087392A"/>
    <w:rsid w:val="00873C69"/>
    <w:rsid w:val="00873D3D"/>
    <w:rsid w:val="0087410C"/>
    <w:rsid w:val="008741EC"/>
    <w:rsid w:val="00874949"/>
    <w:rsid w:val="00875319"/>
    <w:rsid w:val="00876CA2"/>
    <w:rsid w:val="00876D30"/>
    <w:rsid w:val="0087736F"/>
    <w:rsid w:val="0087778E"/>
    <w:rsid w:val="00877A5D"/>
    <w:rsid w:val="00877E0B"/>
    <w:rsid w:val="008804BC"/>
    <w:rsid w:val="0088084B"/>
    <w:rsid w:val="00880F67"/>
    <w:rsid w:val="00880FF2"/>
    <w:rsid w:val="00881008"/>
    <w:rsid w:val="008819B9"/>
    <w:rsid w:val="00881BFD"/>
    <w:rsid w:val="0088251B"/>
    <w:rsid w:val="00882C60"/>
    <w:rsid w:val="00882E85"/>
    <w:rsid w:val="008836B8"/>
    <w:rsid w:val="00883ACB"/>
    <w:rsid w:val="00883FBD"/>
    <w:rsid w:val="0088438E"/>
    <w:rsid w:val="00884C08"/>
    <w:rsid w:val="00884E0B"/>
    <w:rsid w:val="00884F4F"/>
    <w:rsid w:val="0088523A"/>
    <w:rsid w:val="00885600"/>
    <w:rsid w:val="0088579A"/>
    <w:rsid w:val="00885A5B"/>
    <w:rsid w:val="00885E42"/>
    <w:rsid w:val="00886280"/>
    <w:rsid w:val="0088642E"/>
    <w:rsid w:val="0088735E"/>
    <w:rsid w:val="008874B5"/>
    <w:rsid w:val="008878E0"/>
    <w:rsid w:val="00887E4C"/>
    <w:rsid w:val="00890020"/>
    <w:rsid w:val="00890041"/>
    <w:rsid w:val="00890B05"/>
    <w:rsid w:val="00890E0D"/>
    <w:rsid w:val="0089200D"/>
    <w:rsid w:val="00892202"/>
    <w:rsid w:val="008922E4"/>
    <w:rsid w:val="00892404"/>
    <w:rsid w:val="00892EFC"/>
    <w:rsid w:val="0089324A"/>
    <w:rsid w:val="00893D4E"/>
    <w:rsid w:val="008940CB"/>
    <w:rsid w:val="00895028"/>
    <w:rsid w:val="008951A7"/>
    <w:rsid w:val="0089523C"/>
    <w:rsid w:val="00895537"/>
    <w:rsid w:val="00895796"/>
    <w:rsid w:val="00895B7C"/>
    <w:rsid w:val="00896044"/>
    <w:rsid w:val="008962FC"/>
    <w:rsid w:val="0089655A"/>
    <w:rsid w:val="00896937"/>
    <w:rsid w:val="008970A3"/>
    <w:rsid w:val="0089777E"/>
    <w:rsid w:val="00897A5B"/>
    <w:rsid w:val="008A059B"/>
    <w:rsid w:val="008A05BB"/>
    <w:rsid w:val="008A0B12"/>
    <w:rsid w:val="008A0C05"/>
    <w:rsid w:val="008A111F"/>
    <w:rsid w:val="008A1548"/>
    <w:rsid w:val="008A1D37"/>
    <w:rsid w:val="008A1F43"/>
    <w:rsid w:val="008A1FFE"/>
    <w:rsid w:val="008A28B8"/>
    <w:rsid w:val="008A2B08"/>
    <w:rsid w:val="008A2BD5"/>
    <w:rsid w:val="008A384C"/>
    <w:rsid w:val="008A4356"/>
    <w:rsid w:val="008A4C3C"/>
    <w:rsid w:val="008A4D5C"/>
    <w:rsid w:val="008A51B2"/>
    <w:rsid w:val="008A52A3"/>
    <w:rsid w:val="008A55C5"/>
    <w:rsid w:val="008A595B"/>
    <w:rsid w:val="008A5CB0"/>
    <w:rsid w:val="008A5CC5"/>
    <w:rsid w:val="008A603B"/>
    <w:rsid w:val="008A604F"/>
    <w:rsid w:val="008A60BC"/>
    <w:rsid w:val="008A6549"/>
    <w:rsid w:val="008A658A"/>
    <w:rsid w:val="008A69CE"/>
    <w:rsid w:val="008A7045"/>
    <w:rsid w:val="008A730B"/>
    <w:rsid w:val="008A7599"/>
    <w:rsid w:val="008A7AE5"/>
    <w:rsid w:val="008A7B1E"/>
    <w:rsid w:val="008A7C66"/>
    <w:rsid w:val="008B001C"/>
    <w:rsid w:val="008B0DDD"/>
    <w:rsid w:val="008B1096"/>
    <w:rsid w:val="008B19E2"/>
    <w:rsid w:val="008B1C51"/>
    <w:rsid w:val="008B29E1"/>
    <w:rsid w:val="008B2A6E"/>
    <w:rsid w:val="008B318C"/>
    <w:rsid w:val="008B3308"/>
    <w:rsid w:val="008B391F"/>
    <w:rsid w:val="008B3A47"/>
    <w:rsid w:val="008B3B8B"/>
    <w:rsid w:val="008B51C8"/>
    <w:rsid w:val="008B52A3"/>
    <w:rsid w:val="008B5D11"/>
    <w:rsid w:val="008B5F56"/>
    <w:rsid w:val="008B67A7"/>
    <w:rsid w:val="008B7912"/>
    <w:rsid w:val="008B798D"/>
    <w:rsid w:val="008B7B81"/>
    <w:rsid w:val="008B7B90"/>
    <w:rsid w:val="008B7DDF"/>
    <w:rsid w:val="008C024A"/>
    <w:rsid w:val="008C0A6A"/>
    <w:rsid w:val="008C0B62"/>
    <w:rsid w:val="008C1280"/>
    <w:rsid w:val="008C1A5D"/>
    <w:rsid w:val="008C27B8"/>
    <w:rsid w:val="008C2D28"/>
    <w:rsid w:val="008C3222"/>
    <w:rsid w:val="008C32C8"/>
    <w:rsid w:val="008C37FF"/>
    <w:rsid w:val="008C3D41"/>
    <w:rsid w:val="008C3FD9"/>
    <w:rsid w:val="008C4012"/>
    <w:rsid w:val="008C46D3"/>
    <w:rsid w:val="008C4884"/>
    <w:rsid w:val="008C5BCF"/>
    <w:rsid w:val="008C5DDA"/>
    <w:rsid w:val="008C71BB"/>
    <w:rsid w:val="008D01F8"/>
    <w:rsid w:val="008D0CE4"/>
    <w:rsid w:val="008D13C8"/>
    <w:rsid w:val="008D150F"/>
    <w:rsid w:val="008D1CDD"/>
    <w:rsid w:val="008D26EE"/>
    <w:rsid w:val="008D2E19"/>
    <w:rsid w:val="008D2FC2"/>
    <w:rsid w:val="008D39BB"/>
    <w:rsid w:val="008D3D44"/>
    <w:rsid w:val="008D3F36"/>
    <w:rsid w:val="008D4192"/>
    <w:rsid w:val="008D4726"/>
    <w:rsid w:val="008D4825"/>
    <w:rsid w:val="008D487C"/>
    <w:rsid w:val="008D488F"/>
    <w:rsid w:val="008D4A75"/>
    <w:rsid w:val="008D541B"/>
    <w:rsid w:val="008D54D1"/>
    <w:rsid w:val="008D5A7D"/>
    <w:rsid w:val="008D5ECB"/>
    <w:rsid w:val="008D6037"/>
    <w:rsid w:val="008D6AC6"/>
    <w:rsid w:val="008D6D13"/>
    <w:rsid w:val="008D7234"/>
    <w:rsid w:val="008D72BC"/>
    <w:rsid w:val="008E0507"/>
    <w:rsid w:val="008E0EAD"/>
    <w:rsid w:val="008E1348"/>
    <w:rsid w:val="008E1456"/>
    <w:rsid w:val="008E17E0"/>
    <w:rsid w:val="008E2010"/>
    <w:rsid w:val="008E2C7F"/>
    <w:rsid w:val="008E2E67"/>
    <w:rsid w:val="008E44A4"/>
    <w:rsid w:val="008E47B4"/>
    <w:rsid w:val="008E4F9C"/>
    <w:rsid w:val="008E553A"/>
    <w:rsid w:val="008E57D8"/>
    <w:rsid w:val="008E595B"/>
    <w:rsid w:val="008E5F85"/>
    <w:rsid w:val="008E62BF"/>
    <w:rsid w:val="008E6978"/>
    <w:rsid w:val="008E7E0D"/>
    <w:rsid w:val="008F0071"/>
    <w:rsid w:val="008F03E6"/>
    <w:rsid w:val="008F0BEF"/>
    <w:rsid w:val="008F0C15"/>
    <w:rsid w:val="008F0D1F"/>
    <w:rsid w:val="008F19D0"/>
    <w:rsid w:val="008F1C02"/>
    <w:rsid w:val="008F1E1C"/>
    <w:rsid w:val="008F235E"/>
    <w:rsid w:val="008F23B7"/>
    <w:rsid w:val="008F2CB1"/>
    <w:rsid w:val="008F2F6A"/>
    <w:rsid w:val="008F3020"/>
    <w:rsid w:val="008F34EC"/>
    <w:rsid w:val="008F37E1"/>
    <w:rsid w:val="008F3C26"/>
    <w:rsid w:val="008F4242"/>
    <w:rsid w:val="008F4422"/>
    <w:rsid w:val="008F4B8A"/>
    <w:rsid w:val="008F4F28"/>
    <w:rsid w:val="008F5733"/>
    <w:rsid w:val="008F5AE1"/>
    <w:rsid w:val="008F5AEA"/>
    <w:rsid w:val="008F60F3"/>
    <w:rsid w:val="008F71E2"/>
    <w:rsid w:val="008F72B2"/>
    <w:rsid w:val="008F73EB"/>
    <w:rsid w:val="00900445"/>
    <w:rsid w:val="0090078E"/>
    <w:rsid w:val="009008FD"/>
    <w:rsid w:val="00900A2B"/>
    <w:rsid w:val="00900BF6"/>
    <w:rsid w:val="009013AB"/>
    <w:rsid w:val="009016D3"/>
    <w:rsid w:val="009017E0"/>
    <w:rsid w:val="00902305"/>
    <w:rsid w:val="009027C5"/>
    <w:rsid w:val="00902A17"/>
    <w:rsid w:val="00902E5A"/>
    <w:rsid w:val="009031E3"/>
    <w:rsid w:val="00903607"/>
    <w:rsid w:val="00903C1F"/>
    <w:rsid w:val="00903D56"/>
    <w:rsid w:val="0090401B"/>
    <w:rsid w:val="00904038"/>
    <w:rsid w:val="0090457F"/>
    <w:rsid w:val="00904D66"/>
    <w:rsid w:val="00906448"/>
    <w:rsid w:val="0090656E"/>
    <w:rsid w:val="00906AE0"/>
    <w:rsid w:val="00906E3E"/>
    <w:rsid w:val="009073DC"/>
    <w:rsid w:val="009073ED"/>
    <w:rsid w:val="0090797B"/>
    <w:rsid w:val="00910217"/>
    <w:rsid w:val="009108CC"/>
    <w:rsid w:val="0091104C"/>
    <w:rsid w:val="0091129B"/>
    <w:rsid w:val="00911561"/>
    <w:rsid w:val="0091212E"/>
    <w:rsid w:val="009122B1"/>
    <w:rsid w:val="0091236F"/>
    <w:rsid w:val="00912859"/>
    <w:rsid w:val="009132DC"/>
    <w:rsid w:val="0091393B"/>
    <w:rsid w:val="00913A55"/>
    <w:rsid w:val="009143AD"/>
    <w:rsid w:val="00914876"/>
    <w:rsid w:val="00914BC4"/>
    <w:rsid w:val="00914C4B"/>
    <w:rsid w:val="00914F2E"/>
    <w:rsid w:val="00915086"/>
    <w:rsid w:val="00915330"/>
    <w:rsid w:val="00915848"/>
    <w:rsid w:val="00915B16"/>
    <w:rsid w:val="00915D64"/>
    <w:rsid w:val="0091617A"/>
    <w:rsid w:val="00916660"/>
    <w:rsid w:val="00916685"/>
    <w:rsid w:val="009168B3"/>
    <w:rsid w:val="00916AD9"/>
    <w:rsid w:val="00916B9D"/>
    <w:rsid w:val="00916CC9"/>
    <w:rsid w:val="00917004"/>
    <w:rsid w:val="00920ED3"/>
    <w:rsid w:val="00921095"/>
    <w:rsid w:val="00921623"/>
    <w:rsid w:val="009219A7"/>
    <w:rsid w:val="00921B0A"/>
    <w:rsid w:val="00922085"/>
    <w:rsid w:val="00923215"/>
    <w:rsid w:val="00923353"/>
    <w:rsid w:val="0092341B"/>
    <w:rsid w:val="009237C3"/>
    <w:rsid w:val="00923D68"/>
    <w:rsid w:val="009244E9"/>
    <w:rsid w:val="00924702"/>
    <w:rsid w:val="0092522F"/>
    <w:rsid w:val="0092524D"/>
    <w:rsid w:val="00925371"/>
    <w:rsid w:val="0092543F"/>
    <w:rsid w:val="00925462"/>
    <w:rsid w:val="00925654"/>
    <w:rsid w:val="009257A4"/>
    <w:rsid w:val="009258A4"/>
    <w:rsid w:val="00925C93"/>
    <w:rsid w:val="0092632A"/>
    <w:rsid w:val="00926F17"/>
    <w:rsid w:val="009273AF"/>
    <w:rsid w:val="009273F2"/>
    <w:rsid w:val="00927AC5"/>
    <w:rsid w:val="00927B17"/>
    <w:rsid w:val="00927C87"/>
    <w:rsid w:val="009310AF"/>
    <w:rsid w:val="009314E2"/>
    <w:rsid w:val="00931C6F"/>
    <w:rsid w:val="00931D73"/>
    <w:rsid w:val="00932185"/>
    <w:rsid w:val="0093275D"/>
    <w:rsid w:val="00932867"/>
    <w:rsid w:val="009328AD"/>
    <w:rsid w:val="00933806"/>
    <w:rsid w:val="00933D1A"/>
    <w:rsid w:val="00933EAE"/>
    <w:rsid w:val="00934F6E"/>
    <w:rsid w:val="009362B3"/>
    <w:rsid w:val="009362CC"/>
    <w:rsid w:val="009368A0"/>
    <w:rsid w:val="0093709C"/>
    <w:rsid w:val="009377B2"/>
    <w:rsid w:val="009379A4"/>
    <w:rsid w:val="009379BE"/>
    <w:rsid w:val="00940224"/>
    <w:rsid w:val="0094037E"/>
    <w:rsid w:val="0094074B"/>
    <w:rsid w:val="00941083"/>
    <w:rsid w:val="00941898"/>
    <w:rsid w:val="009423EB"/>
    <w:rsid w:val="00942BBB"/>
    <w:rsid w:val="00942E8E"/>
    <w:rsid w:val="00942EE6"/>
    <w:rsid w:val="00943E07"/>
    <w:rsid w:val="00943E67"/>
    <w:rsid w:val="00944665"/>
    <w:rsid w:val="009447EE"/>
    <w:rsid w:val="00944C33"/>
    <w:rsid w:val="0094523F"/>
    <w:rsid w:val="0094536D"/>
    <w:rsid w:val="0094567E"/>
    <w:rsid w:val="00945B63"/>
    <w:rsid w:val="00945BDB"/>
    <w:rsid w:val="00945C3C"/>
    <w:rsid w:val="00945C7A"/>
    <w:rsid w:val="0094651D"/>
    <w:rsid w:val="0094659E"/>
    <w:rsid w:val="00946FEA"/>
    <w:rsid w:val="009473D9"/>
    <w:rsid w:val="0094752A"/>
    <w:rsid w:val="00947A9D"/>
    <w:rsid w:val="00951165"/>
    <w:rsid w:val="0095118D"/>
    <w:rsid w:val="00951453"/>
    <w:rsid w:val="009515FE"/>
    <w:rsid w:val="00951CA5"/>
    <w:rsid w:val="00951F47"/>
    <w:rsid w:val="00952008"/>
    <w:rsid w:val="00952B24"/>
    <w:rsid w:val="00953A09"/>
    <w:rsid w:val="00953DDE"/>
    <w:rsid w:val="009540A2"/>
    <w:rsid w:val="0095461F"/>
    <w:rsid w:val="00954BA0"/>
    <w:rsid w:val="00954BF5"/>
    <w:rsid w:val="00954CD6"/>
    <w:rsid w:val="00954DD5"/>
    <w:rsid w:val="0095538D"/>
    <w:rsid w:val="009553AA"/>
    <w:rsid w:val="00955958"/>
    <w:rsid w:val="00956018"/>
    <w:rsid w:val="00956371"/>
    <w:rsid w:val="0095688B"/>
    <w:rsid w:val="0095746A"/>
    <w:rsid w:val="0095761A"/>
    <w:rsid w:val="009577C3"/>
    <w:rsid w:val="009608F9"/>
    <w:rsid w:val="00960A43"/>
    <w:rsid w:val="0096116D"/>
    <w:rsid w:val="00961869"/>
    <w:rsid w:val="00961978"/>
    <w:rsid w:val="009623DC"/>
    <w:rsid w:val="009624FE"/>
    <w:rsid w:val="0096290E"/>
    <w:rsid w:val="009630CA"/>
    <w:rsid w:val="009630DB"/>
    <w:rsid w:val="009635BE"/>
    <w:rsid w:val="00964605"/>
    <w:rsid w:val="00964A32"/>
    <w:rsid w:val="00964B27"/>
    <w:rsid w:val="00965482"/>
    <w:rsid w:val="009654EB"/>
    <w:rsid w:val="00965802"/>
    <w:rsid w:val="00965FF5"/>
    <w:rsid w:val="009668EA"/>
    <w:rsid w:val="00966C0E"/>
    <w:rsid w:val="00966DCB"/>
    <w:rsid w:val="009672B9"/>
    <w:rsid w:val="009672C4"/>
    <w:rsid w:val="00967343"/>
    <w:rsid w:val="0096754E"/>
    <w:rsid w:val="0096771E"/>
    <w:rsid w:val="009678FB"/>
    <w:rsid w:val="00967953"/>
    <w:rsid w:val="00967D97"/>
    <w:rsid w:val="009710BD"/>
    <w:rsid w:val="009710FD"/>
    <w:rsid w:val="0097179F"/>
    <w:rsid w:val="00971E4E"/>
    <w:rsid w:val="0097233E"/>
    <w:rsid w:val="00972360"/>
    <w:rsid w:val="009726B8"/>
    <w:rsid w:val="009727A8"/>
    <w:rsid w:val="00972AFF"/>
    <w:rsid w:val="00973378"/>
    <w:rsid w:val="0097396C"/>
    <w:rsid w:val="00973A03"/>
    <w:rsid w:val="00973C40"/>
    <w:rsid w:val="00973EF9"/>
    <w:rsid w:val="00974DF4"/>
    <w:rsid w:val="00974FCF"/>
    <w:rsid w:val="00975391"/>
    <w:rsid w:val="00975583"/>
    <w:rsid w:val="00975771"/>
    <w:rsid w:val="00975E0F"/>
    <w:rsid w:val="00975FEB"/>
    <w:rsid w:val="00976325"/>
    <w:rsid w:val="0097659A"/>
    <w:rsid w:val="00976AF4"/>
    <w:rsid w:val="00976B9E"/>
    <w:rsid w:val="00976CE6"/>
    <w:rsid w:val="009774D1"/>
    <w:rsid w:val="00977A10"/>
    <w:rsid w:val="00977C1A"/>
    <w:rsid w:val="00980199"/>
    <w:rsid w:val="00980359"/>
    <w:rsid w:val="00980655"/>
    <w:rsid w:val="00981061"/>
    <w:rsid w:val="009811CC"/>
    <w:rsid w:val="009814EE"/>
    <w:rsid w:val="00983299"/>
    <w:rsid w:val="00983B10"/>
    <w:rsid w:val="009847A9"/>
    <w:rsid w:val="009849D5"/>
    <w:rsid w:val="00985E06"/>
    <w:rsid w:val="00985E7C"/>
    <w:rsid w:val="009867FA"/>
    <w:rsid w:val="00986D3A"/>
    <w:rsid w:val="00990BEF"/>
    <w:rsid w:val="0099132F"/>
    <w:rsid w:val="00991748"/>
    <w:rsid w:val="00991B6A"/>
    <w:rsid w:val="00992387"/>
    <w:rsid w:val="00992AF4"/>
    <w:rsid w:val="00992FA2"/>
    <w:rsid w:val="009936E9"/>
    <w:rsid w:val="0099385F"/>
    <w:rsid w:val="009939D3"/>
    <w:rsid w:val="00994647"/>
    <w:rsid w:val="00994C2F"/>
    <w:rsid w:val="00994D5C"/>
    <w:rsid w:val="00994DDF"/>
    <w:rsid w:val="00994FAC"/>
    <w:rsid w:val="00994FE8"/>
    <w:rsid w:val="00995521"/>
    <w:rsid w:val="009956FF"/>
    <w:rsid w:val="00995C8E"/>
    <w:rsid w:val="00995D3D"/>
    <w:rsid w:val="00997595"/>
    <w:rsid w:val="009A01CF"/>
    <w:rsid w:val="009A0691"/>
    <w:rsid w:val="009A076E"/>
    <w:rsid w:val="009A0DE1"/>
    <w:rsid w:val="009A11D4"/>
    <w:rsid w:val="009A1375"/>
    <w:rsid w:val="009A43E8"/>
    <w:rsid w:val="009A5E4C"/>
    <w:rsid w:val="009A6AC5"/>
    <w:rsid w:val="009A6DA0"/>
    <w:rsid w:val="009A705E"/>
    <w:rsid w:val="009A71CB"/>
    <w:rsid w:val="009A7C97"/>
    <w:rsid w:val="009B019E"/>
    <w:rsid w:val="009B02E0"/>
    <w:rsid w:val="009B09C2"/>
    <w:rsid w:val="009B0B31"/>
    <w:rsid w:val="009B0CE0"/>
    <w:rsid w:val="009B0F46"/>
    <w:rsid w:val="009B11F2"/>
    <w:rsid w:val="009B1954"/>
    <w:rsid w:val="009B1C03"/>
    <w:rsid w:val="009B26CA"/>
    <w:rsid w:val="009B28CB"/>
    <w:rsid w:val="009B33C5"/>
    <w:rsid w:val="009B39FA"/>
    <w:rsid w:val="009B3FAE"/>
    <w:rsid w:val="009B4952"/>
    <w:rsid w:val="009B4E8D"/>
    <w:rsid w:val="009B5125"/>
    <w:rsid w:val="009B59B6"/>
    <w:rsid w:val="009B5ECA"/>
    <w:rsid w:val="009B5F08"/>
    <w:rsid w:val="009B6825"/>
    <w:rsid w:val="009B7504"/>
    <w:rsid w:val="009B7551"/>
    <w:rsid w:val="009B7BEA"/>
    <w:rsid w:val="009C0360"/>
    <w:rsid w:val="009C0773"/>
    <w:rsid w:val="009C1787"/>
    <w:rsid w:val="009C2A18"/>
    <w:rsid w:val="009C2CA8"/>
    <w:rsid w:val="009C2E88"/>
    <w:rsid w:val="009C309B"/>
    <w:rsid w:val="009C3CBA"/>
    <w:rsid w:val="009C3E1F"/>
    <w:rsid w:val="009C4363"/>
    <w:rsid w:val="009C47D8"/>
    <w:rsid w:val="009C503E"/>
    <w:rsid w:val="009C52ED"/>
    <w:rsid w:val="009C581F"/>
    <w:rsid w:val="009C5F7A"/>
    <w:rsid w:val="009C6398"/>
    <w:rsid w:val="009C723E"/>
    <w:rsid w:val="009C7628"/>
    <w:rsid w:val="009C7674"/>
    <w:rsid w:val="009C76DC"/>
    <w:rsid w:val="009D01A2"/>
    <w:rsid w:val="009D1104"/>
    <w:rsid w:val="009D1AA8"/>
    <w:rsid w:val="009D1ED8"/>
    <w:rsid w:val="009D20BD"/>
    <w:rsid w:val="009D2D45"/>
    <w:rsid w:val="009D365F"/>
    <w:rsid w:val="009D3D44"/>
    <w:rsid w:val="009D4732"/>
    <w:rsid w:val="009D486D"/>
    <w:rsid w:val="009D48EB"/>
    <w:rsid w:val="009D4C21"/>
    <w:rsid w:val="009D4EA9"/>
    <w:rsid w:val="009D54DC"/>
    <w:rsid w:val="009D59C7"/>
    <w:rsid w:val="009D603E"/>
    <w:rsid w:val="009D6A8A"/>
    <w:rsid w:val="009D6B9A"/>
    <w:rsid w:val="009D6C0E"/>
    <w:rsid w:val="009D7AB2"/>
    <w:rsid w:val="009D7C63"/>
    <w:rsid w:val="009D7FDE"/>
    <w:rsid w:val="009E1117"/>
    <w:rsid w:val="009E1372"/>
    <w:rsid w:val="009E13D4"/>
    <w:rsid w:val="009E176D"/>
    <w:rsid w:val="009E1CCA"/>
    <w:rsid w:val="009E201A"/>
    <w:rsid w:val="009E2224"/>
    <w:rsid w:val="009E22F7"/>
    <w:rsid w:val="009E233B"/>
    <w:rsid w:val="009E2EC8"/>
    <w:rsid w:val="009E3500"/>
    <w:rsid w:val="009E3501"/>
    <w:rsid w:val="009E39B3"/>
    <w:rsid w:val="009E3F1C"/>
    <w:rsid w:val="009E512F"/>
    <w:rsid w:val="009E57D0"/>
    <w:rsid w:val="009E5C08"/>
    <w:rsid w:val="009E5F73"/>
    <w:rsid w:val="009E60AE"/>
    <w:rsid w:val="009E647C"/>
    <w:rsid w:val="009E6C24"/>
    <w:rsid w:val="009E7272"/>
    <w:rsid w:val="009E7445"/>
    <w:rsid w:val="009E7454"/>
    <w:rsid w:val="009E76AB"/>
    <w:rsid w:val="009E770E"/>
    <w:rsid w:val="009E7EFB"/>
    <w:rsid w:val="009E7F5B"/>
    <w:rsid w:val="009E7F6F"/>
    <w:rsid w:val="009F0130"/>
    <w:rsid w:val="009F043C"/>
    <w:rsid w:val="009F0DE3"/>
    <w:rsid w:val="009F1EFF"/>
    <w:rsid w:val="009F1F21"/>
    <w:rsid w:val="009F2088"/>
    <w:rsid w:val="009F2269"/>
    <w:rsid w:val="009F2BB9"/>
    <w:rsid w:val="009F309A"/>
    <w:rsid w:val="009F3B66"/>
    <w:rsid w:val="009F3BA2"/>
    <w:rsid w:val="009F3BE3"/>
    <w:rsid w:val="009F3D9B"/>
    <w:rsid w:val="009F4238"/>
    <w:rsid w:val="009F58B9"/>
    <w:rsid w:val="009F5EA2"/>
    <w:rsid w:val="009F6476"/>
    <w:rsid w:val="009F6E79"/>
    <w:rsid w:val="009F7029"/>
    <w:rsid w:val="009F748D"/>
    <w:rsid w:val="009F79D1"/>
    <w:rsid w:val="00A001CA"/>
    <w:rsid w:val="00A00265"/>
    <w:rsid w:val="00A0076F"/>
    <w:rsid w:val="00A00927"/>
    <w:rsid w:val="00A00CA4"/>
    <w:rsid w:val="00A0105A"/>
    <w:rsid w:val="00A0162C"/>
    <w:rsid w:val="00A020F4"/>
    <w:rsid w:val="00A029B7"/>
    <w:rsid w:val="00A02FC0"/>
    <w:rsid w:val="00A03082"/>
    <w:rsid w:val="00A034FB"/>
    <w:rsid w:val="00A0451E"/>
    <w:rsid w:val="00A04603"/>
    <w:rsid w:val="00A04887"/>
    <w:rsid w:val="00A04A96"/>
    <w:rsid w:val="00A04AB9"/>
    <w:rsid w:val="00A04BFB"/>
    <w:rsid w:val="00A05011"/>
    <w:rsid w:val="00A05836"/>
    <w:rsid w:val="00A058C3"/>
    <w:rsid w:val="00A058DD"/>
    <w:rsid w:val="00A06179"/>
    <w:rsid w:val="00A063B5"/>
    <w:rsid w:val="00A069BF"/>
    <w:rsid w:val="00A06AA0"/>
    <w:rsid w:val="00A06CAA"/>
    <w:rsid w:val="00A071FB"/>
    <w:rsid w:val="00A074C0"/>
    <w:rsid w:val="00A074C9"/>
    <w:rsid w:val="00A0770C"/>
    <w:rsid w:val="00A10778"/>
    <w:rsid w:val="00A1087C"/>
    <w:rsid w:val="00A10A38"/>
    <w:rsid w:val="00A11DB8"/>
    <w:rsid w:val="00A11E56"/>
    <w:rsid w:val="00A1313F"/>
    <w:rsid w:val="00A136C4"/>
    <w:rsid w:val="00A1392E"/>
    <w:rsid w:val="00A13CA3"/>
    <w:rsid w:val="00A14A52"/>
    <w:rsid w:val="00A14B03"/>
    <w:rsid w:val="00A14C50"/>
    <w:rsid w:val="00A14D6D"/>
    <w:rsid w:val="00A1578E"/>
    <w:rsid w:val="00A15799"/>
    <w:rsid w:val="00A16763"/>
    <w:rsid w:val="00A16D3D"/>
    <w:rsid w:val="00A1713B"/>
    <w:rsid w:val="00A17292"/>
    <w:rsid w:val="00A1771F"/>
    <w:rsid w:val="00A17924"/>
    <w:rsid w:val="00A17C42"/>
    <w:rsid w:val="00A17E33"/>
    <w:rsid w:val="00A17F0D"/>
    <w:rsid w:val="00A2055C"/>
    <w:rsid w:val="00A2174D"/>
    <w:rsid w:val="00A21932"/>
    <w:rsid w:val="00A222A6"/>
    <w:rsid w:val="00A2275E"/>
    <w:rsid w:val="00A22D89"/>
    <w:rsid w:val="00A2333C"/>
    <w:rsid w:val="00A2348A"/>
    <w:rsid w:val="00A2375D"/>
    <w:rsid w:val="00A237D6"/>
    <w:rsid w:val="00A238AA"/>
    <w:rsid w:val="00A23991"/>
    <w:rsid w:val="00A23B69"/>
    <w:rsid w:val="00A23ED5"/>
    <w:rsid w:val="00A24333"/>
    <w:rsid w:val="00A24435"/>
    <w:rsid w:val="00A24CB2"/>
    <w:rsid w:val="00A251A1"/>
    <w:rsid w:val="00A26096"/>
    <w:rsid w:val="00A26562"/>
    <w:rsid w:val="00A26634"/>
    <w:rsid w:val="00A269E7"/>
    <w:rsid w:val="00A26E5E"/>
    <w:rsid w:val="00A27284"/>
    <w:rsid w:val="00A276BB"/>
    <w:rsid w:val="00A277FD"/>
    <w:rsid w:val="00A27823"/>
    <w:rsid w:val="00A3085E"/>
    <w:rsid w:val="00A31323"/>
    <w:rsid w:val="00A3151D"/>
    <w:rsid w:val="00A315AE"/>
    <w:rsid w:val="00A31F09"/>
    <w:rsid w:val="00A32164"/>
    <w:rsid w:val="00A32CF7"/>
    <w:rsid w:val="00A32D04"/>
    <w:rsid w:val="00A32FCE"/>
    <w:rsid w:val="00A334E3"/>
    <w:rsid w:val="00A33C39"/>
    <w:rsid w:val="00A34092"/>
    <w:rsid w:val="00A3538F"/>
    <w:rsid w:val="00A35AB1"/>
    <w:rsid w:val="00A35D11"/>
    <w:rsid w:val="00A36072"/>
    <w:rsid w:val="00A36186"/>
    <w:rsid w:val="00A36D28"/>
    <w:rsid w:val="00A3797E"/>
    <w:rsid w:val="00A40633"/>
    <w:rsid w:val="00A4066C"/>
    <w:rsid w:val="00A412EB"/>
    <w:rsid w:val="00A41710"/>
    <w:rsid w:val="00A417BD"/>
    <w:rsid w:val="00A417CD"/>
    <w:rsid w:val="00A41AE7"/>
    <w:rsid w:val="00A4231E"/>
    <w:rsid w:val="00A42677"/>
    <w:rsid w:val="00A428E6"/>
    <w:rsid w:val="00A434FE"/>
    <w:rsid w:val="00A43518"/>
    <w:rsid w:val="00A43E62"/>
    <w:rsid w:val="00A44BC6"/>
    <w:rsid w:val="00A44D53"/>
    <w:rsid w:val="00A458A4"/>
    <w:rsid w:val="00A45AA3"/>
    <w:rsid w:val="00A45C26"/>
    <w:rsid w:val="00A45E78"/>
    <w:rsid w:val="00A46823"/>
    <w:rsid w:val="00A4711D"/>
    <w:rsid w:val="00A475E3"/>
    <w:rsid w:val="00A47709"/>
    <w:rsid w:val="00A47E0A"/>
    <w:rsid w:val="00A501EF"/>
    <w:rsid w:val="00A5081A"/>
    <w:rsid w:val="00A50D49"/>
    <w:rsid w:val="00A51452"/>
    <w:rsid w:val="00A51843"/>
    <w:rsid w:val="00A5249F"/>
    <w:rsid w:val="00A526AA"/>
    <w:rsid w:val="00A527C2"/>
    <w:rsid w:val="00A52B8B"/>
    <w:rsid w:val="00A53FCB"/>
    <w:rsid w:val="00A541F2"/>
    <w:rsid w:val="00A543BC"/>
    <w:rsid w:val="00A5471A"/>
    <w:rsid w:val="00A548EE"/>
    <w:rsid w:val="00A5495C"/>
    <w:rsid w:val="00A54E36"/>
    <w:rsid w:val="00A54EEB"/>
    <w:rsid w:val="00A55096"/>
    <w:rsid w:val="00A55FC6"/>
    <w:rsid w:val="00A56235"/>
    <w:rsid w:val="00A562DB"/>
    <w:rsid w:val="00A563AB"/>
    <w:rsid w:val="00A56895"/>
    <w:rsid w:val="00A56A1F"/>
    <w:rsid w:val="00A5700D"/>
    <w:rsid w:val="00A57D76"/>
    <w:rsid w:val="00A60816"/>
    <w:rsid w:val="00A60D72"/>
    <w:rsid w:val="00A60E65"/>
    <w:rsid w:val="00A61178"/>
    <w:rsid w:val="00A615A3"/>
    <w:rsid w:val="00A61D73"/>
    <w:rsid w:val="00A61ECE"/>
    <w:rsid w:val="00A61F28"/>
    <w:rsid w:val="00A625D6"/>
    <w:rsid w:val="00A6271F"/>
    <w:rsid w:val="00A627FD"/>
    <w:rsid w:val="00A62CF0"/>
    <w:rsid w:val="00A632AF"/>
    <w:rsid w:val="00A63822"/>
    <w:rsid w:val="00A63967"/>
    <w:rsid w:val="00A63EF4"/>
    <w:rsid w:val="00A63F4B"/>
    <w:rsid w:val="00A6467E"/>
    <w:rsid w:val="00A64796"/>
    <w:rsid w:val="00A64B2C"/>
    <w:rsid w:val="00A64F57"/>
    <w:rsid w:val="00A64F6E"/>
    <w:rsid w:val="00A654BC"/>
    <w:rsid w:val="00A660FE"/>
    <w:rsid w:val="00A661A8"/>
    <w:rsid w:val="00A667BF"/>
    <w:rsid w:val="00A67114"/>
    <w:rsid w:val="00A67CB5"/>
    <w:rsid w:val="00A700A2"/>
    <w:rsid w:val="00A70514"/>
    <w:rsid w:val="00A709D7"/>
    <w:rsid w:val="00A70E49"/>
    <w:rsid w:val="00A714F6"/>
    <w:rsid w:val="00A71A4E"/>
    <w:rsid w:val="00A72404"/>
    <w:rsid w:val="00A72F71"/>
    <w:rsid w:val="00A72F7D"/>
    <w:rsid w:val="00A73451"/>
    <w:rsid w:val="00A7351A"/>
    <w:rsid w:val="00A736CB"/>
    <w:rsid w:val="00A73B5B"/>
    <w:rsid w:val="00A73CD1"/>
    <w:rsid w:val="00A74754"/>
    <w:rsid w:val="00A74928"/>
    <w:rsid w:val="00A74A84"/>
    <w:rsid w:val="00A74ECF"/>
    <w:rsid w:val="00A755A1"/>
    <w:rsid w:val="00A75CE4"/>
    <w:rsid w:val="00A75DF8"/>
    <w:rsid w:val="00A7622C"/>
    <w:rsid w:val="00A7668D"/>
    <w:rsid w:val="00A768DE"/>
    <w:rsid w:val="00A7693E"/>
    <w:rsid w:val="00A76DD0"/>
    <w:rsid w:val="00A770D5"/>
    <w:rsid w:val="00A77630"/>
    <w:rsid w:val="00A80426"/>
    <w:rsid w:val="00A81256"/>
    <w:rsid w:val="00A814CA"/>
    <w:rsid w:val="00A81EE6"/>
    <w:rsid w:val="00A8216A"/>
    <w:rsid w:val="00A82E80"/>
    <w:rsid w:val="00A835BD"/>
    <w:rsid w:val="00A8361C"/>
    <w:rsid w:val="00A83BB0"/>
    <w:rsid w:val="00A83D9E"/>
    <w:rsid w:val="00A85EFB"/>
    <w:rsid w:val="00A8652A"/>
    <w:rsid w:val="00A8694A"/>
    <w:rsid w:val="00A86D50"/>
    <w:rsid w:val="00A86D5E"/>
    <w:rsid w:val="00A86D68"/>
    <w:rsid w:val="00A873D0"/>
    <w:rsid w:val="00A914F0"/>
    <w:rsid w:val="00A918B4"/>
    <w:rsid w:val="00A9291B"/>
    <w:rsid w:val="00A92AD3"/>
    <w:rsid w:val="00A92E5A"/>
    <w:rsid w:val="00A930DA"/>
    <w:rsid w:val="00A9363E"/>
    <w:rsid w:val="00A9469D"/>
    <w:rsid w:val="00A94777"/>
    <w:rsid w:val="00A948E2"/>
    <w:rsid w:val="00A95089"/>
    <w:rsid w:val="00A95217"/>
    <w:rsid w:val="00A952C4"/>
    <w:rsid w:val="00A95462"/>
    <w:rsid w:val="00A954CA"/>
    <w:rsid w:val="00A958ED"/>
    <w:rsid w:val="00A9603F"/>
    <w:rsid w:val="00A9608D"/>
    <w:rsid w:val="00A96573"/>
    <w:rsid w:val="00A96657"/>
    <w:rsid w:val="00A96A4F"/>
    <w:rsid w:val="00A96A52"/>
    <w:rsid w:val="00A96D9D"/>
    <w:rsid w:val="00A97175"/>
    <w:rsid w:val="00A976EE"/>
    <w:rsid w:val="00AA033F"/>
    <w:rsid w:val="00AA0FB6"/>
    <w:rsid w:val="00AA19B7"/>
    <w:rsid w:val="00AA1DD1"/>
    <w:rsid w:val="00AA21E3"/>
    <w:rsid w:val="00AA383E"/>
    <w:rsid w:val="00AA3948"/>
    <w:rsid w:val="00AA43FA"/>
    <w:rsid w:val="00AA441B"/>
    <w:rsid w:val="00AA4890"/>
    <w:rsid w:val="00AA5BD8"/>
    <w:rsid w:val="00AA722F"/>
    <w:rsid w:val="00AB0274"/>
    <w:rsid w:val="00AB02F4"/>
    <w:rsid w:val="00AB072D"/>
    <w:rsid w:val="00AB0D45"/>
    <w:rsid w:val="00AB10ED"/>
    <w:rsid w:val="00AB1CE3"/>
    <w:rsid w:val="00AB25BC"/>
    <w:rsid w:val="00AB28FC"/>
    <w:rsid w:val="00AB3A8E"/>
    <w:rsid w:val="00AB40D3"/>
    <w:rsid w:val="00AB466D"/>
    <w:rsid w:val="00AB470C"/>
    <w:rsid w:val="00AB49B5"/>
    <w:rsid w:val="00AB4B6A"/>
    <w:rsid w:val="00AB5A7E"/>
    <w:rsid w:val="00AB5B26"/>
    <w:rsid w:val="00AB5E18"/>
    <w:rsid w:val="00AB6271"/>
    <w:rsid w:val="00AB643C"/>
    <w:rsid w:val="00AB7109"/>
    <w:rsid w:val="00AB77D2"/>
    <w:rsid w:val="00AC018D"/>
    <w:rsid w:val="00AC04A1"/>
    <w:rsid w:val="00AC0873"/>
    <w:rsid w:val="00AC0A22"/>
    <w:rsid w:val="00AC0AF1"/>
    <w:rsid w:val="00AC0FD3"/>
    <w:rsid w:val="00AC10C8"/>
    <w:rsid w:val="00AC1C5A"/>
    <w:rsid w:val="00AC235B"/>
    <w:rsid w:val="00AC275C"/>
    <w:rsid w:val="00AC28B5"/>
    <w:rsid w:val="00AC2C3E"/>
    <w:rsid w:val="00AC36A4"/>
    <w:rsid w:val="00AC3BB4"/>
    <w:rsid w:val="00AC464B"/>
    <w:rsid w:val="00AC47ED"/>
    <w:rsid w:val="00AC4EBA"/>
    <w:rsid w:val="00AC523A"/>
    <w:rsid w:val="00AC57E2"/>
    <w:rsid w:val="00AC5CC5"/>
    <w:rsid w:val="00AC5F35"/>
    <w:rsid w:val="00AC6AD4"/>
    <w:rsid w:val="00AC6AF7"/>
    <w:rsid w:val="00AC6D2F"/>
    <w:rsid w:val="00AC6ED0"/>
    <w:rsid w:val="00AD035C"/>
    <w:rsid w:val="00AD0581"/>
    <w:rsid w:val="00AD09E1"/>
    <w:rsid w:val="00AD1154"/>
    <w:rsid w:val="00AD1AB0"/>
    <w:rsid w:val="00AD1F36"/>
    <w:rsid w:val="00AD2067"/>
    <w:rsid w:val="00AD206C"/>
    <w:rsid w:val="00AD2516"/>
    <w:rsid w:val="00AD2648"/>
    <w:rsid w:val="00AD2838"/>
    <w:rsid w:val="00AD297B"/>
    <w:rsid w:val="00AD31B1"/>
    <w:rsid w:val="00AD3263"/>
    <w:rsid w:val="00AD39BD"/>
    <w:rsid w:val="00AD3FA5"/>
    <w:rsid w:val="00AD4493"/>
    <w:rsid w:val="00AD4CD9"/>
    <w:rsid w:val="00AD5345"/>
    <w:rsid w:val="00AD5A79"/>
    <w:rsid w:val="00AD5CB6"/>
    <w:rsid w:val="00AD5CD8"/>
    <w:rsid w:val="00AD5E4A"/>
    <w:rsid w:val="00AD5F49"/>
    <w:rsid w:val="00AD6D01"/>
    <w:rsid w:val="00AD6D04"/>
    <w:rsid w:val="00AD6E7A"/>
    <w:rsid w:val="00AD7165"/>
    <w:rsid w:val="00AD757F"/>
    <w:rsid w:val="00AD7864"/>
    <w:rsid w:val="00AD7999"/>
    <w:rsid w:val="00AD7FBE"/>
    <w:rsid w:val="00AE096B"/>
    <w:rsid w:val="00AE0B2E"/>
    <w:rsid w:val="00AE0DE1"/>
    <w:rsid w:val="00AE13BB"/>
    <w:rsid w:val="00AE196B"/>
    <w:rsid w:val="00AE198E"/>
    <w:rsid w:val="00AE1D60"/>
    <w:rsid w:val="00AE2693"/>
    <w:rsid w:val="00AE2886"/>
    <w:rsid w:val="00AE2B1A"/>
    <w:rsid w:val="00AE3820"/>
    <w:rsid w:val="00AE4077"/>
    <w:rsid w:val="00AE4731"/>
    <w:rsid w:val="00AE4D01"/>
    <w:rsid w:val="00AE5717"/>
    <w:rsid w:val="00AE5B01"/>
    <w:rsid w:val="00AE5E69"/>
    <w:rsid w:val="00AE7346"/>
    <w:rsid w:val="00AE7EB2"/>
    <w:rsid w:val="00AF0D49"/>
    <w:rsid w:val="00AF1047"/>
    <w:rsid w:val="00AF10D1"/>
    <w:rsid w:val="00AF15D7"/>
    <w:rsid w:val="00AF1AC4"/>
    <w:rsid w:val="00AF1C13"/>
    <w:rsid w:val="00AF1F9E"/>
    <w:rsid w:val="00AF36D8"/>
    <w:rsid w:val="00AF3B12"/>
    <w:rsid w:val="00AF3BAE"/>
    <w:rsid w:val="00AF3CFC"/>
    <w:rsid w:val="00AF3E8D"/>
    <w:rsid w:val="00AF4236"/>
    <w:rsid w:val="00AF42C8"/>
    <w:rsid w:val="00AF446A"/>
    <w:rsid w:val="00AF56DA"/>
    <w:rsid w:val="00AF56F0"/>
    <w:rsid w:val="00AF5892"/>
    <w:rsid w:val="00AF5D17"/>
    <w:rsid w:val="00AF636D"/>
    <w:rsid w:val="00AF6404"/>
    <w:rsid w:val="00AF676E"/>
    <w:rsid w:val="00AF7086"/>
    <w:rsid w:val="00AF744A"/>
    <w:rsid w:val="00AF7841"/>
    <w:rsid w:val="00AF7970"/>
    <w:rsid w:val="00B01052"/>
    <w:rsid w:val="00B01A28"/>
    <w:rsid w:val="00B01A7B"/>
    <w:rsid w:val="00B01D52"/>
    <w:rsid w:val="00B01E51"/>
    <w:rsid w:val="00B0234D"/>
    <w:rsid w:val="00B02518"/>
    <w:rsid w:val="00B02BE3"/>
    <w:rsid w:val="00B03023"/>
    <w:rsid w:val="00B031D2"/>
    <w:rsid w:val="00B0330D"/>
    <w:rsid w:val="00B036DF"/>
    <w:rsid w:val="00B042D9"/>
    <w:rsid w:val="00B04443"/>
    <w:rsid w:val="00B04787"/>
    <w:rsid w:val="00B047E5"/>
    <w:rsid w:val="00B04DC2"/>
    <w:rsid w:val="00B04FB4"/>
    <w:rsid w:val="00B05B0C"/>
    <w:rsid w:val="00B05CA0"/>
    <w:rsid w:val="00B0605B"/>
    <w:rsid w:val="00B06079"/>
    <w:rsid w:val="00B0702E"/>
    <w:rsid w:val="00B0711E"/>
    <w:rsid w:val="00B0741D"/>
    <w:rsid w:val="00B07A02"/>
    <w:rsid w:val="00B07B7E"/>
    <w:rsid w:val="00B07BAE"/>
    <w:rsid w:val="00B07F01"/>
    <w:rsid w:val="00B10303"/>
    <w:rsid w:val="00B103CE"/>
    <w:rsid w:val="00B10498"/>
    <w:rsid w:val="00B10AB6"/>
    <w:rsid w:val="00B10DAA"/>
    <w:rsid w:val="00B10ED5"/>
    <w:rsid w:val="00B11053"/>
    <w:rsid w:val="00B11216"/>
    <w:rsid w:val="00B11A4E"/>
    <w:rsid w:val="00B1265B"/>
    <w:rsid w:val="00B126D7"/>
    <w:rsid w:val="00B12D40"/>
    <w:rsid w:val="00B12DE1"/>
    <w:rsid w:val="00B12F8E"/>
    <w:rsid w:val="00B13092"/>
    <w:rsid w:val="00B130C9"/>
    <w:rsid w:val="00B135D6"/>
    <w:rsid w:val="00B14969"/>
    <w:rsid w:val="00B14B3A"/>
    <w:rsid w:val="00B15055"/>
    <w:rsid w:val="00B154B4"/>
    <w:rsid w:val="00B1685B"/>
    <w:rsid w:val="00B16EA5"/>
    <w:rsid w:val="00B1713D"/>
    <w:rsid w:val="00B172BB"/>
    <w:rsid w:val="00B17355"/>
    <w:rsid w:val="00B17C76"/>
    <w:rsid w:val="00B20B8F"/>
    <w:rsid w:val="00B20F7D"/>
    <w:rsid w:val="00B21092"/>
    <w:rsid w:val="00B2147A"/>
    <w:rsid w:val="00B22631"/>
    <w:rsid w:val="00B22D48"/>
    <w:rsid w:val="00B22E22"/>
    <w:rsid w:val="00B2337C"/>
    <w:rsid w:val="00B24155"/>
    <w:rsid w:val="00B248E3"/>
    <w:rsid w:val="00B24A2F"/>
    <w:rsid w:val="00B24A60"/>
    <w:rsid w:val="00B24D8C"/>
    <w:rsid w:val="00B2514B"/>
    <w:rsid w:val="00B25270"/>
    <w:rsid w:val="00B252BF"/>
    <w:rsid w:val="00B259B0"/>
    <w:rsid w:val="00B25A01"/>
    <w:rsid w:val="00B25B03"/>
    <w:rsid w:val="00B25E45"/>
    <w:rsid w:val="00B2622A"/>
    <w:rsid w:val="00B26814"/>
    <w:rsid w:val="00B26A3B"/>
    <w:rsid w:val="00B27145"/>
    <w:rsid w:val="00B30B37"/>
    <w:rsid w:val="00B31840"/>
    <w:rsid w:val="00B31B48"/>
    <w:rsid w:val="00B32A40"/>
    <w:rsid w:val="00B33698"/>
    <w:rsid w:val="00B336C4"/>
    <w:rsid w:val="00B33764"/>
    <w:rsid w:val="00B33B23"/>
    <w:rsid w:val="00B33C9B"/>
    <w:rsid w:val="00B33E5B"/>
    <w:rsid w:val="00B344C8"/>
    <w:rsid w:val="00B3462F"/>
    <w:rsid w:val="00B34E0C"/>
    <w:rsid w:val="00B351E1"/>
    <w:rsid w:val="00B36A66"/>
    <w:rsid w:val="00B36CA6"/>
    <w:rsid w:val="00B37213"/>
    <w:rsid w:val="00B4069A"/>
    <w:rsid w:val="00B41780"/>
    <w:rsid w:val="00B41D63"/>
    <w:rsid w:val="00B41E11"/>
    <w:rsid w:val="00B42082"/>
    <w:rsid w:val="00B42554"/>
    <w:rsid w:val="00B431A6"/>
    <w:rsid w:val="00B43717"/>
    <w:rsid w:val="00B43886"/>
    <w:rsid w:val="00B43A3F"/>
    <w:rsid w:val="00B43E0E"/>
    <w:rsid w:val="00B444DC"/>
    <w:rsid w:val="00B44ABA"/>
    <w:rsid w:val="00B44D14"/>
    <w:rsid w:val="00B4515B"/>
    <w:rsid w:val="00B45611"/>
    <w:rsid w:val="00B456F4"/>
    <w:rsid w:val="00B465FC"/>
    <w:rsid w:val="00B46F9B"/>
    <w:rsid w:val="00B46FFF"/>
    <w:rsid w:val="00B472D4"/>
    <w:rsid w:val="00B4795F"/>
    <w:rsid w:val="00B505A4"/>
    <w:rsid w:val="00B506EE"/>
    <w:rsid w:val="00B5072B"/>
    <w:rsid w:val="00B50743"/>
    <w:rsid w:val="00B50774"/>
    <w:rsid w:val="00B50AF9"/>
    <w:rsid w:val="00B50D61"/>
    <w:rsid w:val="00B51298"/>
    <w:rsid w:val="00B51805"/>
    <w:rsid w:val="00B51D57"/>
    <w:rsid w:val="00B5217F"/>
    <w:rsid w:val="00B52A41"/>
    <w:rsid w:val="00B52DAA"/>
    <w:rsid w:val="00B52DD9"/>
    <w:rsid w:val="00B52F33"/>
    <w:rsid w:val="00B544F5"/>
    <w:rsid w:val="00B545D9"/>
    <w:rsid w:val="00B545DD"/>
    <w:rsid w:val="00B54C2E"/>
    <w:rsid w:val="00B54FD7"/>
    <w:rsid w:val="00B54FF5"/>
    <w:rsid w:val="00B55325"/>
    <w:rsid w:val="00B555B2"/>
    <w:rsid w:val="00B555C8"/>
    <w:rsid w:val="00B55D17"/>
    <w:rsid w:val="00B55EEA"/>
    <w:rsid w:val="00B5600E"/>
    <w:rsid w:val="00B56E26"/>
    <w:rsid w:val="00B56F2E"/>
    <w:rsid w:val="00B57464"/>
    <w:rsid w:val="00B579CA"/>
    <w:rsid w:val="00B57A24"/>
    <w:rsid w:val="00B57B00"/>
    <w:rsid w:val="00B607C2"/>
    <w:rsid w:val="00B60878"/>
    <w:rsid w:val="00B61330"/>
    <w:rsid w:val="00B6176E"/>
    <w:rsid w:val="00B617A9"/>
    <w:rsid w:val="00B61977"/>
    <w:rsid w:val="00B619ED"/>
    <w:rsid w:val="00B62833"/>
    <w:rsid w:val="00B6377A"/>
    <w:rsid w:val="00B638D1"/>
    <w:rsid w:val="00B63A0F"/>
    <w:rsid w:val="00B64315"/>
    <w:rsid w:val="00B64870"/>
    <w:rsid w:val="00B64B47"/>
    <w:rsid w:val="00B64D01"/>
    <w:rsid w:val="00B64EAF"/>
    <w:rsid w:val="00B659FA"/>
    <w:rsid w:val="00B67763"/>
    <w:rsid w:val="00B67B33"/>
    <w:rsid w:val="00B67D58"/>
    <w:rsid w:val="00B703CD"/>
    <w:rsid w:val="00B705B9"/>
    <w:rsid w:val="00B70972"/>
    <w:rsid w:val="00B70DCD"/>
    <w:rsid w:val="00B70E4A"/>
    <w:rsid w:val="00B7109A"/>
    <w:rsid w:val="00B728F5"/>
    <w:rsid w:val="00B72AA0"/>
    <w:rsid w:val="00B72DB3"/>
    <w:rsid w:val="00B72E74"/>
    <w:rsid w:val="00B735E5"/>
    <w:rsid w:val="00B73AAA"/>
    <w:rsid w:val="00B73DFE"/>
    <w:rsid w:val="00B73F7D"/>
    <w:rsid w:val="00B744EA"/>
    <w:rsid w:val="00B745F7"/>
    <w:rsid w:val="00B74D3D"/>
    <w:rsid w:val="00B757C6"/>
    <w:rsid w:val="00B76585"/>
    <w:rsid w:val="00B767CC"/>
    <w:rsid w:val="00B768DB"/>
    <w:rsid w:val="00B76CF5"/>
    <w:rsid w:val="00B76E6F"/>
    <w:rsid w:val="00B77841"/>
    <w:rsid w:val="00B77B36"/>
    <w:rsid w:val="00B77C24"/>
    <w:rsid w:val="00B77D32"/>
    <w:rsid w:val="00B77FF8"/>
    <w:rsid w:val="00B802A3"/>
    <w:rsid w:val="00B804D1"/>
    <w:rsid w:val="00B807F9"/>
    <w:rsid w:val="00B810B1"/>
    <w:rsid w:val="00B81544"/>
    <w:rsid w:val="00B8173D"/>
    <w:rsid w:val="00B8337C"/>
    <w:rsid w:val="00B839CD"/>
    <w:rsid w:val="00B83C55"/>
    <w:rsid w:val="00B83E15"/>
    <w:rsid w:val="00B84279"/>
    <w:rsid w:val="00B845CB"/>
    <w:rsid w:val="00B84672"/>
    <w:rsid w:val="00B8474C"/>
    <w:rsid w:val="00B84816"/>
    <w:rsid w:val="00B84941"/>
    <w:rsid w:val="00B84A79"/>
    <w:rsid w:val="00B8508A"/>
    <w:rsid w:val="00B85706"/>
    <w:rsid w:val="00B85935"/>
    <w:rsid w:val="00B86053"/>
    <w:rsid w:val="00B862D6"/>
    <w:rsid w:val="00B864D8"/>
    <w:rsid w:val="00B868FC"/>
    <w:rsid w:val="00B87543"/>
    <w:rsid w:val="00B8772D"/>
    <w:rsid w:val="00B90D6B"/>
    <w:rsid w:val="00B910C3"/>
    <w:rsid w:val="00B91301"/>
    <w:rsid w:val="00B9220D"/>
    <w:rsid w:val="00B932BB"/>
    <w:rsid w:val="00B9367B"/>
    <w:rsid w:val="00B93938"/>
    <w:rsid w:val="00B93996"/>
    <w:rsid w:val="00B94B9D"/>
    <w:rsid w:val="00B95404"/>
    <w:rsid w:val="00B95866"/>
    <w:rsid w:val="00B96083"/>
    <w:rsid w:val="00B965DF"/>
    <w:rsid w:val="00B96838"/>
    <w:rsid w:val="00B97371"/>
    <w:rsid w:val="00B97ACE"/>
    <w:rsid w:val="00B97B7F"/>
    <w:rsid w:val="00B97BCB"/>
    <w:rsid w:val="00B97DDD"/>
    <w:rsid w:val="00B97E00"/>
    <w:rsid w:val="00BA00A8"/>
    <w:rsid w:val="00BA0533"/>
    <w:rsid w:val="00BA09B0"/>
    <w:rsid w:val="00BA0FE4"/>
    <w:rsid w:val="00BA1290"/>
    <w:rsid w:val="00BA12DC"/>
    <w:rsid w:val="00BA1940"/>
    <w:rsid w:val="00BA1D80"/>
    <w:rsid w:val="00BA2C95"/>
    <w:rsid w:val="00BA34EE"/>
    <w:rsid w:val="00BA390C"/>
    <w:rsid w:val="00BA3F27"/>
    <w:rsid w:val="00BA43F9"/>
    <w:rsid w:val="00BA46AA"/>
    <w:rsid w:val="00BA4919"/>
    <w:rsid w:val="00BA4AFC"/>
    <w:rsid w:val="00BA53F6"/>
    <w:rsid w:val="00BA543A"/>
    <w:rsid w:val="00BA5582"/>
    <w:rsid w:val="00BA5B7E"/>
    <w:rsid w:val="00BA5CA6"/>
    <w:rsid w:val="00BA60F5"/>
    <w:rsid w:val="00BA6132"/>
    <w:rsid w:val="00BA6221"/>
    <w:rsid w:val="00BA665F"/>
    <w:rsid w:val="00BA6899"/>
    <w:rsid w:val="00BA69F8"/>
    <w:rsid w:val="00BA7085"/>
    <w:rsid w:val="00BA765A"/>
    <w:rsid w:val="00BA7C16"/>
    <w:rsid w:val="00BA7F99"/>
    <w:rsid w:val="00BB007B"/>
    <w:rsid w:val="00BB1316"/>
    <w:rsid w:val="00BB14F9"/>
    <w:rsid w:val="00BB1FB3"/>
    <w:rsid w:val="00BB227A"/>
    <w:rsid w:val="00BB2A1B"/>
    <w:rsid w:val="00BB2AC3"/>
    <w:rsid w:val="00BB2BA5"/>
    <w:rsid w:val="00BB2EE3"/>
    <w:rsid w:val="00BB36AA"/>
    <w:rsid w:val="00BB3A06"/>
    <w:rsid w:val="00BB3A6C"/>
    <w:rsid w:val="00BB3CF4"/>
    <w:rsid w:val="00BB4E0D"/>
    <w:rsid w:val="00BB4FB7"/>
    <w:rsid w:val="00BB5B62"/>
    <w:rsid w:val="00BB5F19"/>
    <w:rsid w:val="00BB6142"/>
    <w:rsid w:val="00BB6A05"/>
    <w:rsid w:val="00BB703A"/>
    <w:rsid w:val="00BB74AC"/>
    <w:rsid w:val="00BB7528"/>
    <w:rsid w:val="00BB7B59"/>
    <w:rsid w:val="00BB7EF2"/>
    <w:rsid w:val="00BC022D"/>
    <w:rsid w:val="00BC0491"/>
    <w:rsid w:val="00BC0AB7"/>
    <w:rsid w:val="00BC0E30"/>
    <w:rsid w:val="00BC1002"/>
    <w:rsid w:val="00BC2223"/>
    <w:rsid w:val="00BC290C"/>
    <w:rsid w:val="00BC2CC3"/>
    <w:rsid w:val="00BC3660"/>
    <w:rsid w:val="00BC38F6"/>
    <w:rsid w:val="00BC39A1"/>
    <w:rsid w:val="00BC3B2E"/>
    <w:rsid w:val="00BC3CDE"/>
    <w:rsid w:val="00BC431A"/>
    <w:rsid w:val="00BC45FA"/>
    <w:rsid w:val="00BC47F3"/>
    <w:rsid w:val="00BC5772"/>
    <w:rsid w:val="00BC5D2F"/>
    <w:rsid w:val="00BC5DC6"/>
    <w:rsid w:val="00BC69B6"/>
    <w:rsid w:val="00BC6BE8"/>
    <w:rsid w:val="00BC72F4"/>
    <w:rsid w:val="00BC7C82"/>
    <w:rsid w:val="00BC7CE0"/>
    <w:rsid w:val="00BD05E2"/>
    <w:rsid w:val="00BD088F"/>
    <w:rsid w:val="00BD0BD4"/>
    <w:rsid w:val="00BD0C17"/>
    <w:rsid w:val="00BD2359"/>
    <w:rsid w:val="00BD2600"/>
    <w:rsid w:val="00BD27BB"/>
    <w:rsid w:val="00BD2A37"/>
    <w:rsid w:val="00BD2E58"/>
    <w:rsid w:val="00BD3337"/>
    <w:rsid w:val="00BD378F"/>
    <w:rsid w:val="00BD3ACE"/>
    <w:rsid w:val="00BD48D3"/>
    <w:rsid w:val="00BD4DC5"/>
    <w:rsid w:val="00BD59C7"/>
    <w:rsid w:val="00BD60AE"/>
    <w:rsid w:val="00BD668B"/>
    <w:rsid w:val="00BD673A"/>
    <w:rsid w:val="00BD688F"/>
    <w:rsid w:val="00BD6A8D"/>
    <w:rsid w:val="00BD7613"/>
    <w:rsid w:val="00BD7C3F"/>
    <w:rsid w:val="00BE0017"/>
    <w:rsid w:val="00BE01E7"/>
    <w:rsid w:val="00BE051B"/>
    <w:rsid w:val="00BE0AF0"/>
    <w:rsid w:val="00BE0E8B"/>
    <w:rsid w:val="00BE1164"/>
    <w:rsid w:val="00BE1509"/>
    <w:rsid w:val="00BE1DC5"/>
    <w:rsid w:val="00BE2AD4"/>
    <w:rsid w:val="00BE383E"/>
    <w:rsid w:val="00BE38FC"/>
    <w:rsid w:val="00BE39A1"/>
    <w:rsid w:val="00BE3E76"/>
    <w:rsid w:val="00BE4087"/>
    <w:rsid w:val="00BE41DA"/>
    <w:rsid w:val="00BE4626"/>
    <w:rsid w:val="00BE4A6A"/>
    <w:rsid w:val="00BE4EE6"/>
    <w:rsid w:val="00BE5E01"/>
    <w:rsid w:val="00BE637A"/>
    <w:rsid w:val="00BE6B4A"/>
    <w:rsid w:val="00BE6B70"/>
    <w:rsid w:val="00BE7095"/>
    <w:rsid w:val="00BE7256"/>
    <w:rsid w:val="00BE752A"/>
    <w:rsid w:val="00BE7AB8"/>
    <w:rsid w:val="00BF01A9"/>
    <w:rsid w:val="00BF09E6"/>
    <w:rsid w:val="00BF186E"/>
    <w:rsid w:val="00BF1CCA"/>
    <w:rsid w:val="00BF2041"/>
    <w:rsid w:val="00BF23D4"/>
    <w:rsid w:val="00BF37C2"/>
    <w:rsid w:val="00BF3829"/>
    <w:rsid w:val="00BF3B69"/>
    <w:rsid w:val="00BF3DD0"/>
    <w:rsid w:val="00BF4263"/>
    <w:rsid w:val="00BF43FF"/>
    <w:rsid w:val="00BF4829"/>
    <w:rsid w:val="00BF483C"/>
    <w:rsid w:val="00BF49D6"/>
    <w:rsid w:val="00BF4C62"/>
    <w:rsid w:val="00BF4C84"/>
    <w:rsid w:val="00BF54A5"/>
    <w:rsid w:val="00BF5AC4"/>
    <w:rsid w:val="00BF5AF6"/>
    <w:rsid w:val="00BF6854"/>
    <w:rsid w:val="00BF69DA"/>
    <w:rsid w:val="00BF71F1"/>
    <w:rsid w:val="00C00543"/>
    <w:rsid w:val="00C007BA"/>
    <w:rsid w:val="00C00989"/>
    <w:rsid w:val="00C00A32"/>
    <w:rsid w:val="00C00E3A"/>
    <w:rsid w:val="00C0133C"/>
    <w:rsid w:val="00C0141B"/>
    <w:rsid w:val="00C019B6"/>
    <w:rsid w:val="00C02236"/>
    <w:rsid w:val="00C02297"/>
    <w:rsid w:val="00C03046"/>
    <w:rsid w:val="00C03B91"/>
    <w:rsid w:val="00C045E0"/>
    <w:rsid w:val="00C04719"/>
    <w:rsid w:val="00C04C85"/>
    <w:rsid w:val="00C050FB"/>
    <w:rsid w:val="00C05193"/>
    <w:rsid w:val="00C05250"/>
    <w:rsid w:val="00C0578A"/>
    <w:rsid w:val="00C061B7"/>
    <w:rsid w:val="00C067AA"/>
    <w:rsid w:val="00C06DD3"/>
    <w:rsid w:val="00C06F2B"/>
    <w:rsid w:val="00C07D96"/>
    <w:rsid w:val="00C07DE4"/>
    <w:rsid w:val="00C07EAF"/>
    <w:rsid w:val="00C1004F"/>
    <w:rsid w:val="00C10288"/>
    <w:rsid w:val="00C102A5"/>
    <w:rsid w:val="00C10485"/>
    <w:rsid w:val="00C105DE"/>
    <w:rsid w:val="00C107C8"/>
    <w:rsid w:val="00C10B83"/>
    <w:rsid w:val="00C10C03"/>
    <w:rsid w:val="00C10F87"/>
    <w:rsid w:val="00C11469"/>
    <w:rsid w:val="00C1196A"/>
    <w:rsid w:val="00C11BDE"/>
    <w:rsid w:val="00C11E18"/>
    <w:rsid w:val="00C121B5"/>
    <w:rsid w:val="00C1274D"/>
    <w:rsid w:val="00C12A9A"/>
    <w:rsid w:val="00C12CB9"/>
    <w:rsid w:val="00C12D36"/>
    <w:rsid w:val="00C13B53"/>
    <w:rsid w:val="00C13B72"/>
    <w:rsid w:val="00C13F8C"/>
    <w:rsid w:val="00C13FAE"/>
    <w:rsid w:val="00C14021"/>
    <w:rsid w:val="00C14BAA"/>
    <w:rsid w:val="00C152A4"/>
    <w:rsid w:val="00C15366"/>
    <w:rsid w:val="00C153D1"/>
    <w:rsid w:val="00C15417"/>
    <w:rsid w:val="00C15E95"/>
    <w:rsid w:val="00C1609D"/>
    <w:rsid w:val="00C16B3C"/>
    <w:rsid w:val="00C16B5C"/>
    <w:rsid w:val="00C177BB"/>
    <w:rsid w:val="00C17862"/>
    <w:rsid w:val="00C2074C"/>
    <w:rsid w:val="00C20B91"/>
    <w:rsid w:val="00C21282"/>
    <w:rsid w:val="00C21419"/>
    <w:rsid w:val="00C214EA"/>
    <w:rsid w:val="00C21BB9"/>
    <w:rsid w:val="00C21C0C"/>
    <w:rsid w:val="00C21D4C"/>
    <w:rsid w:val="00C21F35"/>
    <w:rsid w:val="00C221CA"/>
    <w:rsid w:val="00C225C0"/>
    <w:rsid w:val="00C2261D"/>
    <w:rsid w:val="00C227CC"/>
    <w:rsid w:val="00C229B2"/>
    <w:rsid w:val="00C22AB8"/>
    <w:rsid w:val="00C22DE1"/>
    <w:rsid w:val="00C22FB9"/>
    <w:rsid w:val="00C233FB"/>
    <w:rsid w:val="00C23C67"/>
    <w:rsid w:val="00C2443A"/>
    <w:rsid w:val="00C24734"/>
    <w:rsid w:val="00C250E1"/>
    <w:rsid w:val="00C259BA"/>
    <w:rsid w:val="00C2604C"/>
    <w:rsid w:val="00C26157"/>
    <w:rsid w:val="00C271E3"/>
    <w:rsid w:val="00C27445"/>
    <w:rsid w:val="00C277AA"/>
    <w:rsid w:val="00C2786C"/>
    <w:rsid w:val="00C2792A"/>
    <w:rsid w:val="00C303C5"/>
    <w:rsid w:val="00C305E9"/>
    <w:rsid w:val="00C306BB"/>
    <w:rsid w:val="00C31215"/>
    <w:rsid w:val="00C315C8"/>
    <w:rsid w:val="00C3171C"/>
    <w:rsid w:val="00C31A08"/>
    <w:rsid w:val="00C32169"/>
    <w:rsid w:val="00C325DC"/>
    <w:rsid w:val="00C332BC"/>
    <w:rsid w:val="00C335B9"/>
    <w:rsid w:val="00C33AD5"/>
    <w:rsid w:val="00C33B89"/>
    <w:rsid w:val="00C3576B"/>
    <w:rsid w:val="00C35798"/>
    <w:rsid w:val="00C35DAB"/>
    <w:rsid w:val="00C35E08"/>
    <w:rsid w:val="00C367FA"/>
    <w:rsid w:val="00C36C6C"/>
    <w:rsid w:val="00C37B76"/>
    <w:rsid w:val="00C402F5"/>
    <w:rsid w:val="00C40A71"/>
    <w:rsid w:val="00C40B2F"/>
    <w:rsid w:val="00C40C01"/>
    <w:rsid w:val="00C40F5D"/>
    <w:rsid w:val="00C4119C"/>
    <w:rsid w:val="00C41346"/>
    <w:rsid w:val="00C415E0"/>
    <w:rsid w:val="00C416A7"/>
    <w:rsid w:val="00C41C63"/>
    <w:rsid w:val="00C420AA"/>
    <w:rsid w:val="00C42203"/>
    <w:rsid w:val="00C427B6"/>
    <w:rsid w:val="00C42D35"/>
    <w:rsid w:val="00C42E4F"/>
    <w:rsid w:val="00C4307E"/>
    <w:rsid w:val="00C4320E"/>
    <w:rsid w:val="00C43408"/>
    <w:rsid w:val="00C435FE"/>
    <w:rsid w:val="00C43A7E"/>
    <w:rsid w:val="00C441B3"/>
    <w:rsid w:val="00C44332"/>
    <w:rsid w:val="00C444C8"/>
    <w:rsid w:val="00C44831"/>
    <w:rsid w:val="00C44893"/>
    <w:rsid w:val="00C44E34"/>
    <w:rsid w:val="00C4564D"/>
    <w:rsid w:val="00C46399"/>
    <w:rsid w:val="00C46538"/>
    <w:rsid w:val="00C4684F"/>
    <w:rsid w:val="00C46AA2"/>
    <w:rsid w:val="00C476E3"/>
    <w:rsid w:val="00C47D7C"/>
    <w:rsid w:val="00C47EE4"/>
    <w:rsid w:val="00C500CF"/>
    <w:rsid w:val="00C509C2"/>
    <w:rsid w:val="00C50FE2"/>
    <w:rsid w:val="00C51142"/>
    <w:rsid w:val="00C51935"/>
    <w:rsid w:val="00C51B04"/>
    <w:rsid w:val="00C520C5"/>
    <w:rsid w:val="00C52459"/>
    <w:rsid w:val="00C52596"/>
    <w:rsid w:val="00C52863"/>
    <w:rsid w:val="00C52AFC"/>
    <w:rsid w:val="00C5344D"/>
    <w:rsid w:val="00C538B6"/>
    <w:rsid w:val="00C54006"/>
    <w:rsid w:val="00C5415D"/>
    <w:rsid w:val="00C54687"/>
    <w:rsid w:val="00C54AA7"/>
    <w:rsid w:val="00C54BBA"/>
    <w:rsid w:val="00C55618"/>
    <w:rsid w:val="00C55894"/>
    <w:rsid w:val="00C55BF8"/>
    <w:rsid w:val="00C55F48"/>
    <w:rsid w:val="00C56558"/>
    <w:rsid w:val="00C5695C"/>
    <w:rsid w:val="00C56B98"/>
    <w:rsid w:val="00C5754C"/>
    <w:rsid w:val="00C5756C"/>
    <w:rsid w:val="00C5770F"/>
    <w:rsid w:val="00C57781"/>
    <w:rsid w:val="00C57E56"/>
    <w:rsid w:val="00C603EE"/>
    <w:rsid w:val="00C609BB"/>
    <w:rsid w:val="00C634AF"/>
    <w:rsid w:val="00C63797"/>
    <w:rsid w:val="00C6380F"/>
    <w:rsid w:val="00C63AA4"/>
    <w:rsid w:val="00C63C02"/>
    <w:rsid w:val="00C6469A"/>
    <w:rsid w:val="00C65350"/>
    <w:rsid w:val="00C6561E"/>
    <w:rsid w:val="00C65690"/>
    <w:rsid w:val="00C66176"/>
    <w:rsid w:val="00C661A7"/>
    <w:rsid w:val="00C663A7"/>
    <w:rsid w:val="00C663EF"/>
    <w:rsid w:val="00C6699F"/>
    <w:rsid w:val="00C66C27"/>
    <w:rsid w:val="00C66E31"/>
    <w:rsid w:val="00C67138"/>
    <w:rsid w:val="00C67244"/>
    <w:rsid w:val="00C67955"/>
    <w:rsid w:val="00C67BA9"/>
    <w:rsid w:val="00C67E98"/>
    <w:rsid w:val="00C70057"/>
    <w:rsid w:val="00C702C0"/>
    <w:rsid w:val="00C70842"/>
    <w:rsid w:val="00C708C7"/>
    <w:rsid w:val="00C708D1"/>
    <w:rsid w:val="00C709E0"/>
    <w:rsid w:val="00C70A9A"/>
    <w:rsid w:val="00C70C30"/>
    <w:rsid w:val="00C72752"/>
    <w:rsid w:val="00C72980"/>
    <w:rsid w:val="00C72A0D"/>
    <w:rsid w:val="00C72CC2"/>
    <w:rsid w:val="00C72CC5"/>
    <w:rsid w:val="00C733CA"/>
    <w:rsid w:val="00C73637"/>
    <w:rsid w:val="00C73C11"/>
    <w:rsid w:val="00C73EB4"/>
    <w:rsid w:val="00C74742"/>
    <w:rsid w:val="00C7512F"/>
    <w:rsid w:val="00C752AC"/>
    <w:rsid w:val="00C752B2"/>
    <w:rsid w:val="00C757CB"/>
    <w:rsid w:val="00C76E08"/>
    <w:rsid w:val="00C76F07"/>
    <w:rsid w:val="00C7774D"/>
    <w:rsid w:val="00C80085"/>
    <w:rsid w:val="00C80217"/>
    <w:rsid w:val="00C8124A"/>
    <w:rsid w:val="00C81299"/>
    <w:rsid w:val="00C8140F"/>
    <w:rsid w:val="00C81BF0"/>
    <w:rsid w:val="00C82D02"/>
    <w:rsid w:val="00C82FDF"/>
    <w:rsid w:val="00C8321B"/>
    <w:rsid w:val="00C83492"/>
    <w:rsid w:val="00C83507"/>
    <w:rsid w:val="00C83570"/>
    <w:rsid w:val="00C83B32"/>
    <w:rsid w:val="00C83DAB"/>
    <w:rsid w:val="00C84233"/>
    <w:rsid w:val="00C84AF4"/>
    <w:rsid w:val="00C8502A"/>
    <w:rsid w:val="00C857A9"/>
    <w:rsid w:val="00C85FB2"/>
    <w:rsid w:val="00C8621D"/>
    <w:rsid w:val="00C86733"/>
    <w:rsid w:val="00C869DF"/>
    <w:rsid w:val="00C86B0C"/>
    <w:rsid w:val="00C86EEB"/>
    <w:rsid w:val="00C907C6"/>
    <w:rsid w:val="00C90F64"/>
    <w:rsid w:val="00C9146E"/>
    <w:rsid w:val="00C91688"/>
    <w:rsid w:val="00C9188C"/>
    <w:rsid w:val="00C91939"/>
    <w:rsid w:val="00C920A6"/>
    <w:rsid w:val="00C9225D"/>
    <w:rsid w:val="00C927B6"/>
    <w:rsid w:val="00C92A2C"/>
    <w:rsid w:val="00C93523"/>
    <w:rsid w:val="00C935AF"/>
    <w:rsid w:val="00C93D76"/>
    <w:rsid w:val="00C94C57"/>
    <w:rsid w:val="00C9550D"/>
    <w:rsid w:val="00C957C2"/>
    <w:rsid w:val="00C95B44"/>
    <w:rsid w:val="00C95FBE"/>
    <w:rsid w:val="00C9688A"/>
    <w:rsid w:val="00C96939"/>
    <w:rsid w:val="00C96A42"/>
    <w:rsid w:val="00C96B6E"/>
    <w:rsid w:val="00C96CA9"/>
    <w:rsid w:val="00C97035"/>
    <w:rsid w:val="00C973C4"/>
    <w:rsid w:val="00CA1078"/>
    <w:rsid w:val="00CA1965"/>
    <w:rsid w:val="00CA1A70"/>
    <w:rsid w:val="00CA1C7A"/>
    <w:rsid w:val="00CA26F8"/>
    <w:rsid w:val="00CA282C"/>
    <w:rsid w:val="00CA3016"/>
    <w:rsid w:val="00CA4CB6"/>
    <w:rsid w:val="00CA4D34"/>
    <w:rsid w:val="00CA4E55"/>
    <w:rsid w:val="00CA512E"/>
    <w:rsid w:val="00CA5DD3"/>
    <w:rsid w:val="00CA68E1"/>
    <w:rsid w:val="00CA6DC7"/>
    <w:rsid w:val="00CA78E8"/>
    <w:rsid w:val="00CB0461"/>
    <w:rsid w:val="00CB0DA8"/>
    <w:rsid w:val="00CB13DB"/>
    <w:rsid w:val="00CB1726"/>
    <w:rsid w:val="00CB1AD6"/>
    <w:rsid w:val="00CB1E26"/>
    <w:rsid w:val="00CB1FF6"/>
    <w:rsid w:val="00CB27B8"/>
    <w:rsid w:val="00CB3AAA"/>
    <w:rsid w:val="00CB3EB6"/>
    <w:rsid w:val="00CB43E3"/>
    <w:rsid w:val="00CB45EA"/>
    <w:rsid w:val="00CB4DDA"/>
    <w:rsid w:val="00CB4EB8"/>
    <w:rsid w:val="00CB5208"/>
    <w:rsid w:val="00CB5363"/>
    <w:rsid w:val="00CB602D"/>
    <w:rsid w:val="00CB65AF"/>
    <w:rsid w:val="00CB6C67"/>
    <w:rsid w:val="00CB6FF8"/>
    <w:rsid w:val="00CB748E"/>
    <w:rsid w:val="00CB7BB8"/>
    <w:rsid w:val="00CC0B42"/>
    <w:rsid w:val="00CC0C84"/>
    <w:rsid w:val="00CC0C9F"/>
    <w:rsid w:val="00CC1271"/>
    <w:rsid w:val="00CC12B9"/>
    <w:rsid w:val="00CC1BAF"/>
    <w:rsid w:val="00CC2120"/>
    <w:rsid w:val="00CC2614"/>
    <w:rsid w:val="00CC2A24"/>
    <w:rsid w:val="00CC2A4D"/>
    <w:rsid w:val="00CC3298"/>
    <w:rsid w:val="00CC3497"/>
    <w:rsid w:val="00CC3E5C"/>
    <w:rsid w:val="00CC4020"/>
    <w:rsid w:val="00CC4385"/>
    <w:rsid w:val="00CC5485"/>
    <w:rsid w:val="00CC5760"/>
    <w:rsid w:val="00CC653F"/>
    <w:rsid w:val="00CC6CAF"/>
    <w:rsid w:val="00CC6DBC"/>
    <w:rsid w:val="00CC7196"/>
    <w:rsid w:val="00CC7258"/>
    <w:rsid w:val="00CC7938"/>
    <w:rsid w:val="00CC7EAD"/>
    <w:rsid w:val="00CD0309"/>
    <w:rsid w:val="00CD09D4"/>
    <w:rsid w:val="00CD0CCE"/>
    <w:rsid w:val="00CD12FD"/>
    <w:rsid w:val="00CD19AF"/>
    <w:rsid w:val="00CD1CBE"/>
    <w:rsid w:val="00CD1D11"/>
    <w:rsid w:val="00CD1E07"/>
    <w:rsid w:val="00CD2A59"/>
    <w:rsid w:val="00CD2B92"/>
    <w:rsid w:val="00CD2EEA"/>
    <w:rsid w:val="00CD3469"/>
    <w:rsid w:val="00CD3669"/>
    <w:rsid w:val="00CD3898"/>
    <w:rsid w:val="00CD3C6A"/>
    <w:rsid w:val="00CD3F95"/>
    <w:rsid w:val="00CD4032"/>
    <w:rsid w:val="00CD4454"/>
    <w:rsid w:val="00CD4A75"/>
    <w:rsid w:val="00CD4AEC"/>
    <w:rsid w:val="00CD4C05"/>
    <w:rsid w:val="00CD520D"/>
    <w:rsid w:val="00CD5AA3"/>
    <w:rsid w:val="00CD5FB2"/>
    <w:rsid w:val="00CD6789"/>
    <w:rsid w:val="00CD6AC0"/>
    <w:rsid w:val="00CD6E29"/>
    <w:rsid w:val="00CD7FB3"/>
    <w:rsid w:val="00CE1143"/>
    <w:rsid w:val="00CE15D6"/>
    <w:rsid w:val="00CE19E6"/>
    <w:rsid w:val="00CE1A6C"/>
    <w:rsid w:val="00CE1AB9"/>
    <w:rsid w:val="00CE1E79"/>
    <w:rsid w:val="00CE2932"/>
    <w:rsid w:val="00CE2CF1"/>
    <w:rsid w:val="00CE3463"/>
    <w:rsid w:val="00CE34B5"/>
    <w:rsid w:val="00CE373D"/>
    <w:rsid w:val="00CE3855"/>
    <w:rsid w:val="00CE3C27"/>
    <w:rsid w:val="00CE4218"/>
    <w:rsid w:val="00CE46D8"/>
    <w:rsid w:val="00CE4B30"/>
    <w:rsid w:val="00CE548D"/>
    <w:rsid w:val="00CE5B4A"/>
    <w:rsid w:val="00CE5C8D"/>
    <w:rsid w:val="00CE5F23"/>
    <w:rsid w:val="00CE6103"/>
    <w:rsid w:val="00CE766C"/>
    <w:rsid w:val="00CE7795"/>
    <w:rsid w:val="00CE77F1"/>
    <w:rsid w:val="00CF01E4"/>
    <w:rsid w:val="00CF0375"/>
    <w:rsid w:val="00CF0951"/>
    <w:rsid w:val="00CF0CE4"/>
    <w:rsid w:val="00CF1710"/>
    <w:rsid w:val="00CF1E97"/>
    <w:rsid w:val="00CF29BB"/>
    <w:rsid w:val="00CF2C18"/>
    <w:rsid w:val="00CF2D88"/>
    <w:rsid w:val="00CF315F"/>
    <w:rsid w:val="00CF3937"/>
    <w:rsid w:val="00CF4287"/>
    <w:rsid w:val="00CF47DD"/>
    <w:rsid w:val="00CF5062"/>
    <w:rsid w:val="00CF556F"/>
    <w:rsid w:val="00CF75BA"/>
    <w:rsid w:val="00CF7E17"/>
    <w:rsid w:val="00CF7E3A"/>
    <w:rsid w:val="00D005E4"/>
    <w:rsid w:val="00D00859"/>
    <w:rsid w:val="00D00DA1"/>
    <w:rsid w:val="00D01530"/>
    <w:rsid w:val="00D02F69"/>
    <w:rsid w:val="00D03046"/>
    <w:rsid w:val="00D03314"/>
    <w:rsid w:val="00D033E5"/>
    <w:rsid w:val="00D03814"/>
    <w:rsid w:val="00D03822"/>
    <w:rsid w:val="00D03EDE"/>
    <w:rsid w:val="00D03FAC"/>
    <w:rsid w:val="00D04554"/>
    <w:rsid w:val="00D047FA"/>
    <w:rsid w:val="00D04B24"/>
    <w:rsid w:val="00D05892"/>
    <w:rsid w:val="00D0595F"/>
    <w:rsid w:val="00D06AE0"/>
    <w:rsid w:val="00D070B2"/>
    <w:rsid w:val="00D07359"/>
    <w:rsid w:val="00D0756A"/>
    <w:rsid w:val="00D078E6"/>
    <w:rsid w:val="00D079DA"/>
    <w:rsid w:val="00D07A5C"/>
    <w:rsid w:val="00D07E79"/>
    <w:rsid w:val="00D1107E"/>
    <w:rsid w:val="00D1164B"/>
    <w:rsid w:val="00D12EF0"/>
    <w:rsid w:val="00D13BAC"/>
    <w:rsid w:val="00D146E2"/>
    <w:rsid w:val="00D14DC1"/>
    <w:rsid w:val="00D14F6D"/>
    <w:rsid w:val="00D15963"/>
    <w:rsid w:val="00D15DCF"/>
    <w:rsid w:val="00D1659F"/>
    <w:rsid w:val="00D172CF"/>
    <w:rsid w:val="00D172EF"/>
    <w:rsid w:val="00D178B0"/>
    <w:rsid w:val="00D17A6A"/>
    <w:rsid w:val="00D202C1"/>
    <w:rsid w:val="00D202C3"/>
    <w:rsid w:val="00D205E5"/>
    <w:rsid w:val="00D2069F"/>
    <w:rsid w:val="00D215A7"/>
    <w:rsid w:val="00D2170B"/>
    <w:rsid w:val="00D228FA"/>
    <w:rsid w:val="00D229AA"/>
    <w:rsid w:val="00D22CD4"/>
    <w:rsid w:val="00D23195"/>
    <w:rsid w:val="00D2353C"/>
    <w:rsid w:val="00D23763"/>
    <w:rsid w:val="00D23B36"/>
    <w:rsid w:val="00D249A1"/>
    <w:rsid w:val="00D2549B"/>
    <w:rsid w:val="00D26576"/>
    <w:rsid w:val="00D26A09"/>
    <w:rsid w:val="00D26C71"/>
    <w:rsid w:val="00D27F69"/>
    <w:rsid w:val="00D30130"/>
    <w:rsid w:val="00D30E47"/>
    <w:rsid w:val="00D31F2C"/>
    <w:rsid w:val="00D321B8"/>
    <w:rsid w:val="00D32458"/>
    <w:rsid w:val="00D32EF9"/>
    <w:rsid w:val="00D33349"/>
    <w:rsid w:val="00D33454"/>
    <w:rsid w:val="00D33D15"/>
    <w:rsid w:val="00D340B2"/>
    <w:rsid w:val="00D341AC"/>
    <w:rsid w:val="00D345B6"/>
    <w:rsid w:val="00D34B5A"/>
    <w:rsid w:val="00D34CA9"/>
    <w:rsid w:val="00D352AB"/>
    <w:rsid w:val="00D35387"/>
    <w:rsid w:val="00D35673"/>
    <w:rsid w:val="00D359B9"/>
    <w:rsid w:val="00D35D2C"/>
    <w:rsid w:val="00D36020"/>
    <w:rsid w:val="00D36967"/>
    <w:rsid w:val="00D36AAB"/>
    <w:rsid w:val="00D3712C"/>
    <w:rsid w:val="00D379DB"/>
    <w:rsid w:val="00D37EA0"/>
    <w:rsid w:val="00D37FD0"/>
    <w:rsid w:val="00D41DE8"/>
    <w:rsid w:val="00D41F1B"/>
    <w:rsid w:val="00D42518"/>
    <w:rsid w:val="00D426AD"/>
    <w:rsid w:val="00D4274E"/>
    <w:rsid w:val="00D428EC"/>
    <w:rsid w:val="00D42C58"/>
    <w:rsid w:val="00D42CC4"/>
    <w:rsid w:val="00D433E0"/>
    <w:rsid w:val="00D43B8B"/>
    <w:rsid w:val="00D43D47"/>
    <w:rsid w:val="00D43DAF"/>
    <w:rsid w:val="00D44307"/>
    <w:rsid w:val="00D44BDA"/>
    <w:rsid w:val="00D452DC"/>
    <w:rsid w:val="00D4576A"/>
    <w:rsid w:val="00D45CA2"/>
    <w:rsid w:val="00D45CE5"/>
    <w:rsid w:val="00D45FEA"/>
    <w:rsid w:val="00D468C4"/>
    <w:rsid w:val="00D46A7F"/>
    <w:rsid w:val="00D46B64"/>
    <w:rsid w:val="00D46DA5"/>
    <w:rsid w:val="00D46DE5"/>
    <w:rsid w:val="00D47368"/>
    <w:rsid w:val="00D474F1"/>
    <w:rsid w:val="00D47764"/>
    <w:rsid w:val="00D47CA9"/>
    <w:rsid w:val="00D51B84"/>
    <w:rsid w:val="00D51C0B"/>
    <w:rsid w:val="00D51CC4"/>
    <w:rsid w:val="00D51FA3"/>
    <w:rsid w:val="00D524FA"/>
    <w:rsid w:val="00D5270C"/>
    <w:rsid w:val="00D5284F"/>
    <w:rsid w:val="00D53016"/>
    <w:rsid w:val="00D530C7"/>
    <w:rsid w:val="00D53192"/>
    <w:rsid w:val="00D53259"/>
    <w:rsid w:val="00D533D0"/>
    <w:rsid w:val="00D53C59"/>
    <w:rsid w:val="00D53FA2"/>
    <w:rsid w:val="00D55144"/>
    <w:rsid w:val="00D552BF"/>
    <w:rsid w:val="00D55C1B"/>
    <w:rsid w:val="00D55F83"/>
    <w:rsid w:val="00D564EF"/>
    <w:rsid w:val="00D56502"/>
    <w:rsid w:val="00D56734"/>
    <w:rsid w:val="00D5714C"/>
    <w:rsid w:val="00D577E6"/>
    <w:rsid w:val="00D57B77"/>
    <w:rsid w:val="00D601EC"/>
    <w:rsid w:val="00D606A6"/>
    <w:rsid w:val="00D60893"/>
    <w:rsid w:val="00D60F20"/>
    <w:rsid w:val="00D61882"/>
    <w:rsid w:val="00D622AE"/>
    <w:rsid w:val="00D626B3"/>
    <w:rsid w:val="00D6314D"/>
    <w:rsid w:val="00D63649"/>
    <w:rsid w:val="00D63CD0"/>
    <w:rsid w:val="00D64037"/>
    <w:rsid w:val="00D64495"/>
    <w:rsid w:val="00D64F95"/>
    <w:rsid w:val="00D65651"/>
    <w:rsid w:val="00D65A17"/>
    <w:rsid w:val="00D65E32"/>
    <w:rsid w:val="00D65FD6"/>
    <w:rsid w:val="00D66165"/>
    <w:rsid w:val="00D66E0A"/>
    <w:rsid w:val="00D67046"/>
    <w:rsid w:val="00D670F3"/>
    <w:rsid w:val="00D67548"/>
    <w:rsid w:val="00D67B5F"/>
    <w:rsid w:val="00D67D91"/>
    <w:rsid w:val="00D70AA7"/>
    <w:rsid w:val="00D72599"/>
    <w:rsid w:val="00D72A99"/>
    <w:rsid w:val="00D737C5"/>
    <w:rsid w:val="00D739D5"/>
    <w:rsid w:val="00D73EE0"/>
    <w:rsid w:val="00D7469E"/>
    <w:rsid w:val="00D749AC"/>
    <w:rsid w:val="00D75180"/>
    <w:rsid w:val="00D75807"/>
    <w:rsid w:val="00D75864"/>
    <w:rsid w:val="00D75D62"/>
    <w:rsid w:val="00D75EF5"/>
    <w:rsid w:val="00D762F9"/>
    <w:rsid w:val="00D76A86"/>
    <w:rsid w:val="00D76B38"/>
    <w:rsid w:val="00D76BFC"/>
    <w:rsid w:val="00D76CD1"/>
    <w:rsid w:val="00D76E19"/>
    <w:rsid w:val="00D76EF4"/>
    <w:rsid w:val="00D77C19"/>
    <w:rsid w:val="00D80CA6"/>
    <w:rsid w:val="00D80DAA"/>
    <w:rsid w:val="00D80EB3"/>
    <w:rsid w:val="00D81834"/>
    <w:rsid w:val="00D83075"/>
    <w:rsid w:val="00D833C0"/>
    <w:rsid w:val="00D833DF"/>
    <w:rsid w:val="00D842F4"/>
    <w:rsid w:val="00D848F2"/>
    <w:rsid w:val="00D84CCC"/>
    <w:rsid w:val="00D84E7A"/>
    <w:rsid w:val="00D859E2"/>
    <w:rsid w:val="00D85C2B"/>
    <w:rsid w:val="00D8631B"/>
    <w:rsid w:val="00D866A6"/>
    <w:rsid w:val="00D87118"/>
    <w:rsid w:val="00D87354"/>
    <w:rsid w:val="00D8763F"/>
    <w:rsid w:val="00D87932"/>
    <w:rsid w:val="00D9026C"/>
    <w:rsid w:val="00D921A9"/>
    <w:rsid w:val="00D9228F"/>
    <w:rsid w:val="00D925C2"/>
    <w:rsid w:val="00D92DBB"/>
    <w:rsid w:val="00D94229"/>
    <w:rsid w:val="00D9430C"/>
    <w:rsid w:val="00D943E5"/>
    <w:rsid w:val="00D94878"/>
    <w:rsid w:val="00D9489B"/>
    <w:rsid w:val="00D94C87"/>
    <w:rsid w:val="00D94E09"/>
    <w:rsid w:val="00D94FDB"/>
    <w:rsid w:val="00D95110"/>
    <w:rsid w:val="00D95278"/>
    <w:rsid w:val="00D95BA3"/>
    <w:rsid w:val="00D960F1"/>
    <w:rsid w:val="00D9656B"/>
    <w:rsid w:val="00D96716"/>
    <w:rsid w:val="00D9691A"/>
    <w:rsid w:val="00D96E43"/>
    <w:rsid w:val="00D96E93"/>
    <w:rsid w:val="00D9787C"/>
    <w:rsid w:val="00D97B55"/>
    <w:rsid w:val="00D97DB4"/>
    <w:rsid w:val="00DA020D"/>
    <w:rsid w:val="00DA0217"/>
    <w:rsid w:val="00DA03C6"/>
    <w:rsid w:val="00DA0711"/>
    <w:rsid w:val="00DA0858"/>
    <w:rsid w:val="00DA15F0"/>
    <w:rsid w:val="00DA17C4"/>
    <w:rsid w:val="00DA2A8D"/>
    <w:rsid w:val="00DA2C89"/>
    <w:rsid w:val="00DA2CF7"/>
    <w:rsid w:val="00DA2DFC"/>
    <w:rsid w:val="00DA3305"/>
    <w:rsid w:val="00DA3674"/>
    <w:rsid w:val="00DA3A2D"/>
    <w:rsid w:val="00DA3A8A"/>
    <w:rsid w:val="00DA3D14"/>
    <w:rsid w:val="00DA48D6"/>
    <w:rsid w:val="00DA593F"/>
    <w:rsid w:val="00DA59B5"/>
    <w:rsid w:val="00DA5B38"/>
    <w:rsid w:val="00DA5BEE"/>
    <w:rsid w:val="00DA643B"/>
    <w:rsid w:val="00DA64FB"/>
    <w:rsid w:val="00DA6BF2"/>
    <w:rsid w:val="00DA6F8C"/>
    <w:rsid w:val="00DA7AB0"/>
    <w:rsid w:val="00DA7AFC"/>
    <w:rsid w:val="00DA7C47"/>
    <w:rsid w:val="00DA7E8A"/>
    <w:rsid w:val="00DB0998"/>
    <w:rsid w:val="00DB12F6"/>
    <w:rsid w:val="00DB1723"/>
    <w:rsid w:val="00DB1837"/>
    <w:rsid w:val="00DB1E3E"/>
    <w:rsid w:val="00DB1F47"/>
    <w:rsid w:val="00DB25C7"/>
    <w:rsid w:val="00DB267A"/>
    <w:rsid w:val="00DB28D9"/>
    <w:rsid w:val="00DB29C7"/>
    <w:rsid w:val="00DB2D4B"/>
    <w:rsid w:val="00DB330F"/>
    <w:rsid w:val="00DB3540"/>
    <w:rsid w:val="00DB35CD"/>
    <w:rsid w:val="00DB37D6"/>
    <w:rsid w:val="00DB3C0B"/>
    <w:rsid w:val="00DB3C49"/>
    <w:rsid w:val="00DB3ECE"/>
    <w:rsid w:val="00DB3ECF"/>
    <w:rsid w:val="00DB58FE"/>
    <w:rsid w:val="00DB5B59"/>
    <w:rsid w:val="00DB6C1D"/>
    <w:rsid w:val="00DB6DC1"/>
    <w:rsid w:val="00DB720D"/>
    <w:rsid w:val="00DB75F2"/>
    <w:rsid w:val="00DB76B0"/>
    <w:rsid w:val="00DB7A85"/>
    <w:rsid w:val="00DB7C3E"/>
    <w:rsid w:val="00DB7E6D"/>
    <w:rsid w:val="00DC032D"/>
    <w:rsid w:val="00DC09C7"/>
    <w:rsid w:val="00DC0B4F"/>
    <w:rsid w:val="00DC0BC0"/>
    <w:rsid w:val="00DC1249"/>
    <w:rsid w:val="00DC1459"/>
    <w:rsid w:val="00DC213C"/>
    <w:rsid w:val="00DC22BD"/>
    <w:rsid w:val="00DC2E6C"/>
    <w:rsid w:val="00DC2F15"/>
    <w:rsid w:val="00DC3930"/>
    <w:rsid w:val="00DC48C5"/>
    <w:rsid w:val="00DC582B"/>
    <w:rsid w:val="00DC5ABA"/>
    <w:rsid w:val="00DC64F1"/>
    <w:rsid w:val="00DC6C16"/>
    <w:rsid w:val="00DC71C9"/>
    <w:rsid w:val="00DC78C8"/>
    <w:rsid w:val="00DD1438"/>
    <w:rsid w:val="00DD1690"/>
    <w:rsid w:val="00DD1B47"/>
    <w:rsid w:val="00DD2370"/>
    <w:rsid w:val="00DD23FF"/>
    <w:rsid w:val="00DD291C"/>
    <w:rsid w:val="00DD2D63"/>
    <w:rsid w:val="00DD38D1"/>
    <w:rsid w:val="00DD42B5"/>
    <w:rsid w:val="00DD43C6"/>
    <w:rsid w:val="00DD4581"/>
    <w:rsid w:val="00DD45B3"/>
    <w:rsid w:val="00DD4A6A"/>
    <w:rsid w:val="00DD5030"/>
    <w:rsid w:val="00DD5380"/>
    <w:rsid w:val="00DD6010"/>
    <w:rsid w:val="00DD6154"/>
    <w:rsid w:val="00DD64C5"/>
    <w:rsid w:val="00DD6F67"/>
    <w:rsid w:val="00DD7318"/>
    <w:rsid w:val="00DD759D"/>
    <w:rsid w:val="00DD7B28"/>
    <w:rsid w:val="00DE1014"/>
    <w:rsid w:val="00DE1295"/>
    <w:rsid w:val="00DE16A8"/>
    <w:rsid w:val="00DE16EF"/>
    <w:rsid w:val="00DE2235"/>
    <w:rsid w:val="00DE24BA"/>
    <w:rsid w:val="00DE2687"/>
    <w:rsid w:val="00DE28BF"/>
    <w:rsid w:val="00DE3196"/>
    <w:rsid w:val="00DE3267"/>
    <w:rsid w:val="00DE3282"/>
    <w:rsid w:val="00DE3320"/>
    <w:rsid w:val="00DE34C1"/>
    <w:rsid w:val="00DE3801"/>
    <w:rsid w:val="00DE3C6D"/>
    <w:rsid w:val="00DE3CB5"/>
    <w:rsid w:val="00DE3CF9"/>
    <w:rsid w:val="00DE3D33"/>
    <w:rsid w:val="00DE457B"/>
    <w:rsid w:val="00DE4BB0"/>
    <w:rsid w:val="00DE4CF4"/>
    <w:rsid w:val="00DE5412"/>
    <w:rsid w:val="00DE5EA2"/>
    <w:rsid w:val="00DE5F63"/>
    <w:rsid w:val="00DE6146"/>
    <w:rsid w:val="00DE62A1"/>
    <w:rsid w:val="00DE6C46"/>
    <w:rsid w:val="00DE7017"/>
    <w:rsid w:val="00DE7180"/>
    <w:rsid w:val="00DE7263"/>
    <w:rsid w:val="00DE7916"/>
    <w:rsid w:val="00DF09C1"/>
    <w:rsid w:val="00DF104C"/>
    <w:rsid w:val="00DF136D"/>
    <w:rsid w:val="00DF143E"/>
    <w:rsid w:val="00DF150E"/>
    <w:rsid w:val="00DF18C6"/>
    <w:rsid w:val="00DF18D5"/>
    <w:rsid w:val="00DF1A01"/>
    <w:rsid w:val="00DF1FCE"/>
    <w:rsid w:val="00DF20C1"/>
    <w:rsid w:val="00DF2651"/>
    <w:rsid w:val="00DF2A88"/>
    <w:rsid w:val="00DF2CCD"/>
    <w:rsid w:val="00DF365A"/>
    <w:rsid w:val="00DF3CB1"/>
    <w:rsid w:val="00DF3CF3"/>
    <w:rsid w:val="00DF493C"/>
    <w:rsid w:val="00DF4E23"/>
    <w:rsid w:val="00DF4E30"/>
    <w:rsid w:val="00DF5A07"/>
    <w:rsid w:val="00DF5EF1"/>
    <w:rsid w:val="00DF5FE4"/>
    <w:rsid w:val="00DF6260"/>
    <w:rsid w:val="00DF6747"/>
    <w:rsid w:val="00DF6BCC"/>
    <w:rsid w:val="00DF6C38"/>
    <w:rsid w:val="00DF6D9D"/>
    <w:rsid w:val="00DF71FA"/>
    <w:rsid w:val="00DF730E"/>
    <w:rsid w:val="00E00971"/>
    <w:rsid w:val="00E009F1"/>
    <w:rsid w:val="00E01A12"/>
    <w:rsid w:val="00E01F1F"/>
    <w:rsid w:val="00E02163"/>
    <w:rsid w:val="00E022AA"/>
    <w:rsid w:val="00E025A7"/>
    <w:rsid w:val="00E02856"/>
    <w:rsid w:val="00E02FD2"/>
    <w:rsid w:val="00E03A7B"/>
    <w:rsid w:val="00E03E4C"/>
    <w:rsid w:val="00E042FF"/>
    <w:rsid w:val="00E044AF"/>
    <w:rsid w:val="00E045D2"/>
    <w:rsid w:val="00E0478C"/>
    <w:rsid w:val="00E062B0"/>
    <w:rsid w:val="00E06354"/>
    <w:rsid w:val="00E0642F"/>
    <w:rsid w:val="00E06433"/>
    <w:rsid w:val="00E064D5"/>
    <w:rsid w:val="00E06B8E"/>
    <w:rsid w:val="00E06DEE"/>
    <w:rsid w:val="00E075C4"/>
    <w:rsid w:val="00E0775E"/>
    <w:rsid w:val="00E07E05"/>
    <w:rsid w:val="00E100A0"/>
    <w:rsid w:val="00E10267"/>
    <w:rsid w:val="00E10344"/>
    <w:rsid w:val="00E1037A"/>
    <w:rsid w:val="00E1049D"/>
    <w:rsid w:val="00E10C4B"/>
    <w:rsid w:val="00E10D9B"/>
    <w:rsid w:val="00E11148"/>
    <w:rsid w:val="00E111E2"/>
    <w:rsid w:val="00E11B6F"/>
    <w:rsid w:val="00E12209"/>
    <w:rsid w:val="00E122C5"/>
    <w:rsid w:val="00E124A3"/>
    <w:rsid w:val="00E125B7"/>
    <w:rsid w:val="00E12849"/>
    <w:rsid w:val="00E12FEB"/>
    <w:rsid w:val="00E1385F"/>
    <w:rsid w:val="00E14003"/>
    <w:rsid w:val="00E144BC"/>
    <w:rsid w:val="00E1457A"/>
    <w:rsid w:val="00E152F9"/>
    <w:rsid w:val="00E153BF"/>
    <w:rsid w:val="00E1579C"/>
    <w:rsid w:val="00E1592A"/>
    <w:rsid w:val="00E15AFE"/>
    <w:rsid w:val="00E15F5D"/>
    <w:rsid w:val="00E17179"/>
    <w:rsid w:val="00E172CB"/>
    <w:rsid w:val="00E17567"/>
    <w:rsid w:val="00E175E5"/>
    <w:rsid w:val="00E1779B"/>
    <w:rsid w:val="00E1792B"/>
    <w:rsid w:val="00E20003"/>
    <w:rsid w:val="00E20582"/>
    <w:rsid w:val="00E20A3E"/>
    <w:rsid w:val="00E20B07"/>
    <w:rsid w:val="00E21093"/>
    <w:rsid w:val="00E212C4"/>
    <w:rsid w:val="00E2167C"/>
    <w:rsid w:val="00E2189E"/>
    <w:rsid w:val="00E21935"/>
    <w:rsid w:val="00E21C5E"/>
    <w:rsid w:val="00E221AB"/>
    <w:rsid w:val="00E226F2"/>
    <w:rsid w:val="00E22E9A"/>
    <w:rsid w:val="00E23520"/>
    <w:rsid w:val="00E23D7A"/>
    <w:rsid w:val="00E240A9"/>
    <w:rsid w:val="00E24B8E"/>
    <w:rsid w:val="00E24DAC"/>
    <w:rsid w:val="00E259CD"/>
    <w:rsid w:val="00E25B34"/>
    <w:rsid w:val="00E26144"/>
    <w:rsid w:val="00E267AD"/>
    <w:rsid w:val="00E27356"/>
    <w:rsid w:val="00E275EE"/>
    <w:rsid w:val="00E276A1"/>
    <w:rsid w:val="00E279A8"/>
    <w:rsid w:val="00E27A0E"/>
    <w:rsid w:val="00E3072C"/>
    <w:rsid w:val="00E3099A"/>
    <w:rsid w:val="00E309C1"/>
    <w:rsid w:val="00E31C6A"/>
    <w:rsid w:val="00E31D26"/>
    <w:rsid w:val="00E329B8"/>
    <w:rsid w:val="00E32D3D"/>
    <w:rsid w:val="00E32ED4"/>
    <w:rsid w:val="00E32F5E"/>
    <w:rsid w:val="00E3300D"/>
    <w:rsid w:val="00E33D89"/>
    <w:rsid w:val="00E34A5D"/>
    <w:rsid w:val="00E34D83"/>
    <w:rsid w:val="00E34F40"/>
    <w:rsid w:val="00E35254"/>
    <w:rsid w:val="00E3606E"/>
    <w:rsid w:val="00E36188"/>
    <w:rsid w:val="00E37135"/>
    <w:rsid w:val="00E3791F"/>
    <w:rsid w:val="00E3798F"/>
    <w:rsid w:val="00E37B03"/>
    <w:rsid w:val="00E4076B"/>
    <w:rsid w:val="00E40773"/>
    <w:rsid w:val="00E4081C"/>
    <w:rsid w:val="00E40BB6"/>
    <w:rsid w:val="00E410A6"/>
    <w:rsid w:val="00E411AE"/>
    <w:rsid w:val="00E411DE"/>
    <w:rsid w:val="00E4139F"/>
    <w:rsid w:val="00E41928"/>
    <w:rsid w:val="00E42C55"/>
    <w:rsid w:val="00E42E61"/>
    <w:rsid w:val="00E43022"/>
    <w:rsid w:val="00E432A4"/>
    <w:rsid w:val="00E432EC"/>
    <w:rsid w:val="00E43866"/>
    <w:rsid w:val="00E43951"/>
    <w:rsid w:val="00E447AD"/>
    <w:rsid w:val="00E447DF"/>
    <w:rsid w:val="00E44D60"/>
    <w:rsid w:val="00E459DB"/>
    <w:rsid w:val="00E4647E"/>
    <w:rsid w:val="00E46997"/>
    <w:rsid w:val="00E46B7E"/>
    <w:rsid w:val="00E46F73"/>
    <w:rsid w:val="00E4725F"/>
    <w:rsid w:val="00E473F1"/>
    <w:rsid w:val="00E47709"/>
    <w:rsid w:val="00E47B73"/>
    <w:rsid w:val="00E50911"/>
    <w:rsid w:val="00E50F64"/>
    <w:rsid w:val="00E519E2"/>
    <w:rsid w:val="00E51A92"/>
    <w:rsid w:val="00E51B65"/>
    <w:rsid w:val="00E526CB"/>
    <w:rsid w:val="00E52B93"/>
    <w:rsid w:val="00E5355A"/>
    <w:rsid w:val="00E5360C"/>
    <w:rsid w:val="00E53BB0"/>
    <w:rsid w:val="00E53E5A"/>
    <w:rsid w:val="00E53F68"/>
    <w:rsid w:val="00E53FE3"/>
    <w:rsid w:val="00E54252"/>
    <w:rsid w:val="00E5579F"/>
    <w:rsid w:val="00E559BF"/>
    <w:rsid w:val="00E55B8F"/>
    <w:rsid w:val="00E55BEE"/>
    <w:rsid w:val="00E55CA4"/>
    <w:rsid w:val="00E55D3C"/>
    <w:rsid w:val="00E569A3"/>
    <w:rsid w:val="00E56ED7"/>
    <w:rsid w:val="00E56FC8"/>
    <w:rsid w:val="00E57012"/>
    <w:rsid w:val="00E57228"/>
    <w:rsid w:val="00E57721"/>
    <w:rsid w:val="00E60437"/>
    <w:rsid w:val="00E61384"/>
    <w:rsid w:val="00E61AFD"/>
    <w:rsid w:val="00E61B10"/>
    <w:rsid w:val="00E624B3"/>
    <w:rsid w:val="00E624B5"/>
    <w:rsid w:val="00E6265C"/>
    <w:rsid w:val="00E6287F"/>
    <w:rsid w:val="00E62C9E"/>
    <w:rsid w:val="00E62E63"/>
    <w:rsid w:val="00E634C3"/>
    <w:rsid w:val="00E6364B"/>
    <w:rsid w:val="00E6368C"/>
    <w:rsid w:val="00E63A2E"/>
    <w:rsid w:val="00E64923"/>
    <w:rsid w:val="00E64C0C"/>
    <w:rsid w:val="00E64D34"/>
    <w:rsid w:val="00E652A1"/>
    <w:rsid w:val="00E65A97"/>
    <w:rsid w:val="00E65AE9"/>
    <w:rsid w:val="00E66088"/>
    <w:rsid w:val="00E661C5"/>
    <w:rsid w:val="00E66996"/>
    <w:rsid w:val="00E66A78"/>
    <w:rsid w:val="00E66D24"/>
    <w:rsid w:val="00E66F61"/>
    <w:rsid w:val="00E672B3"/>
    <w:rsid w:val="00E6777D"/>
    <w:rsid w:val="00E7083F"/>
    <w:rsid w:val="00E70B14"/>
    <w:rsid w:val="00E719AE"/>
    <w:rsid w:val="00E719BF"/>
    <w:rsid w:val="00E71DEF"/>
    <w:rsid w:val="00E7202D"/>
    <w:rsid w:val="00E72D38"/>
    <w:rsid w:val="00E72EC0"/>
    <w:rsid w:val="00E7332A"/>
    <w:rsid w:val="00E7358F"/>
    <w:rsid w:val="00E7361B"/>
    <w:rsid w:val="00E73941"/>
    <w:rsid w:val="00E73CC4"/>
    <w:rsid w:val="00E742C7"/>
    <w:rsid w:val="00E747E2"/>
    <w:rsid w:val="00E749A9"/>
    <w:rsid w:val="00E74C69"/>
    <w:rsid w:val="00E74D4E"/>
    <w:rsid w:val="00E7562E"/>
    <w:rsid w:val="00E75861"/>
    <w:rsid w:val="00E7660D"/>
    <w:rsid w:val="00E77519"/>
    <w:rsid w:val="00E775E0"/>
    <w:rsid w:val="00E77F8F"/>
    <w:rsid w:val="00E81018"/>
    <w:rsid w:val="00E81519"/>
    <w:rsid w:val="00E816AF"/>
    <w:rsid w:val="00E81A63"/>
    <w:rsid w:val="00E82AD1"/>
    <w:rsid w:val="00E82BFE"/>
    <w:rsid w:val="00E82CCA"/>
    <w:rsid w:val="00E82CEB"/>
    <w:rsid w:val="00E83B06"/>
    <w:rsid w:val="00E83F1B"/>
    <w:rsid w:val="00E84209"/>
    <w:rsid w:val="00E84A9B"/>
    <w:rsid w:val="00E85548"/>
    <w:rsid w:val="00E85879"/>
    <w:rsid w:val="00E85C60"/>
    <w:rsid w:val="00E85C85"/>
    <w:rsid w:val="00E85D28"/>
    <w:rsid w:val="00E85F8D"/>
    <w:rsid w:val="00E866D0"/>
    <w:rsid w:val="00E86BA5"/>
    <w:rsid w:val="00E87261"/>
    <w:rsid w:val="00E8774B"/>
    <w:rsid w:val="00E87871"/>
    <w:rsid w:val="00E879E9"/>
    <w:rsid w:val="00E87FBC"/>
    <w:rsid w:val="00E90490"/>
    <w:rsid w:val="00E905C9"/>
    <w:rsid w:val="00E90878"/>
    <w:rsid w:val="00E90993"/>
    <w:rsid w:val="00E90DCC"/>
    <w:rsid w:val="00E91F47"/>
    <w:rsid w:val="00E92217"/>
    <w:rsid w:val="00E92473"/>
    <w:rsid w:val="00E92C04"/>
    <w:rsid w:val="00E94210"/>
    <w:rsid w:val="00E942A8"/>
    <w:rsid w:val="00E94531"/>
    <w:rsid w:val="00E94A36"/>
    <w:rsid w:val="00E94DAE"/>
    <w:rsid w:val="00E94E03"/>
    <w:rsid w:val="00E94F1E"/>
    <w:rsid w:val="00E9513E"/>
    <w:rsid w:val="00E95C9F"/>
    <w:rsid w:val="00E962D4"/>
    <w:rsid w:val="00E962DB"/>
    <w:rsid w:val="00E96342"/>
    <w:rsid w:val="00E964E9"/>
    <w:rsid w:val="00E96596"/>
    <w:rsid w:val="00E96E36"/>
    <w:rsid w:val="00E97495"/>
    <w:rsid w:val="00E97760"/>
    <w:rsid w:val="00E97AA8"/>
    <w:rsid w:val="00EA0040"/>
    <w:rsid w:val="00EA080D"/>
    <w:rsid w:val="00EA0C6B"/>
    <w:rsid w:val="00EA108C"/>
    <w:rsid w:val="00EA184A"/>
    <w:rsid w:val="00EA1A27"/>
    <w:rsid w:val="00EA1B31"/>
    <w:rsid w:val="00EA233D"/>
    <w:rsid w:val="00EA251B"/>
    <w:rsid w:val="00EA2526"/>
    <w:rsid w:val="00EA29CB"/>
    <w:rsid w:val="00EA3154"/>
    <w:rsid w:val="00EA3205"/>
    <w:rsid w:val="00EA32A3"/>
    <w:rsid w:val="00EA37C8"/>
    <w:rsid w:val="00EA3BAE"/>
    <w:rsid w:val="00EA3D14"/>
    <w:rsid w:val="00EA3DF0"/>
    <w:rsid w:val="00EA4235"/>
    <w:rsid w:val="00EA436A"/>
    <w:rsid w:val="00EA494C"/>
    <w:rsid w:val="00EA4DC9"/>
    <w:rsid w:val="00EA4E15"/>
    <w:rsid w:val="00EA55C3"/>
    <w:rsid w:val="00EA56AD"/>
    <w:rsid w:val="00EA5B98"/>
    <w:rsid w:val="00EA6919"/>
    <w:rsid w:val="00EA70F9"/>
    <w:rsid w:val="00EB0DF8"/>
    <w:rsid w:val="00EB127E"/>
    <w:rsid w:val="00EB185B"/>
    <w:rsid w:val="00EB1BB9"/>
    <w:rsid w:val="00EB27E9"/>
    <w:rsid w:val="00EB2943"/>
    <w:rsid w:val="00EB2B3C"/>
    <w:rsid w:val="00EB30B2"/>
    <w:rsid w:val="00EB3669"/>
    <w:rsid w:val="00EB3816"/>
    <w:rsid w:val="00EB385D"/>
    <w:rsid w:val="00EB4322"/>
    <w:rsid w:val="00EB4E01"/>
    <w:rsid w:val="00EB4FA7"/>
    <w:rsid w:val="00EB5225"/>
    <w:rsid w:val="00EB6386"/>
    <w:rsid w:val="00EB653C"/>
    <w:rsid w:val="00EB6CEE"/>
    <w:rsid w:val="00EB6F69"/>
    <w:rsid w:val="00EB7FFC"/>
    <w:rsid w:val="00EC0364"/>
    <w:rsid w:val="00EC04B0"/>
    <w:rsid w:val="00EC0635"/>
    <w:rsid w:val="00EC07F9"/>
    <w:rsid w:val="00EC07FF"/>
    <w:rsid w:val="00EC0A8B"/>
    <w:rsid w:val="00EC13DC"/>
    <w:rsid w:val="00EC153F"/>
    <w:rsid w:val="00EC158A"/>
    <w:rsid w:val="00EC1B3A"/>
    <w:rsid w:val="00EC1BEE"/>
    <w:rsid w:val="00EC1D48"/>
    <w:rsid w:val="00EC1EBC"/>
    <w:rsid w:val="00EC21FE"/>
    <w:rsid w:val="00EC2443"/>
    <w:rsid w:val="00EC2B1F"/>
    <w:rsid w:val="00EC3605"/>
    <w:rsid w:val="00EC38D1"/>
    <w:rsid w:val="00EC4491"/>
    <w:rsid w:val="00EC45C9"/>
    <w:rsid w:val="00EC4717"/>
    <w:rsid w:val="00EC4740"/>
    <w:rsid w:val="00EC475F"/>
    <w:rsid w:val="00EC4954"/>
    <w:rsid w:val="00EC4D46"/>
    <w:rsid w:val="00EC4D56"/>
    <w:rsid w:val="00EC5943"/>
    <w:rsid w:val="00EC5AD3"/>
    <w:rsid w:val="00EC5B06"/>
    <w:rsid w:val="00EC60B8"/>
    <w:rsid w:val="00EC60E1"/>
    <w:rsid w:val="00EC6A2C"/>
    <w:rsid w:val="00EC6B7A"/>
    <w:rsid w:val="00EC7C3F"/>
    <w:rsid w:val="00EC7DE4"/>
    <w:rsid w:val="00EC7FE6"/>
    <w:rsid w:val="00ED0334"/>
    <w:rsid w:val="00ED0FE8"/>
    <w:rsid w:val="00ED1637"/>
    <w:rsid w:val="00ED1641"/>
    <w:rsid w:val="00ED2329"/>
    <w:rsid w:val="00ED234A"/>
    <w:rsid w:val="00ED256C"/>
    <w:rsid w:val="00ED2E0E"/>
    <w:rsid w:val="00ED2EA1"/>
    <w:rsid w:val="00ED2F91"/>
    <w:rsid w:val="00ED3084"/>
    <w:rsid w:val="00ED3478"/>
    <w:rsid w:val="00ED35B5"/>
    <w:rsid w:val="00ED393E"/>
    <w:rsid w:val="00ED39BD"/>
    <w:rsid w:val="00ED3C4F"/>
    <w:rsid w:val="00ED3E24"/>
    <w:rsid w:val="00ED4257"/>
    <w:rsid w:val="00ED48DD"/>
    <w:rsid w:val="00ED4B7A"/>
    <w:rsid w:val="00ED4DD4"/>
    <w:rsid w:val="00ED5945"/>
    <w:rsid w:val="00EE0F94"/>
    <w:rsid w:val="00EE1089"/>
    <w:rsid w:val="00EE12C1"/>
    <w:rsid w:val="00EE174B"/>
    <w:rsid w:val="00EE1775"/>
    <w:rsid w:val="00EE26ED"/>
    <w:rsid w:val="00EE28E4"/>
    <w:rsid w:val="00EE3142"/>
    <w:rsid w:val="00EE33C7"/>
    <w:rsid w:val="00EE3574"/>
    <w:rsid w:val="00EE36F7"/>
    <w:rsid w:val="00EE3762"/>
    <w:rsid w:val="00EE3AD6"/>
    <w:rsid w:val="00EE3D60"/>
    <w:rsid w:val="00EE3DB3"/>
    <w:rsid w:val="00EE4103"/>
    <w:rsid w:val="00EE42ED"/>
    <w:rsid w:val="00EE4B1D"/>
    <w:rsid w:val="00EE4E74"/>
    <w:rsid w:val="00EE5415"/>
    <w:rsid w:val="00EE57A4"/>
    <w:rsid w:val="00EE5CE1"/>
    <w:rsid w:val="00EE6040"/>
    <w:rsid w:val="00EE61F3"/>
    <w:rsid w:val="00EE6AD1"/>
    <w:rsid w:val="00EE6B8B"/>
    <w:rsid w:val="00EE6D78"/>
    <w:rsid w:val="00EE7380"/>
    <w:rsid w:val="00EE7872"/>
    <w:rsid w:val="00EE7B74"/>
    <w:rsid w:val="00EE7BF9"/>
    <w:rsid w:val="00EE7D94"/>
    <w:rsid w:val="00EE7DCE"/>
    <w:rsid w:val="00EF0011"/>
    <w:rsid w:val="00EF0121"/>
    <w:rsid w:val="00EF045C"/>
    <w:rsid w:val="00EF0EEF"/>
    <w:rsid w:val="00EF0FA4"/>
    <w:rsid w:val="00EF1078"/>
    <w:rsid w:val="00EF1249"/>
    <w:rsid w:val="00EF1651"/>
    <w:rsid w:val="00EF1DE0"/>
    <w:rsid w:val="00EF2370"/>
    <w:rsid w:val="00EF2539"/>
    <w:rsid w:val="00EF2AEB"/>
    <w:rsid w:val="00EF2C17"/>
    <w:rsid w:val="00EF2E8F"/>
    <w:rsid w:val="00EF338B"/>
    <w:rsid w:val="00EF3CF6"/>
    <w:rsid w:val="00EF3D3A"/>
    <w:rsid w:val="00EF44AD"/>
    <w:rsid w:val="00EF4669"/>
    <w:rsid w:val="00EF490F"/>
    <w:rsid w:val="00EF49F8"/>
    <w:rsid w:val="00EF5D8A"/>
    <w:rsid w:val="00EF6244"/>
    <w:rsid w:val="00EF6D01"/>
    <w:rsid w:val="00EF6D34"/>
    <w:rsid w:val="00EF6DF2"/>
    <w:rsid w:val="00EF734A"/>
    <w:rsid w:val="00EF7720"/>
    <w:rsid w:val="00EF7B3C"/>
    <w:rsid w:val="00EF7DBC"/>
    <w:rsid w:val="00F002A6"/>
    <w:rsid w:val="00F00495"/>
    <w:rsid w:val="00F00B7B"/>
    <w:rsid w:val="00F018A3"/>
    <w:rsid w:val="00F018CA"/>
    <w:rsid w:val="00F02108"/>
    <w:rsid w:val="00F022EF"/>
    <w:rsid w:val="00F02785"/>
    <w:rsid w:val="00F02F24"/>
    <w:rsid w:val="00F04309"/>
    <w:rsid w:val="00F04361"/>
    <w:rsid w:val="00F04903"/>
    <w:rsid w:val="00F04E90"/>
    <w:rsid w:val="00F060DA"/>
    <w:rsid w:val="00F069F2"/>
    <w:rsid w:val="00F06F9D"/>
    <w:rsid w:val="00F0704C"/>
    <w:rsid w:val="00F079BA"/>
    <w:rsid w:val="00F07AA0"/>
    <w:rsid w:val="00F07B38"/>
    <w:rsid w:val="00F10411"/>
    <w:rsid w:val="00F1044B"/>
    <w:rsid w:val="00F1050C"/>
    <w:rsid w:val="00F10CA6"/>
    <w:rsid w:val="00F10DF9"/>
    <w:rsid w:val="00F11326"/>
    <w:rsid w:val="00F11D39"/>
    <w:rsid w:val="00F120F0"/>
    <w:rsid w:val="00F12394"/>
    <w:rsid w:val="00F129AC"/>
    <w:rsid w:val="00F1370F"/>
    <w:rsid w:val="00F13CF4"/>
    <w:rsid w:val="00F13D03"/>
    <w:rsid w:val="00F143E0"/>
    <w:rsid w:val="00F1452F"/>
    <w:rsid w:val="00F152F3"/>
    <w:rsid w:val="00F159E8"/>
    <w:rsid w:val="00F15AD4"/>
    <w:rsid w:val="00F15D99"/>
    <w:rsid w:val="00F15DD8"/>
    <w:rsid w:val="00F1631D"/>
    <w:rsid w:val="00F163A0"/>
    <w:rsid w:val="00F16C5A"/>
    <w:rsid w:val="00F17335"/>
    <w:rsid w:val="00F17639"/>
    <w:rsid w:val="00F17760"/>
    <w:rsid w:val="00F17D21"/>
    <w:rsid w:val="00F17F81"/>
    <w:rsid w:val="00F205F3"/>
    <w:rsid w:val="00F20B6B"/>
    <w:rsid w:val="00F21022"/>
    <w:rsid w:val="00F2187C"/>
    <w:rsid w:val="00F23803"/>
    <w:rsid w:val="00F23985"/>
    <w:rsid w:val="00F24096"/>
    <w:rsid w:val="00F243FE"/>
    <w:rsid w:val="00F2472F"/>
    <w:rsid w:val="00F250A1"/>
    <w:rsid w:val="00F256C0"/>
    <w:rsid w:val="00F25FA7"/>
    <w:rsid w:val="00F26034"/>
    <w:rsid w:val="00F2687F"/>
    <w:rsid w:val="00F26B63"/>
    <w:rsid w:val="00F26D26"/>
    <w:rsid w:val="00F26DDA"/>
    <w:rsid w:val="00F2713D"/>
    <w:rsid w:val="00F27939"/>
    <w:rsid w:val="00F30011"/>
    <w:rsid w:val="00F3005B"/>
    <w:rsid w:val="00F3005E"/>
    <w:rsid w:val="00F300FB"/>
    <w:rsid w:val="00F320D9"/>
    <w:rsid w:val="00F32799"/>
    <w:rsid w:val="00F32912"/>
    <w:rsid w:val="00F32D39"/>
    <w:rsid w:val="00F331B2"/>
    <w:rsid w:val="00F338C4"/>
    <w:rsid w:val="00F341C4"/>
    <w:rsid w:val="00F34860"/>
    <w:rsid w:val="00F355BC"/>
    <w:rsid w:val="00F35641"/>
    <w:rsid w:val="00F35A82"/>
    <w:rsid w:val="00F35AB0"/>
    <w:rsid w:val="00F35C32"/>
    <w:rsid w:val="00F35C7E"/>
    <w:rsid w:val="00F362F5"/>
    <w:rsid w:val="00F36A17"/>
    <w:rsid w:val="00F36A3F"/>
    <w:rsid w:val="00F36C14"/>
    <w:rsid w:val="00F3702D"/>
    <w:rsid w:val="00F37558"/>
    <w:rsid w:val="00F416CA"/>
    <w:rsid w:val="00F4177B"/>
    <w:rsid w:val="00F4198C"/>
    <w:rsid w:val="00F419A6"/>
    <w:rsid w:val="00F4201C"/>
    <w:rsid w:val="00F42250"/>
    <w:rsid w:val="00F4245D"/>
    <w:rsid w:val="00F42C2E"/>
    <w:rsid w:val="00F4321F"/>
    <w:rsid w:val="00F434A4"/>
    <w:rsid w:val="00F43739"/>
    <w:rsid w:val="00F445FD"/>
    <w:rsid w:val="00F44A30"/>
    <w:rsid w:val="00F44CBF"/>
    <w:rsid w:val="00F44DE0"/>
    <w:rsid w:val="00F45156"/>
    <w:rsid w:val="00F4539F"/>
    <w:rsid w:val="00F45B93"/>
    <w:rsid w:val="00F46466"/>
    <w:rsid w:val="00F4666A"/>
    <w:rsid w:val="00F46719"/>
    <w:rsid w:val="00F47027"/>
    <w:rsid w:val="00F47479"/>
    <w:rsid w:val="00F47A97"/>
    <w:rsid w:val="00F47B10"/>
    <w:rsid w:val="00F47D71"/>
    <w:rsid w:val="00F47E5E"/>
    <w:rsid w:val="00F5000F"/>
    <w:rsid w:val="00F502A8"/>
    <w:rsid w:val="00F51216"/>
    <w:rsid w:val="00F51C75"/>
    <w:rsid w:val="00F53153"/>
    <w:rsid w:val="00F53421"/>
    <w:rsid w:val="00F53BF0"/>
    <w:rsid w:val="00F547B4"/>
    <w:rsid w:val="00F5553A"/>
    <w:rsid w:val="00F5567C"/>
    <w:rsid w:val="00F55841"/>
    <w:rsid w:val="00F55A12"/>
    <w:rsid w:val="00F56143"/>
    <w:rsid w:val="00F56196"/>
    <w:rsid w:val="00F56374"/>
    <w:rsid w:val="00F567D8"/>
    <w:rsid w:val="00F56A46"/>
    <w:rsid w:val="00F56BCF"/>
    <w:rsid w:val="00F57155"/>
    <w:rsid w:val="00F574A3"/>
    <w:rsid w:val="00F578CA"/>
    <w:rsid w:val="00F579F3"/>
    <w:rsid w:val="00F603D4"/>
    <w:rsid w:val="00F604BC"/>
    <w:rsid w:val="00F605D5"/>
    <w:rsid w:val="00F60DB9"/>
    <w:rsid w:val="00F61CF2"/>
    <w:rsid w:val="00F61F13"/>
    <w:rsid w:val="00F62103"/>
    <w:rsid w:val="00F62D6A"/>
    <w:rsid w:val="00F62EC8"/>
    <w:rsid w:val="00F62F76"/>
    <w:rsid w:val="00F63036"/>
    <w:rsid w:val="00F63072"/>
    <w:rsid w:val="00F634F8"/>
    <w:rsid w:val="00F64419"/>
    <w:rsid w:val="00F646AB"/>
    <w:rsid w:val="00F64903"/>
    <w:rsid w:val="00F654C1"/>
    <w:rsid w:val="00F65A7A"/>
    <w:rsid w:val="00F65FBC"/>
    <w:rsid w:val="00F66266"/>
    <w:rsid w:val="00F67242"/>
    <w:rsid w:val="00F6753F"/>
    <w:rsid w:val="00F67670"/>
    <w:rsid w:val="00F67B56"/>
    <w:rsid w:val="00F67E01"/>
    <w:rsid w:val="00F67F39"/>
    <w:rsid w:val="00F7003A"/>
    <w:rsid w:val="00F706C6"/>
    <w:rsid w:val="00F70963"/>
    <w:rsid w:val="00F70969"/>
    <w:rsid w:val="00F70D2E"/>
    <w:rsid w:val="00F70D67"/>
    <w:rsid w:val="00F70DEE"/>
    <w:rsid w:val="00F72416"/>
    <w:rsid w:val="00F7251C"/>
    <w:rsid w:val="00F72B8F"/>
    <w:rsid w:val="00F72DC7"/>
    <w:rsid w:val="00F72F06"/>
    <w:rsid w:val="00F7301A"/>
    <w:rsid w:val="00F7301D"/>
    <w:rsid w:val="00F73280"/>
    <w:rsid w:val="00F73A4B"/>
    <w:rsid w:val="00F744CE"/>
    <w:rsid w:val="00F74620"/>
    <w:rsid w:val="00F7584D"/>
    <w:rsid w:val="00F75ABA"/>
    <w:rsid w:val="00F75AE3"/>
    <w:rsid w:val="00F75DC8"/>
    <w:rsid w:val="00F768A3"/>
    <w:rsid w:val="00F769B8"/>
    <w:rsid w:val="00F76EC2"/>
    <w:rsid w:val="00F77363"/>
    <w:rsid w:val="00F779AC"/>
    <w:rsid w:val="00F80322"/>
    <w:rsid w:val="00F80BDE"/>
    <w:rsid w:val="00F81451"/>
    <w:rsid w:val="00F81669"/>
    <w:rsid w:val="00F817E2"/>
    <w:rsid w:val="00F819F6"/>
    <w:rsid w:val="00F81C78"/>
    <w:rsid w:val="00F8246F"/>
    <w:rsid w:val="00F8280C"/>
    <w:rsid w:val="00F82C1B"/>
    <w:rsid w:val="00F82C96"/>
    <w:rsid w:val="00F843D9"/>
    <w:rsid w:val="00F84468"/>
    <w:rsid w:val="00F845C5"/>
    <w:rsid w:val="00F846C3"/>
    <w:rsid w:val="00F849A1"/>
    <w:rsid w:val="00F84A3A"/>
    <w:rsid w:val="00F84E04"/>
    <w:rsid w:val="00F84E69"/>
    <w:rsid w:val="00F85F5A"/>
    <w:rsid w:val="00F85FD7"/>
    <w:rsid w:val="00F86021"/>
    <w:rsid w:val="00F8657D"/>
    <w:rsid w:val="00F868DF"/>
    <w:rsid w:val="00F86AE2"/>
    <w:rsid w:val="00F87A73"/>
    <w:rsid w:val="00F900D7"/>
    <w:rsid w:val="00F904A6"/>
    <w:rsid w:val="00F90C09"/>
    <w:rsid w:val="00F913A1"/>
    <w:rsid w:val="00F9155F"/>
    <w:rsid w:val="00F9218C"/>
    <w:rsid w:val="00F92A72"/>
    <w:rsid w:val="00F92D1B"/>
    <w:rsid w:val="00F937A4"/>
    <w:rsid w:val="00F94466"/>
    <w:rsid w:val="00F94A14"/>
    <w:rsid w:val="00F95042"/>
    <w:rsid w:val="00F951D1"/>
    <w:rsid w:val="00F95853"/>
    <w:rsid w:val="00F96855"/>
    <w:rsid w:val="00F96B8B"/>
    <w:rsid w:val="00F96D13"/>
    <w:rsid w:val="00F96E00"/>
    <w:rsid w:val="00F97508"/>
    <w:rsid w:val="00F97E10"/>
    <w:rsid w:val="00F97E17"/>
    <w:rsid w:val="00F97EF6"/>
    <w:rsid w:val="00FA0E4F"/>
    <w:rsid w:val="00FA0ECE"/>
    <w:rsid w:val="00FA14E1"/>
    <w:rsid w:val="00FA177D"/>
    <w:rsid w:val="00FA1887"/>
    <w:rsid w:val="00FA21B9"/>
    <w:rsid w:val="00FA23A1"/>
    <w:rsid w:val="00FA2A98"/>
    <w:rsid w:val="00FA2B68"/>
    <w:rsid w:val="00FA2F1E"/>
    <w:rsid w:val="00FA2F48"/>
    <w:rsid w:val="00FA33AF"/>
    <w:rsid w:val="00FA3BED"/>
    <w:rsid w:val="00FA3CEE"/>
    <w:rsid w:val="00FA5DF7"/>
    <w:rsid w:val="00FA5F33"/>
    <w:rsid w:val="00FA69CB"/>
    <w:rsid w:val="00FA700E"/>
    <w:rsid w:val="00FA73CE"/>
    <w:rsid w:val="00FA7ED2"/>
    <w:rsid w:val="00FB012A"/>
    <w:rsid w:val="00FB053C"/>
    <w:rsid w:val="00FB05EC"/>
    <w:rsid w:val="00FB101E"/>
    <w:rsid w:val="00FB1066"/>
    <w:rsid w:val="00FB10BA"/>
    <w:rsid w:val="00FB1970"/>
    <w:rsid w:val="00FB2195"/>
    <w:rsid w:val="00FB25AC"/>
    <w:rsid w:val="00FB29C3"/>
    <w:rsid w:val="00FB2E68"/>
    <w:rsid w:val="00FB2EB6"/>
    <w:rsid w:val="00FB3273"/>
    <w:rsid w:val="00FB3B68"/>
    <w:rsid w:val="00FB3BAB"/>
    <w:rsid w:val="00FB3D46"/>
    <w:rsid w:val="00FB3EB6"/>
    <w:rsid w:val="00FB4281"/>
    <w:rsid w:val="00FB43B7"/>
    <w:rsid w:val="00FB4A55"/>
    <w:rsid w:val="00FB4B84"/>
    <w:rsid w:val="00FB4D98"/>
    <w:rsid w:val="00FB4E9B"/>
    <w:rsid w:val="00FB4EF4"/>
    <w:rsid w:val="00FB58F9"/>
    <w:rsid w:val="00FB59C5"/>
    <w:rsid w:val="00FB5A57"/>
    <w:rsid w:val="00FB5D8B"/>
    <w:rsid w:val="00FB5E4C"/>
    <w:rsid w:val="00FB665F"/>
    <w:rsid w:val="00FB6C4B"/>
    <w:rsid w:val="00FB6D07"/>
    <w:rsid w:val="00FB73BB"/>
    <w:rsid w:val="00FB74F6"/>
    <w:rsid w:val="00FC0373"/>
    <w:rsid w:val="00FC0440"/>
    <w:rsid w:val="00FC0462"/>
    <w:rsid w:val="00FC06BF"/>
    <w:rsid w:val="00FC08BA"/>
    <w:rsid w:val="00FC08BF"/>
    <w:rsid w:val="00FC1378"/>
    <w:rsid w:val="00FC145D"/>
    <w:rsid w:val="00FC1796"/>
    <w:rsid w:val="00FC19C1"/>
    <w:rsid w:val="00FC1B0C"/>
    <w:rsid w:val="00FC1F09"/>
    <w:rsid w:val="00FC203A"/>
    <w:rsid w:val="00FC2155"/>
    <w:rsid w:val="00FC29A1"/>
    <w:rsid w:val="00FC346C"/>
    <w:rsid w:val="00FC3F3E"/>
    <w:rsid w:val="00FC4B94"/>
    <w:rsid w:val="00FC4EA8"/>
    <w:rsid w:val="00FC5835"/>
    <w:rsid w:val="00FC591D"/>
    <w:rsid w:val="00FC5AD9"/>
    <w:rsid w:val="00FC5B1A"/>
    <w:rsid w:val="00FC6382"/>
    <w:rsid w:val="00FC6E33"/>
    <w:rsid w:val="00FC71F3"/>
    <w:rsid w:val="00FC7965"/>
    <w:rsid w:val="00FC7E80"/>
    <w:rsid w:val="00FD03EC"/>
    <w:rsid w:val="00FD0767"/>
    <w:rsid w:val="00FD0D92"/>
    <w:rsid w:val="00FD0FB0"/>
    <w:rsid w:val="00FD1001"/>
    <w:rsid w:val="00FD134F"/>
    <w:rsid w:val="00FD1490"/>
    <w:rsid w:val="00FD1876"/>
    <w:rsid w:val="00FD240E"/>
    <w:rsid w:val="00FD357A"/>
    <w:rsid w:val="00FD3C3B"/>
    <w:rsid w:val="00FD4482"/>
    <w:rsid w:val="00FD44B8"/>
    <w:rsid w:val="00FD46F7"/>
    <w:rsid w:val="00FD4766"/>
    <w:rsid w:val="00FD49E2"/>
    <w:rsid w:val="00FD52E6"/>
    <w:rsid w:val="00FD59AB"/>
    <w:rsid w:val="00FD61FB"/>
    <w:rsid w:val="00FD6900"/>
    <w:rsid w:val="00FD76B4"/>
    <w:rsid w:val="00FD78C2"/>
    <w:rsid w:val="00FD7BDE"/>
    <w:rsid w:val="00FE05F2"/>
    <w:rsid w:val="00FE061F"/>
    <w:rsid w:val="00FE0F99"/>
    <w:rsid w:val="00FE1183"/>
    <w:rsid w:val="00FE12E9"/>
    <w:rsid w:val="00FE1E70"/>
    <w:rsid w:val="00FE1F35"/>
    <w:rsid w:val="00FE2795"/>
    <w:rsid w:val="00FE27F8"/>
    <w:rsid w:val="00FE282F"/>
    <w:rsid w:val="00FE2A32"/>
    <w:rsid w:val="00FE2D3B"/>
    <w:rsid w:val="00FE34EC"/>
    <w:rsid w:val="00FE3781"/>
    <w:rsid w:val="00FE3CB8"/>
    <w:rsid w:val="00FE3E39"/>
    <w:rsid w:val="00FE414A"/>
    <w:rsid w:val="00FE4926"/>
    <w:rsid w:val="00FE4FB5"/>
    <w:rsid w:val="00FE6475"/>
    <w:rsid w:val="00FE70FF"/>
    <w:rsid w:val="00FE7FC4"/>
    <w:rsid w:val="00FF0CAA"/>
    <w:rsid w:val="00FF0FFB"/>
    <w:rsid w:val="00FF1024"/>
    <w:rsid w:val="00FF14CB"/>
    <w:rsid w:val="00FF1AFA"/>
    <w:rsid w:val="00FF1D8A"/>
    <w:rsid w:val="00FF1F86"/>
    <w:rsid w:val="00FF23A5"/>
    <w:rsid w:val="00FF2B8B"/>
    <w:rsid w:val="00FF2DC8"/>
    <w:rsid w:val="00FF2E14"/>
    <w:rsid w:val="00FF3F27"/>
    <w:rsid w:val="00FF3F30"/>
    <w:rsid w:val="00FF4804"/>
    <w:rsid w:val="00FF4BB3"/>
    <w:rsid w:val="00FF5460"/>
    <w:rsid w:val="00FF585B"/>
    <w:rsid w:val="00FF62EA"/>
    <w:rsid w:val="00FF636B"/>
    <w:rsid w:val="00FF6431"/>
    <w:rsid w:val="00FF65A1"/>
    <w:rsid w:val="00FF69EE"/>
    <w:rsid w:val="00FF70EE"/>
    <w:rsid w:val="00FF7271"/>
    <w:rsid w:val="00FF74DE"/>
    <w:rsid w:val="00FF7BE3"/>
    <w:rsid w:val="00FF7FFA"/>
    <w:rsid w:val="082B20AE"/>
    <w:rsid w:val="10A9F239"/>
    <w:rsid w:val="13729F00"/>
    <w:rsid w:val="26E7861D"/>
    <w:rsid w:val="3CFD6CCE"/>
    <w:rsid w:val="40D52946"/>
    <w:rsid w:val="50E8F90A"/>
    <w:rsid w:val="65AEDFDF"/>
    <w:rsid w:val="740F7373"/>
    <w:rsid w:val="7B0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6795D"/>
  <w15:docId w15:val="{7DC10633-4C3A-4EAF-BE39-493897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E9"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Body"/>
    <w:link w:val="Heading1Char"/>
    <w:uiPriority w:val="9"/>
    <w:qFormat/>
    <w:rsid w:val="004731E9"/>
    <w:pPr>
      <w:keepNext/>
      <w:pageBreakBefore/>
      <w:numPr>
        <w:numId w:val="10"/>
      </w:numPr>
      <w:spacing w:before="480" w:after="960" w:line="276" w:lineRule="auto"/>
      <w:outlineLvl w:val="0"/>
    </w:pPr>
    <w:rPr>
      <w:rFonts w:ascii="Arial" w:eastAsia="Times New Roman" w:hAnsi="Arial" w:cs="Arial"/>
      <w:b/>
      <w:bCs/>
      <w:color w:val="365F91"/>
      <w:sz w:val="36"/>
      <w:szCs w:val="36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4731E9"/>
    <w:pPr>
      <w:pageBreakBefore w:val="0"/>
      <w:numPr>
        <w:ilvl w:val="1"/>
      </w:numPr>
      <w:spacing w:before="360" w:after="180"/>
      <w:outlineLvl w:val="1"/>
    </w:pPr>
    <w:rPr>
      <w:bCs w:val="0"/>
      <w:color w:val="4F81BD"/>
      <w:sz w:val="32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731E9"/>
    <w:pPr>
      <w:numPr>
        <w:ilvl w:val="2"/>
      </w:numPr>
      <w:outlineLvl w:val="2"/>
    </w:pPr>
    <w:rPr>
      <w:rFonts w:eastAsiaTheme="majorEastAsia"/>
      <w:bCs/>
      <w:i/>
      <w:color w:val="auto"/>
      <w:sz w:val="28"/>
      <w:szCs w:val="28"/>
      <w:u w:val="single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4731E9"/>
    <w:pPr>
      <w:numPr>
        <w:ilvl w:val="3"/>
      </w:numPr>
      <w:spacing w:after="0"/>
      <w:outlineLvl w:val="3"/>
    </w:pPr>
    <w:rPr>
      <w:bCs w:val="0"/>
      <w:iCs/>
      <w:color w:val="244061"/>
      <w:u w:val="none"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4731E9"/>
    <w:pPr>
      <w:numPr>
        <w:ilvl w:val="4"/>
      </w:numPr>
      <w:outlineLvl w:val="4"/>
    </w:pPr>
    <w:rPr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1E9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E9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E9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E9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4731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31E9"/>
  </w:style>
  <w:style w:type="paragraph" w:styleId="ListParagraph">
    <w:name w:val="List Paragraph"/>
    <w:basedOn w:val="Body"/>
    <w:uiPriority w:val="34"/>
    <w:qFormat/>
    <w:rsid w:val="004731E9"/>
    <w:pPr>
      <w:spacing w:before="0" w:after="100"/>
      <w:ind w:left="360"/>
      <w:contextualSpacing/>
    </w:pPr>
  </w:style>
  <w:style w:type="character" w:customStyle="1" w:styleId="Heading1Char">
    <w:name w:val="Heading 1 Char"/>
    <w:link w:val="Heading1"/>
    <w:uiPriority w:val="9"/>
    <w:rsid w:val="004731E9"/>
    <w:rPr>
      <w:rFonts w:ascii="Arial" w:eastAsia="Times New Roman" w:hAnsi="Arial" w:cs="Arial"/>
      <w:b/>
      <w:bCs/>
      <w:color w:val="365F91"/>
      <w:sz w:val="36"/>
      <w:szCs w:val="36"/>
    </w:rPr>
  </w:style>
  <w:style w:type="character" w:customStyle="1" w:styleId="Heading2Char">
    <w:name w:val="Heading 2 Char"/>
    <w:link w:val="Heading2"/>
    <w:uiPriority w:val="9"/>
    <w:rsid w:val="004731E9"/>
    <w:rPr>
      <w:rFonts w:ascii="Arial" w:eastAsia="Times New Roman" w:hAnsi="Arial" w:cs="Arial"/>
      <w:b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4731E9"/>
    <w:rPr>
      <w:rFonts w:ascii="Arial" w:eastAsiaTheme="majorEastAsia" w:hAnsi="Arial" w:cs="Arial"/>
      <w:b/>
      <w:bCs/>
      <w:i/>
      <w:sz w:val="28"/>
      <w:szCs w:val="28"/>
      <w:u w:val="single"/>
    </w:rPr>
  </w:style>
  <w:style w:type="character" w:customStyle="1" w:styleId="Heading4Char">
    <w:name w:val="Heading 4 Char"/>
    <w:link w:val="Heading4"/>
    <w:uiPriority w:val="9"/>
    <w:rsid w:val="004731E9"/>
    <w:rPr>
      <w:rFonts w:ascii="Arial" w:eastAsiaTheme="majorEastAsia" w:hAnsi="Arial" w:cs="Arial"/>
      <w:b/>
      <w:i/>
      <w:iCs/>
      <w:color w:val="244061"/>
      <w:sz w:val="28"/>
      <w:szCs w:val="28"/>
    </w:rPr>
  </w:style>
  <w:style w:type="character" w:styleId="Hyperlink">
    <w:name w:val="Hyperlink"/>
    <w:uiPriority w:val="99"/>
    <w:unhideWhenUsed/>
    <w:rsid w:val="004731E9"/>
    <w:rPr>
      <w:rFonts w:ascii="Calibri" w:eastAsia="Calibri" w:hAnsi="Calibri" w:cs="Times New Roman"/>
      <w:color w:val="4F81BD"/>
      <w:u w:val="single"/>
    </w:rPr>
  </w:style>
  <w:style w:type="numbering" w:customStyle="1" w:styleId="Headings">
    <w:name w:val="Headings"/>
    <w:uiPriority w:val="99"/>
    <w:rsid w:val="004731E9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4731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731E9"/>
    <w:rPr>
      <w:sz w:val="22"/>
      <w:szCs w:val="22"/>
    </w:rPr>
  </w:style>
  <w:style w:type="paragraph" w:customStyle="1" w:styleId="Body">
    <w:name w:val="Body"/>
    <w:basedOn w:val="Normal"/>
    <w:link w:val="BodyChar"/>
    <w:qFormat/>
    <w:rsid w:val="004731E9"/>
    <w:pPr>
      <w:spacing w:before="160" w:after="160" w:line="240" w:lineRule="auto"/>
    </w:pPr>
  </w:style>
  <w:style w:type="paragraph" w:customStyle="1" w:styleId="BodyKWN">
    <w:name w:val="Body KWN"/>
    <w:basedOn w:val="Body"/>
    <w:link w:val="BodyKWNChar"/>
    <w:qFormat/>
    <w:rsid w:val="004731E9"/>
    <w:pPr>
      <w:keepNext/>
    </w:pPr>
  </w:style>
  <w:style w:type="character" w:customStyle="1" w:styleId="BodyChar">
    <w:name w:val="Body Char"/>
    <w:link w:val="Body"/>
    <w:rsid w:val="004731E9"/>
    <w:rPr>
      <w:sz w:val="22"/>
      <w:szCs w:val="22"/>
    </w:rPr>
  </w:style>
  <w:style w:type="paragraph" w:customStyle="1" w:styleId="Num11">
    <w:name w:val="Num1_1"/>
    <w:basedOn w:val="Body"/>
    <w:next w:val="Num12"/>
    <w:link w:val="Num11Char"/>
    <w:qFormat/>
    <w:rsid w:val="003042A4"/>
    <w:pPr>
      <w:keepNext/>
      <w:spacing w:before="0" w:after="100"/>
    </w:pPr>
  </w:style>
  <w:style w:type="character" w:customStyle="1" w:styleId="BodyKWNChar">
    <w:name w:val="Body KWN Char"/>
    <w:link w:val="BodyKWN"/>
    <w:rsid w:val="004731E9"/>
    <w:rPr>
      <w:sz w:val="22"/>
      <w:szCs w:val="22"/>
    </w:rPr>
  </w:style>
  <w:style w:type="paragraph" w:customStyle="1" w:styleId="Num12">
    <w:name w:val="Num1_2"/>
    <w:basedOn w:val="Num11"/>
    <w:link w:val="Num12Char"/>
    <w:qFormat/>
    <w:rsid w:val="003042A4"/>
    <w:pPr>
      <w:keepNext w:val="0"/>
    </w:pPr>
  </w:style>
  <w:style w:type="paragraph" w:customStyle="1" w:styleId="Num1last">
    <w:name w:val="Num1_last"/>
    <w:basedOn w:val="Normal"/>
    <w:link w:val="Num1lastChar"/>
    <w:qFormat/>
    <w:rsid w:val="003042A4"/>
    <w:pPr>
      <w:spacing w:line="252" w:lineRule="auto"/>
    </w:pPr>
  </w:style>
  <w:style w:type="character" w:customStyle="1" w:styleId="Num11Char">
    <w:name w:val="Num1_1 Char"/>
    <w:link w:val="Num11"/>
    <w:rsid w:val="003042A4"/>
    <w:rPr>
      <w:sz w:val="22"/>
      <w:szCs w:val="22"/>
    </w:rPr>
  </w:style>
  <w:style w:type="paragraph" w:customStyle="1" w:styleId="Num13">
    <w:name w:val="Num1_3"/>
    <w:basedOn w:val="Num12"/>
    <w:next w:val="Body"/>
    <w:link w:val="Num13Char"/>
    <w:qFormat/>
    <w:rsid w:val="003042A4"/>
  </w:style>
  <w:style w:type="numbering" w:customStyle="1" w:styleId="NumList1">
    <w:name w:val="NumList1"/>
    <w:uiPriority w:val="99"/>
    <w:rsid w:val="004731E9"/>
    <w:pPr>
      <w:numPr>
        <w:numId w:val="2"/>
      </w:numPr>
    </w:pPr>
  </w:style>
  <w:style w:type="character" w:customStyle="1" w:styleId="Num1lastChar">
    <w:name w:val="Num1_last Char"/>
    <w:link w:val="Num1last"/>
    <w:rsid w:val="003042A4"/>
    <w:rPr>
      <w:sz w:val="22"/>
      <w:szCs w:val="22"/>
    </w:rPr>
  </w:style>
  <w:style w:type="paragraph" w:customStyle="1" w:styleId="Body2">
    <w:name w:val="Body2"/>
    <w:basedOn w:val="Body"/>
    <w:link w:val="Body2Char"/>
    <w:qFormat/>
    <w:rsid w:val="004731E9"/>
    <w:pPr>
      <w:ind w:left="360"/>
    </w:pPr>
  </w:style>
  <w:style w:type="paragraph" w:customStyle="1" w:styleId="Graphic">
    <w:name w:val="Graphic"/>
    <w:basedOn w:val="Body"/>
    <w:link w:val="GraphicChar"/>
    <w:qFormat/>
    <w:rsid w:val="004731E9"/>
  </w:style>
  <w:style w:type="character" w:customStyle="1" w:styleId="Body2Char">
    <w:name w:val="Body2 Char"/>
    <w:link w:val="Body2"/>
    <w:rsid w:val="004731E9"/>
    <w:rPr>
      <w:sz w:val="22"/>
      <w:szCs w:val="22"/>
    </w:rPr>
  </w:style>
  <w:style w:type="paragraph" w:customStyle="1" w:styleId="Graphic2">
    <w:name w:val="Graphic2"/>
    <w:basedOn w:val="Body2"/>
    <w:link w:val="Graphic2Char"/>
    <w:qFormat/>
    <w:rsid w:val="004731E9"/>
    <w:pPr>
      <w:spacing w:before="0" w:after="100"/>
    </w:pPr>
  </w:style>
  <w:style w:type="character" w:customStyle="1" w:styleId="GraphicChar">
    <w:name w:val="Graphic Char"/>
    <w:link w:val="Graphic"/>
    <w:rsid w:val="004731E9"/>
    <w:rPr>
      <w:sz w:val="22"/>
      <w:szCs w:val="22"/>
    </w:rPr>
  </w:style>
  <w:style w:type="table" w:styleId="TableGrid">
    <w:name w:val="Table Grid"/>
    <w:basedOn w:val="TableNormal"/>
    <w:rsid w:val="00473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phic2Char">
    <w:name w:val="Graphic2 Char"/>
    <w:basedOn w:val="Body2Char"/>
    <w:link w:val="Graphic2"/>
    <w:rsid w:val="004731E9"/>
    <w:rPr>
      <w:sz w:val="22"/>
      <w:szCs w:val="22"/>
    </w:rPr>
  </w:style>
  <w:style w:type="paragraph" w:customStyle="1" w:styleId="code">
    <w:name w:val="code"/>
    <w:link w:val="codeChar"/>
    <w:qFormat/>
    <w:rsid w:val="004731E9"/>
    <w:pPr>
      <w:pBdr>
        <w:top w:val="single" w:sz="4" w:space="6" w:color="E0E0E0"/>
        <w:left w:val="single" w:sz="4" w:space="6" w:color="E0E0E0"/>
        <w:bottom w:val="single" w:sz="4" w:space="6" w:color="E0E0E0"/>
        <w:right w:val="single" w:sz="4" w:space="6" w:color="E0E0E0"/>
      </w:pBdr>
      <w:shd w:val="clear" w:color="auto" w:fill="E0E0E0"/>
      <w:spacing w:line="252" w:lineRule="auto"/>
      <w:contextualSpacing/>
    </w:pPr>
    <w:rPr>
      <w:rFonts w:ascii="Arial" w:hAnsi="Arial" w:cs="Arial"/>
      <w:sz w:val="18"/>
      <w:szCs w:val="18"/>
    </w:rPr>
  </w:style>
  <w:style w:type="paragraph" w:customStyle="1" w:styleId="codevalue">
    <w:name w:val="code_value"/>
    <w:basedOn w:val="code"/>
    <w:link w:val="codevalueChar"/>
    <w:qFormat/>
    <w:rsid w:val="004731E9"/>
    <w:rPr>
      <w:color w:val="943634"/>
    </w:rPr>
  </w:style>
  <w:style w:type="character" w:customStyle="1" w:styleId="codeChar">
    <w:name w:val="code Char"/>
    <w:link w:val="code"/>
    <w:rsid w:val="004731E9"/>
    <w:rPr>
      <w:rFonts w:ascii="Arial" w:hAnsi="Arial" w:cs="Arial"/>
      <w:sz w:val="18"/>
      <w:szCs w:val="18"/>
      <w:shd w:val="clear" w:color="auto" w:fill="E0E0E0"/>
    </w:rPr>
  </w:style>
  <w:style w:type="paragraph" w:customStyle="1" w:styleId="codecomment">
    <w:name w:val="code_comment"/>
    <w:basedOn w:val="code"/>
    <w:link w:val="codecommentChar"/>
    <w:qFormat/>
    <w:rsid w:val="004731E9"/>
    <w:rPr>
      <w:color w:val="76923C"/>
    </w:rPr>
  </w:style>
  <w:style w:type="character" w:customStyle="1" w:styleId="codevalueChar">
    <w:name w:val="code_value Char"/>
    <w:link w:val="codevalue"/>
    <w:rsid w:val="004731E9"/>
    <w:rPr>
      <w:rFonts w:ascii="Arial" w:hAnsi="Arial" w:cs="Arial"/>
      <w:color w:val="943634"/>
      <w:sz w:val="18"/>
      <w:szCs w:val="18"/>
      <w:shd w:val="clear" w:color="auto" w:fill="E0E0E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1E9"/>
    <w:pPr>
      <w:outlineLvl w:val="9"/>
    </w:pPr>
    <w:rPr>
      <w:rFonts w:ascii="Cambria" w:hAnsi="Cambria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1E9"/>
    <w:pPr>
      <w:keepNext/>
      <w:tabs>
        <w:tab w:val="right" w:leader="dot" w:pos="9360"/>
      </w:tabs>
      <w:spacing w:before="200"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31E9"/>
    <w:pPr>
      <w:tabs>
        <w:tab w:val="right" w:leader="dot" w:pos="9360"/>
      </w:tabs>
      <w:spacing w:after="40" w:line="240" w:lineRule="auto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31E9"/>
    <w:pPr>
      <w:tabs>
        <w:tab w:val="right" w:leader="dot" w:pos="9360"/>
      </w:tabs>
      <w:spacing w:after="40" w:line="240" w:lineRule="auto"/>
      <w:ind w:left="432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1E9"/>
    <w:rPr>
      <w:rFonts w:ascii="Tahoma" w:hAnsi="Tahoma" w:cs="Tahoma"/>
      <w:sz w:val="16"/>
      <w:szCs w:val="16"/>
    </w:rPr>
  </w:style>
  <w:style w:type="paragraph" w:customStyle="1" w:styleId="Note">
    <w:name w:val="Note"/>
    <w:basedOn w:val="Body"/>
    <w:link w:val="NoteChar"/>
    <w:qFormat/>
    <w:rsid w:val="004731E9"/>
    <w:pPr>
      <w:shd w:val="clear" w:color="auto" w:fill="DDD9C3"/>
    </w:pPr>
  </w:style>
  <w:style w:type="paragraph" w:customStyle="1" w:styleId="Bullet11">
    <w:name w:val="Bullet1_1"/>
    <w:basedOn w:val="Body"/>
    <w:next w:val="Bullet1"/>
    <w:link w:val="Bullet11Char"/>
    <w:qFormat/>
    <w:rsid w:val="003042A4"/>
    <w:pPr>
      <w:keepNext/>
      <w:spacing w:before="80" w:after="80"/>
      <w:ind w:left="360" w:hanging="360"/>
    </w:pPr>
  </w:style>
  <w:style w:type="character" w:customStyle="1" w:styleId="NoteChar">
    <w:name w:val="Note Char"/>
    <w:link w:val="Note"/>
    <w:rsid w:val="004731E9"/>
    <w:rPr>
      <w:sz w:val="22"/>
      <w:szCs w:val="22"/>
      <w:shd w:val="clear" w:color="auto" w:fill="DDD9C3"/>
    </w:rPr>
  </w:style>
  <w:style w:type="paragraph" w:customStyle="1" w:styleId="Bullet12">
    <w:name w:val="Bullet1_2"/>
    <w:basedOn w:val="Body"/>
    <w:next w:val="Bullet1"/>
    <w:link w:val="Bullet12Char"/>
    <w:qFormat/>
    <w:rsid w:val="003042A4"/>
    <w:pPr>
      <w:spacing w:before="80" w:after="80"/>
      <w:ind w:left="360" w:hanging="360"/>
    </w:pPr>
  </w:style>
  <w:style w:type="character" w:customStyle="1" w:styleId="Bullet11Char">
    <w:name w:val="Bullet1_1 Char"/>
    <w:link w:val="Bullet11"/>
    <w:rsid w:val="003042A4"/>
    <w:rPr>
      <w:sz w:val="22"/>
      <w:szCs w:val="22"/>
    </w:rPr>
  </w:style>
  <w:style w:type="paragraph" w:customStyle="1" w:styleId="Bullet13">
    <w:name w:val="Bullet1_3"/>
    <w:basedOn w:val="Body"/>
    <w:next w:val="Bullet1"/>
    <w:link w:val="Bullet13Char"/>
    <w:qFormat/>
    <w:rsid w:val="003042A4"/>
    <w:pPr>
      <w:spacing w:before="80" w:after="80"/>
      <w:ind w:left="360" w:hanging="360"/>
    </w:pPr>
  </w:style>
  <w:style w:type="character" w:customStyle="1" w:styleId="Bullet12Char">
    <w:name w:val="Bullet1_2 Char"/>
    <w:link w:val="Bullet12"/>
    <w:rsid w:val="003042A4"/>
    <w:rPr>
      <w:sz w:val="22"/>
      <w:szCs w:val="22"/>
    </w:rPr>
  </w:style>
  <w:style w:type="paragraph" w:customStyle="1" w:styleId="Bullet21">
    <w:name w:val="Bullet2_1"/>
    <w:basedOn w:val="Bullet11"/>
    <w:next w:val="Bullet11"/>
    <w:link w:val="Bullet21Char"/>
    <w:qFormat/>
    <w:rsid w:val="003042A4"/>
    <w:pPr>
      <w:spacing w:before="0" w:after="60"/>
      <w:ind w:left="720"/>
    </w:pPr>
  </w:style>
  <w:style w:type="character" w:customStyle="1" w:styleId="Bullet13Char">
    <w:name w:val="Bullet1_3 Char"/>
    <w:link w:val="Bullet13"/>
    <w:rsid w:val="003042A4"/>
    <w:rPr>
      <w:sz w:val="22"/>
      <w:szCs w:val="22"/>
    </w:rPr>
  </w:style>
  <w:style w:type="paragraph" w:customStyle="1" w:styleId="Bullet22">
    <w:name w:val="Bullet2_2"/>
    <w:basedOn w:val="Bullet21"/>
    <w:link w:val="Bullet22Char"/>
    <w:qFormat/>
    <w:rsid w:val="003042A4"/>
    <w:pPr>
      <w:keepNext w:val="0"/>
    </w:pPr>
  </w:style>
  <w:style w:type="character" w:customStyle="1" w:styleId="Bullet21Char">
    <w:name w:val="Bullet2_1 Char"/>
    <w:link w:val="Bullet21"/>
    <w:rsid w:val="003042A4"/>
    <w:rPr>
      <w:sz w:val="22"/>
      <w:szCs w:val="22"/>
    </w:rPr>
  </w:style>
  <w:style w:type="paragraph" w:customStyle="1" w:styleId="Bullet23">
    <w:name w:val="Bullet2_3"/>
    <w:basedOn w:val="Bullet22"/>
    <w:link w:val="Bullet23Char"/>
    <w:qFormat/>
    <w:rsid w:val="003042A4"/>
  </w:style>
  <w:style w:type="character" w:customStyle="1" w:styleId="Bullet22Char">
    <w:name w:val="Bullet2_2 Char"/>
    <w:link w:val="Bullet22"/>
    <w:rsid w:val="003042A4"/>
    <w:rPr>
      <w:sz w:val="22"/>
      <w:szCs w:val="22"/>
    </w:rPr>
  </w:style>
  <w:style w:type="character" w:customStyle="1" w:styleId="Bullet23Char">
    <w:name w:val="Bullet2_3 Char"/>
    <w:link w:val="Bullet23"/>
    <w:rsid w:val="003042A4"/>
    <w:rPr>
      <w:sz w:val="22"/>
      <w:szCs w:val="22"/>
    </w:rPr>
  </w:style>
  <w:style w:type="paragraph" w:styleId="Header">
    <w:name w:val="header"/>
    <w:basedOn w:val="Normal"/>
    <w:link w:val="HeaderChar"/>
    <w:rsid w:val="004731E9"/>
    <w:pPr>
      <w:tabs>
        <w:tab w:val="center" w:pos="4680"/>
        <w:tab w:val="right" w:pos="9360"/>
      </w:tabs>
      <w:jc w:val="right"/>
    </w:pPr>
    <w:rPr>
      <w:i/>
    </w:rPr>
  </w:style>
  <w:style w:type="character" w:customStyle="1" w:styleId="HeaderChar">
    <w:name w:val="Header Char"/>
    <w:link w:val="Header"/>
    <w:rsid w:val="004731E9"/>
    <w:rPr>
      <w:i/>
      <w:sz w:val="22"/>
      <w:szCs w:val="22"/>
    </w:rPr>
  </w:style>
  <w:style w:type="paragraph" w:styleId="Footer">
    <w:name w:val="footer"/>
    <w:basedOn w:val="Normal"/>
    <w:link w:val="FooterChar"/>
    <w:uiPriority w:val="99"/>
    <w:rsid w:val="004731E9"/>
    <w:pPr>
      <w:pBdr>
        <w:top w:val="single" w:sz="12" w:space="3" w:color="4F81BD"/>
      </w:pBd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4731E9"/>
  </w:style>
  <w:style w:type="paragraph" w:styleId="NormalWeb">
    <w:name w:val="Normal (Web)"/>
    <w:basedOn w:val="Normal"/>
    <w:uiPriority w:val="99"/>
    <w:rsid w:val="004731E9"/>
    <w:pPr>
      <w:spacing w:before="100" w:beforeAutospacing="1" w:after="100" w:afterAutospacing="1"/>
    </w:pPr>
    <w:rPr>
      <w:sz w:val="24"/>
      <w:szCs w:val="24"/>
      <w:lang w:bidi="en-US"/>
    </w:rPr>
  </w:style>
  <w:style w:type="character" w:styleId="Strong">
    <w:name w:val="Strong"/>
    <w:uiPriority w:val="22"/>
    <w:qFormat/>
    <w:rsid w:val="004731E9"/>
    <w:rPr>
      <w:b/>
      <w:bCs/>
    </w:rPr>
  </w:style>
  <w:style w:type="paragraph" w:customStyle="1" w:styleId="codeinline">
    <w:name w:val="code_inline"/>
    <w:basedOn w:val="Body"/>
    <w:link w:val="codeinlineChar"/>
    <w:qFormat/>
    <w:rsid w:val="004731E9"/>
    <w:rPr>
      <w:rFonts w:ascii="Courier New" w:hAnsi="Courier New" w:cs="Courier New"/>
      <w:sz w:val="18"/>
      <w:szCs w:val="20"/>
    </w:rPr>
  </w:style>
  <w:style w:type="character" w:customStyle="1" w:styleId="Heading5Char">
    <w:name w:val="Heading 5 Char"/>
    <w:link w:val="Heading5"/>
    <w:uiPriority w:val="9"/>
    <w:rsid w:val="004731E9"/>
    <w:rPr>
      <w:rFonts w:ascii="Arial" w:eastAsiaTheme="majorEastAsia" w:hAnsi="Arial" w:cs="Arial"/>
      <w:b/>
      <w:i/>
      <w:iCs/>
      <w:sz w:val="24"/>
      <w:szCs w:val="24"/>
    </w:rPr>
  </w:style>
  <w:style w:type="paragraph" w:customStyle="1" w:styleId="Note2">
    <w:name w:val="Note2"/>
    <w:basedOn w:val="Note"/>
    <w:link w:val="Note2Char"/>
    <w:qFormat/>
    <w:rsid w:val="004731E9"/>
    <w:pPr>
      <w:ind w:left="360"/>
    </w:pPr>
  </w:style>
  <w:style w:type="character" w:customStyle="1" w:styleId="codeinlineChar">
    <w:name w:val="code_inline Char"/>
    <w:link w:val="codeinline"/>
    <w:rsid w:val="004731E9"/>
    <w:rPr>
      <w:rFonts w:ascii="Courier New" w:hAnsi="Courier New" w:cs="Courier New"/>
      <w:sz w:val="18"/>
    </w:rPr>
  </w:style>
  <w:style w:type="character" w:customStyle="1" w:styleId="Note2Char">
    <w:name w:val="Note2 Char"/>
    <w:link w:val="Note2"/>
    <w:rsid w:val="004731E9"/>
    <w:rPr>
      <w:sz w:val="22"/>
      <w:szCs w:val="22"/>
      <w:shd w:val="clear" w:color="auto" w:fill="DDD9C3"/>
    </w:rPr>
  </w:style>
  <w:style w:type="paragraph" w:customStyle="1" w:styleId="Cellbody">
    <w:name w:val="Cellbody"/>
    <w:basedOn w:val="Body"/>
    <w:link w:val="CellbodyChar"/>
    <w:qFormat/>
    <w:rsid w:val="004731E9"/>
    <w:pPr>
      <w:spacing w:before="0" w:after="60"/>
    </w:pPr>
    <w:rPr>
      <w:sz w:val="20"/>
    </w:rPr>
  </w:style>
  <w:style w:type="character" w:customStyle="1" w:styleId="CellbodyChar">
    <w:name w:val="Cellbody Char"/>
    <w:link w:val="Cellbody"/>
    <w:rsid w:val="004731E9"/>
    <w:rPr>
      <w:szCs w:val="22"/>
    </w:rPr>
  </w:style>
  <w:style w:type="character" w:styleId="CommentReference">
    <w:name w:val="annotation reference"/>
    <w:uiPriority w:val="99"/>
    <w:semiHidden/>
    <w:unhideWhenUsed/>
    <w:rsid w:val="00473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731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1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31E9"/>
    <w:rPr>
      <w:b/>
      <w:bCs/>
    </w:rPr>
  </w:style>
  <w:style w:type="character" w:styleId="Emphasis">
    <w:name w:val="Emphasis"/>
    <w:uiPriority w:val="20"/>
    <w:qFormat/>
    <w:rsid w:val="004731E9"/>
    <w:rPr>
      <w:i/>
      <w:iCs/>
    </w:rPr>
  </w:style>
  <w:style w:type="character" w:customStyle="1" w:styleId="codecommentChar">
    <w:name w:val="code_comment Char"/>
    <w:link w:val="codecomment"/>
    <w:rsid w:val="004731E9"/>
    <w:rPr>
      <w:rFonts w:ascii="Arial" w:hAnsi="Arial" w:cs="Arial"/>
      <w:color w:val="76923C"/>
      <w:sz w:val="18"/>
      <w:szCs w:val="18"/>
      <w:shd w:val="clear" w:color="auto" w:fill="E0E0E0"/>
    </w:rPr>
  </w:style>
  <w:style w:type="paragraph" w:customStyle="1" w:styleId="Num21">
    <w:name w:val="Num2_1"/>
    <w:basedOn w:val="Num11"/>
    <w:next w:val="Num22"/>
    <w:link w:val="Num21Char"/>
    <w:qFormat/>
    <w:rsid w:val="003042A4"/>
    <w:pPr>
      <w:keepNext w:val="0"/>
      <w:spacing w:line="252" w:lineRule="auto"/>
    </w:pPr>
  </w:style>
  <w:style w:type="paragraph" w:customStyle="1" w:styleId="Num22">
    <w:name w:val="Num2_2"/>
    <w:basedOn w:val="Num21"/>
    <w:link w:val="Num22Char"/>
    <w:qFormat/>
    <w:rsid w:val="003042A4"/>
  </w:style>
  <w:style w:type="character" w:customStyle="1" w:styleId="Num21Char">
    <w:name w:val="Num2_1 Char"/>
    <w:link w:val="Num21"/>
    <w:rsid w:val="003042A4"/>
    <w:rPr>
      <w:sz w:val="22"/>
      <w:szCs w:val="22"/>
    </w:rPr>
  </w:style>
  <w:style w:type="paragraph" w:customStyle="1" w:styleId="Num23">
    <w:name w:val="Num2_3"/>
    <w:basedOn w:val="Num22"/>
    <w:link w:val="Num23Char"/>
    <w:qFormat/>
    <w:rsid w:val="003042A4"/>
  </w:style>
  <w:style w:type="character" w:customStyle="1" w:styleId="Num22Char">
    <w:name w:val="Num2_2 Char"/>
    <w:link w:val="Num22"/>
    <w:rsid w:val="003042A4"/>
    <w:rPr>
      <w:sz w:val="22"/>
      <w:szCs w:val="22"/>
    </w:rPr>
  </w:style>
  <w:style w:type="character" w:customStyle="1" w:styleId="Num23Char">
    <w:name w:val="Num2_3 Char"/>
    <w:link w:val="Num23"/>
    <w:rsid w:val="003042A4"/>
    <w:rPr>
      <w:sz w:val="22"/>
      <w:szCs w:val="22"/>
    </w:rPr>
  </w:style>
  <w:style w:type="paragraph" w:customStyle="1" w:styleId="ContentHeading">
    <w:name w:val="ContentHeading"/>
    <w:basedOn w:val="Body"/>
    <w:link w:val="ContentHeadingChar"/>
    <w:qFormat/>
    <w:rsid w:val="004731E9"/>
    <w:rPr>
      <w:rFonts w:eastAsia="Times New Roman"/>
      <w:b/>
      <w:color w:val="365F9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4731E9"/>
    <w:pPr>
      <w:tabs>
        <w:tab w:val="right" w:leader="dot" w:pos="9360"/>
      </w:tabs>
      <w:spacing w:after="40" w:line="240" w:lineRule="auto"/>
      <w:ind w:left="648"/>
    </w:pPr>
    <w:rPr>
      <w:noProof/>
    </w:rPr>
  </w:style>
  <w:style w:type="character" w:customStyle="1" w:styleId="ContentHeadingChar">
    <w:name w:val="ContentHeading Char"/>
    <w:link w:val="ContentHeading"/>
    <w:rsid w:val="004731E9"/>
    <w:rPr>
      <w:rFonts w:eastAsia="Times New Roman"/>
      <w:b/>
      <w:color w:val="365F91"/>
      <w:sz w:val="32"/>
      <w:szCs w:val="32"/>
    </w:rPr>
  </w:style>
  <w:style w:type="paragraph" w:customStyle="1" w:styleId="callout">
    <w:name w:val="callout"/>
    <w:basedOn w:val="Body"/>
    <w:link w:val="calloutChar"/>
    <w:qFormat/>
    <w:rsid w:val="004731E9"/>
    <w:pPr>
      <w:spacing w:after="0"/>
    </w:pPr>
    <w:rPr>
      <w:rFonts w:ascii="Arial" w:hAnsi="Arial" w:cs="Arial"/>
      <w:sz w:val="18"/>
      <w:szCs w:val="18"/>
    </w:rPr>
  </w:style>
  <w:style w:type="character" w:customStyle="1" w:styleId="calloutChar">
    <w:name w:val="callout Char"/>
    <w:link w:val="callout"/>
    <w:rsid w:val="004731E9"/>
    <w:rPr>
      <w:rFonts w:ascii="Arial" w:hAnsi="Arial" w:cs="Arial"/>
      <w:sz w:val="18"/>
      <w:szCs w:val="18"/>
    </w:rPr>
  </w:style>
  <w:style w:type="paragraph" w:customStyle="1" w:styleId="calloutsm">
    <w:name w:val="callout_sm"/>
    <w:basedOn w:val="callout"/>
    <w:link w:val="calloutsmChar"/>
    <w:qFormat/>
    <w:rsid w:val="004731E9"/>
    <w:pPr>
      <w:contextualSpacing/>
      <w:jc w:val="center"/>
    </w:pPr>
    <w:rPr>
      <w:color w:val="000000"/>
      <w:sz w:val="10"/>
      <w:szCs w:val="10"/>
    </w:rPr>
  </w:style>
  <w:style w:type="character" w:customStyle="1" w:styleId="calloutsmChar">
    <w:name w:val="callout_sm Char"/>
    <w:link w:val="calloutsm"/>
    <w:rsid w:val="004731E9"/>
    <w:rPr>
      <w:rFonts w:ascii="Arial" w:hAnsi="Arial" w:cs="Arial"/>
      <w:color w:val="000000"/>
      <w:sz w:val="10"/>
      <w:szCs w:val="10"/>
    </w:rPr>
  </w:style>
  <w:style w:type="character" w:customStyle="1" w:styleId="Heading6Char">
    <w:name w:val="Heading 6 Char"/>
    <w:link w:val="Heading6"/>
    <w:uiPriority w:val="9"/>
    <w:rsid w:val="004731E9"/>
    <w:rPr>
      <w:rFonts w:ascii="Cambria" w:eastAsia="Times New Roman" w:hAnsi="Cambria"/>
      <w:i/>
      <w:iCs/>
      <w:color w:val="243F60"/>
      <w:sz w:val="22"/>
      <w:szCs w:val="22"/>
    </w:rPr>
  </w:style>
  <w:style w:type="paragraph" w:customStyle="1" w:styleId="code2">
    <w:name w:val="code2"/>
    <w:basedOn w:val="code"/>
    <w:link w:val="code2Char"/>
    <w:qFormat/>
    <w:rsid w:val="004731E9"/>
    <w:pPr>
      <w:ind w:left="360"/>
    </w:pPr>
  </w:style>
  <w:style w:type="paragraph" w:customStyle="1" w:styleId="dt">
    <w:name w:val="dt"/>
    <w:basedOn w:val="Body"/>
    <w:link w:val="dtChar"/>
    <w:qFormat/>
    <w:rsid w:val="004731E9"/>
    <w:pPr>
      <w:keepNext/>
      <w:spacing w:after="0"/>
    </w:pPr>
    <w:rPr>
      <w:b/>
    </w:rPr>
  </w:style>
  <w:style w:type="character" w:customStyle="1" w:styleId="code2Char">
    <w:name w:val="code2 Char"/>
    <w:link w:val="code2"/>
    <w:rsid w:val="004731E9"/>
    <w:rPr>
      <w:rFonts w:ascii="Arial" w:hAnsi="Arial" w:cs="Arial"/>
      <w:sz w:val="18"/>
      <w:szCs w:val="18"/>
      <w:shd w:val="clear" w:color="auto" w:fill="E0E0E0"/>
    </w:rPr>
  </w:style>
  <w:style w:type="paragraph" w:customStyle="1" w:styleId="dd">
    <w:name w:val="dd"/>
    <w:basedOn w:val="dt"/>
    <w:link w:val="ddChar"/>
    <w:qFormat/>
    <w:rsid w:val="004731E9"/>
    <w:pPr>
      <w:keepNext w:val="0"/>
      <w:spacing w:before="40" w:after="80"/>
      <w:ind w:left="360"/>
    </w:pPr>
    <w:rPr>
      <w:b w:val="0"/>
    </w:rPr>
  </w:style>
  <w:style w:type="character" w:customStyle="1" w:styleId="dtChar">
    <w:name w:val="dt Char"/>
    <w:link w:val="dt"/>
    <w:rsid w:val="004731E9"/>
    <w:rPr>
      <w:b/>
      <w:sz w:val="22"/>
      <w:szCs w:val="22"/>
    </w:rPr>
  </w:style>
  <w:style w:type="character" w:customStyle="1" w:styleId="ddChar">
    <w:name w:val="dd Char"/>
    <w:link w:val="dd"/>
    <w:rsid w:val="004731E9"/>
    <w:rPr>
      <w:sz w:val="22"/>
      <w:szCs w:val="22"/>
    </w:rPr>
  </w:style>
  <w:style w:type="paragraph" w:customStyle="1" w:styleId="Callout7">
    <w:name w:val="Callout_7"/>
    <w:basedOn w:val="calloutsm"/>
    <w:link w:val="Callout7Char"/>
    <w:qFormat/>
    <w:rsid w:val="004731E9"/>
    <w:rPr>
      <w:color w:val="000000" w:themeColor="text1"/>
      <w:sz w:val="14"/>
    </w:rPr>
  </w:style>
  <w:style w:type="character" w:customStyle="1" w:styleId="Callout7Char">
    <w:name w:val="Callout_7 Char"/>
    <w:link w:val="Callout7"/>
    <w:rsid w:val="004731E9"/>
    <w:rPr>
      <w:rFonts w:ascii="Arial" w:hAnsi="Arial" w:cs="Arial"/>
      <w:color w:val="000000" w:themeColor="text1"/>
      <w:sz w:val="14"/>
      <w:szCs w:val="10"/>
    </w:rPr>
  </w:style>
  <w:style w:type="paragraph" w:customStyle="1" w:styleId="Table">
    <w:name w:val="Table"/>
    <w:basedOn w:val="Body"/>
    <w:link w:val="TableChar"/>
    <w:qFormat/>
    <w:rsid w:val="004731E9"/>
  </w:style>
  <w:style w:type="character" w:customStyle="1" w:styleId="TableChar">
    <w:name w:val="Table Char"/>
    <w:link w:val="Table"/>
    <w:rsid w:val="004731E9"/>
    <w:rPr>
      <w:sz w:val="22"/>
      <w:szCs w:val="22"/>
    </w:rPr>
  </w:style>
  <w:style w:type="character" w:styleId="IntenseReference">
    <w:name w:val="Intense Reference"/>
    <w:uiPriority w:val="32"/>
    <w:qFormat/>
    <w:rsid w:val="004731E9"/>
    <w:rPr>
      <w:b/>
      <w:bCs/>
      <w:smallCaps/>
      <w:color w:val="C0504D"/>
      <w:spacing w:val="5"/>
      <w:u w:val="single"/>
    </w:rPr>
  </w:style>
  <w:style w:type="character" w:styleId="SubtleEmphasis">
    <w:name w:val="Subtle Emphasis"/>
    <w:uiPriority w:val="19"/>
    <w:rsid w:val="004731E9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4731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731E9"/>
    <w:rPr>
      <w:b/>
      <w:bCs/>
      <w:i/>
      <w:iCs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4731E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731E9"/>
    <w:rPr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4731E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4731E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4731E9"/>
    <w:rPr>
      <w:rFonts w:ascii="Cambria" w:eastAsia="Times New Roman" w:hAnsi="Cambria"/>
      <w:i/>
      <w:iCs/>
      <w:color w:val="404040"/>
    </w:rPr>
  </w:style>
  <w:style w:type="paragraph" w:customStyle="1" w:styleId="SmallPrintHeader">
    <w:name w:val="SmallPrint_Header"/>
    <w:basedOn w:val="Normal"/>
    <w:link w:val="SmallPrintHeaderChar"/>
    <w:qFormat/>
    <w:rsid w:val="004731E9"/>
    <w:pPr>
      <w:spacing w:before="200" w:after="40"/>
    </w:pPr>
    <w:rPr>
      <w:b/>
      <w:sz w:val="28"/>
      <w:szCs w:val="28"/>
    </w:rPr>
  </w:style>
  <w:style w:type="paragraph" w:customStyle="1" w:styleId="SmallPrintCopy">
    <w:name w:val="SmallPrint_Copy"/>
    <w:basedOn w:val="Normal"/>
    <w:link w:val="SmallPrintCopyChar"/>
    <w:qFormat/>
    <w:rsid w:val="004731E9"/>
    <w:pPr>
      <w:spacing w:after="0"/>
    </w:pPr>
    <w:rPr>
      <w:sz w:val="20"/>
      <w:szCs w:val="20"/>
    </w:rPr>
  </w:style>
  <w:style w:type="character" w:customStyle="1" w:styleId="SmallPrintHeaderChar">
    <w:name w:val="SmallPrint_Header Char"/>
    <w:link w:val="SmallPrintHeader"/>
    <w:rsid w:val="004731E9"/>
    <w:rPr>
      <w:b/>
      <w:sz w:val="28"/>
      <w:szCs w:val="28"/>
    </w:rPr>
  </w:style>
  <w:style w:type="paragraph" w:customStyle="1" w:styleId="Cellheading">
    <w:name w:val="Cellheading"/>
    <w:basedOn w:val="Cellbody"/>
    <w:link w:val="CellheadingChar"/>
    <w:qFormat/>
    <w:rsid w:val="004731E9"/>
    <w:pPr>
      <w:keepNext/>
    </w:pPr>
    <w:rPr>
      <w:b/>
    </w:rPr>
  </w:style>
  <w:style w:type="character" w:customStyle="1" w:styleId="SmallPrintCopyChar">
    <w:name w:val="SmallPrint_Copy Char"/>
    <w:link w:val="SmallPrintCopy"/>
    <w:rsid w:val="004731E9"/>
  </w:style>
  <w:style w:type="character" w:customStyle="1" w:styleId="CellheadingChar">
    <w:name w:val="Cellheading Char"/>
    <w:link w:val="Cellheading"/>
    <w:rsid w:val="004731E9"/>
    <w:rPr>
      <w:b/>
      <w:szCs w:val="22"/>
    </w:rPr>
  </w:style>
  <w:style w:type="character" w:customStyle="1" w:styleId="Num13Char">
    <w:name w:val="Num1_3 Char"/>
    <w:link w:val="Num13"/>
    <w:rsid w:val="003042A4"/>
    <w:rPr>
      <w:sz w:val="22"/>
      <w:szCs w:val="22"/>
    </w:rPr>
  </w:style>
  <w:style w:type="character" w:customStyle="1" w:styleId="Num12Char">
    <w:name w:val="Num1_2 Char"/>
    <w:link w:val="Num12"/>
    <w:rsid w:val="003042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731E9"/>
    <w:rPr>
      <w:color w:val="800080" w:themeColor="followedHyperlink"/>
      <w:u w:val="single"/>
    </w:rPr>
  </w:style>
  <w:style w:type="paragraph" w:customStyle="1" w:styleId="Source">
    <w:name w:val="Source"/>
    <w:basedOn w:val="Body"/>
    <w:link w:val="SourceChar"/>
    <w:qFormat/>
    <w:rsid w:val="004731E9"/>
    <w:rPr>
      <w:b/>
      <w:vanish/>
      <w:sz w:val="16"/>
      <w:szCs w:val="16"/>
    </w:rPr>
  </w:style>
  <w:style w:type="character" w:customStyle="1" w:styleId="SourceChar">
    <w:name w:val="Source Char"/>
    <w:link w:val="Source"/>
    <w:rsid w:val="004731E9"/>
    <w:rPr>
      <w:b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DB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DBF"/>
    <w:rPr>
      <w:rFonts w:eastAsiaTheme="minorHAnsi" w:cstheme="minorBidi"/>
      <w:sz w:val="22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B3FF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B3FF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B3FF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B3FF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B3FF5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Jenkins">
    <w:name w:val="Jenkins"/>
    <w:basedOn w:val="Body"/>
    <w:qFormat/>
    <w:rsid w:val="000B715C"/>
    <w:rPr>
      <w:color w:val="7030A0"/>
    </w:rPr>
  </w:style>
  <w:style w:type="paragraph" w:customStyle="1" w:styleId="Jenkinsdd">
    <w:name w:val="Jenkins dd"/>
    <w:basedOn w:val="dd"/>
    <w:link w:val="JenkinsddChar"/>
    <w:qFormat/>
    <w:rsid w:val="00DC5ABA"/>
    <w:rPr>
      <w:color w:val="7030A0"/>
    </w:rPr>
  </w:style>
  <w:style w:type="character" w:customStyle="1" w:styleId="JenkinsddChar">
    <w:name w:val="Jenkins dd Char"/>
    <w:basedOn w:val="ddChar"/>
    <w:link w:val="Jenkinsdd"/>
    <w:rsid w:val="00DC5ABA"/>
    <w:rPr>
      <w:color w:val="7030A0"/>
      <w:sz w:val="22"/>
      <w:szCs w:val="22"/>
    </w:rPr>
  </w:style>
  <w:style w:type="character" w:customStyle="1" w:styleId="articletitle">
    <w:name w:val="articletitle"/>
    <w:basedOn w:val="DefaultParagraphFont"/>
    <w:rsid w:val="00580405"/>
  </w:style>
  <w:style w:type="paragraph" w:customStyle="1" w:styleId="Ramesh">
    <w:name w:val="Ramesh"/>
    <w:basedOn w:val="Body"/>
    <w:link w:val="RameshChar"/>
    <w:qFormat/>
    <w:rsid w:val="00487FDE"/>
    <w:rPr>
      <w:rFonts w:ascii="Arial" w:hAnsi="Arial" w:cs="Arial"/>
      <w:color w:val="002060"/>
    </w:rPr>
  </w:style>
  <w:style w:type="character" w:customStyle="1" w:styleId="RameshChar">
    <w:name w:val="Ramesh Char"/>
    <w:basedOn w:val="BodyChar"/>
    <w:link w:val="Ramesh"/>
    <w:rsid w:val="00487FDE"/>
    <w:rPr>
      <w:rFonts w:ascii="Arial" w:hAnsi="Arial" w:cs="Arial"/>
      <w:color w:val="002060"/>
      <w:sz w:val="22"/>
      <w:szCs w:val="22"/>
    </w:rPr>
  </w:style>
  <w:style w:type="paragraph" w:customStyle="1" w:styleId="Internal">
    <w:name w:val="Internal"/>
    <w:basedOn w:val="Body"/>
    <w:link w:val="InternalChar"/>
    <w:qFormat/>
    <w:rsid w:val="00854340"/>
    <w:rPr>
      <w:vanish/>
      <w:color w:val="FF0000"/>
    </w:rPr>
  </w:style>
  <w:style w:type="character" w:customStyle="1" w:styleId="mediumtext">
    <w:name w:val="mediumtext"/>
    <w:basedOn w:val="DefaultParagraphFont"/>
    <w:rsid w:val="00F779AC"/>
  </w:style>
  <w:style w:type="character" w:customStyle="1" w:styleId="InternalChar">
    <w:name w:val="Internal Char"/>
    <w:basedOn w:val="BodyChar"/>
    <w:link w:val="Internal"/>
    <w:rsid w:val="00854340"/>
    <w:rPr>
      <w:vanish/>
      <w:color w:val="FF0000"/>
      <w:sz w:val="22"/>
      <w:szCs w:val="22"/>
    </w:rPr>
  </w:style>
  <w:style w:type="paragraph" w:customStyle="1" w:styleId="Bullet1">
    <w:name w:val="Bullet1"/>
    <w:basedOn w:val="Body"/>
    <w:link w:val="Bullet1Char"/>
    <w:qFormat/>
    <w:rsid w:val="004731E9"/>
    <w:pPr>
      <w:numPr>
        <w:numId w:val="6"/>
      </w:numPr>
      <w:spacing w:before="80" w:after="80"/>
      <w:ind w:left="360"/>
    </w:pPr>
  </w:style>
  <w:style w:type="character" w:customStyle="1" w:styleId="Bullet1Char">
    <w:name w:val="Bullet1 Char"/>
    <w:basedOn w:val="BodyChar"/>
    <w:link w:val="Bullet1"/>
    <w:rsid w:val="004731E9"/>
    <w:rPr>
      <w:sz w:val="22"/>
      <w:szCs w:val="22"/>
    </w:rPr>
  </w:style>
  <w:style w:type="paragraph" w:customStyle="1" w:styleId="Bullet2">
    <w:name w:val="Bullet2"/>
    <w:basedOn w:val="Bullet1"/>
    <w:link w:val="Bullet2Char"/>
    <w:qFormat/>
    <w:rsid w:val="004731E9"/>
    <w:pPr>
      <w:numPr>
        <w:numId w:val="9"/>
      </w:numPr>
      <w:spacing w:before="0" w:after="60"/>
      <w:ind w:left="720"/>
    </w:pPr>
  </w:style>
  <w:style w:type="character" w:customStyle="1" w:styleId="Bullet2Char">
    <w:name w:val="Bullet2 Char"/>
    <w:basedOn w:val="Bullet1Char"/>
    <w:link w:val="Bullet2"/>
    <w:rsid w:val="004731E9"/>
    <w:rPr>
      <w:sz w:val="22"/>
      <w:szCs w:val="22"/>
    </w:rPr>
  </w:style>
  <w:style w:type="paragraph" w:customStyle="1" w:styleId="Num1">
    <w:name w:val="Num1"/>
    <w:basedOn w:val="Body"/>
    <w:link w:val="Num1Char"/>
    <w:qFormat/>
    <w:rsid w:val="004731E9"/>
    <w:pPr>
      <w:numPr>
        <w:ilvl w:val="5"/>
        <w:numId w:val="10"/>
      </w:numPr>
      <w:spacing w:before="60" w:after="60"/>
    </w:pPr>
  </w:style>
  <w:style w:type="paragraph" w:customStyle="1" w:styleId="Num2">
    <w:name w:val="Num2"/>
    <w:basedOn w:val="Num1"/>
    <w:link w:val="Num2Char"/>
    <w:qFormat/>
    <w:rsid w:val="004731E9"/>
    <w:pPr>
      <w:numPr>
        <w:ilvl w:val="6"/>
      </w:numPr>
    </w:pPr>
  </w:style>
  <w:style w:type="character" w:customStyle="1" w:styleId="Num1Char">
    <w:name w:val="Num1 Char"/>
    <w:basedOn w:val="BodyChar"/>
    <w:link w:val="Num1"/>
    <w:rsid w:val="004731E9"/>
    <w:rPr>
      <w:sz w:val="22"/>
      <w:szCs w:val="22"/>
    </w:rPr>
  </w:style>
  <w:style w:type="character" w:customStyle="1" w:styleId="Num2Char">
    <w:name w:val="Num2 Char"/>
    <w:basedOn w:val="Num1Char"/>
    <w:link w:val="Num2"/>
    <w:rsid w:val="004731E9"/>
    <w:rPr>
      <w:sz w:val="22"/>
      <w:szCs w:val="22"/>
    </w:rPr>
  </w:style>
  <w:style w:type="paragraph" w:customStyle="1" w:styleId="CellbodyBullet">
    <w:name w:val="CellbodyBullet"/>
    <w:basedOn w:val="Bullet1"/>
    <w:link w:val="CellbodyBulletChar"/>
    <w:qFormat/>
    <w:rsid w:val="004731E9"/>
    <w:pPr>
      <w:numPr>
        <w:numId w:val="0"/>
      </w:numPr>
      <w:tabs>
        <w:tab w:val="num" w:pos="360"/>
      </w:tabs>
      <w:spacing w:before="60" w:after="60"/>
      <w:ind w:left="288" w:hanging="288"/>
    </w:pPr>
  </w:style>
  <w:style w:type="character" w:customStyle="1" w:styleId="Link">
    <w:name w:val="Link"/>
    <w:basedOn w:val="DefaultParagraphFont"/>
    <w:uiPriority w:val="1"/>
    <w:qFormat/>
    <w:rsid w:val="00324DD4"/>
    <w:rPr>
      <w:color w:val="4F81BD" w:themeColor="accent1"/>
      <w:u w:val="single"/>
    </w:rPr>
  </w:style>
  <w:style w:type="character" w:customStyle="1" w:styleId="5yl5">
    <w:name w:val="_5yl5"/>
    <w:basedOn w:val="DefaultParagraphFont"/>
    <w:rsid w:val="00C36C6C"/>
  </w:style>
  <w:style w:type="character" w:customStyle="1" w:styleId="il">
    <w:name w:val="il"/>
    <w:basedOn w:val="DefaultParagraphFont"/>
    <w:rsid w:val="00381EFC"/>
  </w:style>
  <w:style w:type="character" w:styleId="UnresolvedMention">
    <w:name w:val="Unresolved Mention"/>
    <w:basedOn w:val="DefaultParagraphFont"/>
    <w:uiPriority w:val="99"/>
    <w:semiHidden/>
    <w:unhideWhenUsed/>
    <w:rsid w:val="008A5CC5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FD76B4"/>
  </w:style>
  <w:style w:type="character" w:customStyle="1" w:styleId="gd">
    <w:name w:val="gd"/>
    <w:basedOn w:val="DefaultParagraphFont"/>
    <w:rsid w:val="00FD76B4"/>
  </w:style>
  <w:style w:type="character" w:customStyle="1" w:styleId="g3">
    <w:name w:val="g3"/>
    <w:basedOn w:val="DefaultParagraphFont"/>
    <w:rsid w:val="00FD76B4"/>
  </w:style>
  <w:style w:type="character" w:customStyle="1" w:styleId="hb">
    <w:name w:val="hb"/>
    <w:basedOn w:val="DefaultParagraphFont"/>
    <w:rsid w:val="00FD76B4"/>
  </w:style>
  <w:style w:type="character" w:customStyle="1" w:styleId="g2">
    <w:name w:val="g2"/>
    <w:basedOn w:val="DefaultParagraphFont"/>
    <w:rsid w:val="00FD76B4"/>
  </w:style>
  <w:style w:type="character" w:customStyle="1" w:styleId="m7702105113669858398apple-converted-space">
    <w:name w:val="m_7702105113669858398apple-converted-space"/>
    <w:basedOn w:val="DefaultParagraphFont"/>
    <w:rsid w:val="00FD76B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5756C"/>
    <w:rPr>
      <w:sz w:val="22"/>
      <w:szCs w:val="22"/>
    </w:rPr>
  </w:style>
  <w:style w:type="paragraph" w:customStyle="1" w:styleId="sourcesup">
    <w:name w:val="source_sup"/>
    <w:basedOn w:val="Source"/>
    <w:link w:val="sourcesupChar"/>
    <w:qFormat/>
    <w:rsid w:val="004731E9"/>
    <w:pPr>
      <w:tabs>
        <w:tab w:val="left" w:pos="7650"/>
      </w:tabs>
    </w:pPr>
    <w:rPr>
      <w:vanish w:val="0"/>
    </w:rPr>
  </w:style>
  <w:style w:type="character" w:customStyle="1" w:styleId="sourcesupChar">
    <w:name w:val="source_sup Char"/>
    <w:basedOn w:val="SourceChar"/>
    <w:link w:val="sourcesup"/>
    <w:rsid w:val="004731E9"/>
    <w:rPr>
      <w:b/>
      <w:vanish w:val="0"/>
      <w:sz w:val="16"/>
      <w:szCs w:val="16"/>
    </w:rPr>
  </w:style>
  <w:style w:type="numbering" w:customStyle="1" w:styleId="Cellbullet">
    <w:name w:val="Cellbullet"/>
    <w:basedOn w:val="NoList"/>
    <w:uiPriority w:val="99"/>
    <w:rsid w:val="004731E9"/>
    <w:pPr>
      <w:numPr>
        <w:numId w:val="27"/>
      </w:numPr>
    </w:pPr>
  </w:style>
  <w:style w:type="character" w:customStyle="1" w:styleId="CellbodyBulletChar">
    <w:name w:val="CellbodyBullet Char"/>
    <w:basedOn w:val="Bullet1Char"/>
    <w:link w:val="CellbodyBullet"/>
    <w:rsid w:val="004731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3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B5C4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85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74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6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9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9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942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7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50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792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7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2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06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1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100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.whitt\AppData\Roaming\Microsoft\Templates\TTD_Template_Gen_20230423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1305784D-CF2F-4F11-9804-7BAA23FCC0B6}">
    <t:Anchor>
      <t:Comment id="275510752"/>
    </t:Anchor>
    <t:History>
      <t:Event id="{3D179B2C-10A5-400B-B4F1-A97974C61DD2}" time="2023-04-12T14:42:12.019Z">
        <t:Attribution userId="S::brad.leege@thetradedesk.com::b2de29a9-a2ce-4b03-8699-e5e300d219e5" userProvider="AD" userName="Brad Leege"/>
        <t:Anchor>
          <t:Comment id="275510752"/>
        </t:Anchor>
        <t:Create/>
      </t:Event>
      <t:Event id="{BCED5615-96C8-416E-9DDB-847A7CE8D470}" time="2023-04-12T14:42:12.019Z">
        <t:Attribution userId="S::brad.leege@thetradedesk.com::b2de29a9-a2ce-4b03-8699-e5e300d219e5" userProvider="AD" userName="Brad Leege"/>
        <t:Anchor>
          <t:Comment id="275510752"/>
        </t:Anchor>
        <t:Assign userId="S::gen.whitt@thetradedesk.com::db30c609-a160-40fc-8663-1d2eed761b7c" userProvider="AD" userName="Gen Whitt"/>
      </t:Event>
      <t:Event id="{C311B906-4FA1-4AF9-BEDA-8F7A741FB5E6}" time="2023-04-12T14:42:12.019Z">
        <t:Attribution userId="S::brad.leege@thetradedesk.com::b2de29a9-a2ce-4b03-8699-e5e300d219e5" userProvider="AD" userName="Brad Leege"/>
        <t:Anchor>
          <t:Comment id="275510752"/>
        </t:Anchor>
        <t:SetTitle title="@Gen Whitt Can this be more explicit that the version refers to the SDK and not the version of the document? Something like: &quot;SDK Version: v0.1.0&quot;"/>
      </t:Event>
      <t:Event id="{5782C4B2-9E0B-40DD-9555-1B49CED0AC2B}" time="2023-04-12T14:56:55.699Z">
        <t:Attribution userId="S::gen.whitt@thetradedesk.com::db30c609-a160-40fc-8663-1d2eed761b7c" userProvider="AD" userName="Gen Whi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9579-0D8E-47F1-AF80-2EC8FF6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TTD_Template_Gen_20230423.dotx</Template>
  <TotalTime>32</TotalTime>
  <Pages>3</Pages>
  <Words>353</Words>
  <Characters>2013</Characters>
  <Application>Microsoft Office Word</Application>
  <DocSecurity>0</DocSecurity>
  <Lines>16</Lines>
  <Paragraphs>4</Paragraphs>
  <ScaleCrop>false</ScaleCrop>
  <Company>SOA Software, Inc.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Whitt</dc:creator>
  <cp:keywords/>
  <cp:lastModifiedBy>Gen Whitt</cp:lastModifiedBy>
  <cp:revision>16</cp:revision>
  <cp:lastPrinted>2023-04-12T15:20:00Z</cp:lastPrinted>
  <dcterms:created xsi:type="dcterms:W3CDTF">2023-04-25T20:52:00Z</dcterms:created>
  <dcterms:modified xsi:type="dcterms:W3CDTF">2023-04-27T13:17:00Z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  <property fmtid="{D5CDD505-2E9C-101B-9397-08002B2CF9AE}" pid="3" name="ProductName">
    <vt:lpwstr>Community Manager</vt:lpwstr>
  </property>
  <property fmtid="{D5CDD505-2E9C-101B-9397-08002B2CF9AE}" pid="4" name="Version_SOAIM">
    <vt:lpwstr>7.2</vt:lpwstr>
  </property>
  <property fmtid="{D5CDD505-2E9C-101B-9397-08002B2CF9AE}" pid="5" name="Version_PM">
    <vt:lpwstr>6.4.0</vt:lpwstr>
  </property>
  <property fmtid="{D5CDD505-2E9C-101B-9397-08002B2CF9AE}" pid="6" name="ProductNameFull">
    <vt:lpwstr>Community Manager</vt:lpwstr>
  </property>
  <property fmtid="{D5CDD505-2E9C-101B-9397-08002B2CF9AE}" pid="7" name="ProductName_PM">
    <vt:lpwstr>SOA Software Policy Manager</vt:lpwstr>
  </property>
  <property fmtid="{D5CDD505-2E9C-101B-9397-08002B2CF9AE}" pid="8" name="ProductNameFull_PM">
    <vt:lpwstr>ProductNameFull_PM Variable</vt:lpwstr>
  </property>
</Properties>
</file>